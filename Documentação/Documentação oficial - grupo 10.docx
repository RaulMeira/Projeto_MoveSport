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ECDB9" w14:textId="77777777" w:rsidR="0060123F" w:rsidRPr="00AF5C51" w:rsidRDefault="0060123F" w:rsidP="00AF5C51">
      <w:pPr>
        <w:spacing w:line="276" w:lineRule="auto"/>
        <w:jc w:val="center"/>
        <w:rPr>
          <w:rFonts w:cs="Arial"/>
        </w:rPr>
      </w:pPr>
    </w:p>
    <w:p w14:paraId="0CE6FF16" w14:textId="77777777" w:rsidR="0060123F" w:rsidRPr="00AF5C51" w:rsidRDefault="0060123F" w:rsidP="00AF5C51">
      <w:pPr>
        <w:spacing w:line="276" w:lineRule="auto"/>
        <w:jc w:val="center"/>
        <w:rPr>
          <w:rFonts w:cs="Arial"/>
        </w:rPr>
      </w:pPr>
    </w:p>
    <w:p w14:paraId="14D4B068" w14:textId="74F6FD75" w:rsidR="00A379BB" w:rsidRPr="00AF5C51" w:rsidRDefault="00E8261F" w:rsidP="00AF5C51">
      <w:pPr>
        <w:spacing w:line="276" w:lineRule="auto"/>
        <w:jc w:val="center"/>
        <w:rPr>
          <w:rFonts w:cs="Arial"/>
        </w:rPr>
      </w:pPr>
      <w:r w:rsidRPr="00AF5C51">
        <w:rPr>
          <w:rFonts w:cs="Arial"/>
        </w:rPr>
        <w:t>SÃO PAULO TECH</w:t>
      </w:r>
      <w:r w:rsidR="00A379BB" w:rsidRPr="00AF5C51">
        <w:rPr>
          <w:rFonts w:cs="Arial"/>
        </w:rPr>
        <w:t xml:space="preserve"> SCHOOL</w:t>
      </w:r>
    </w:p>
    <w:p w14:paraId="3E804F36" w14:textId="77777777" w:rsidR="00A379BB" w:rsidRPr="00AF5C51" w:rsidRDefault="00A379BB" w:rsidP="00AF5C51">
      <w:pPr>
        <w:spacing w:line="276" w:lineRule="auto"/>
        <w:jc w:val="center"/>
        <w:rPr>
          <w:rFonts w:cs="Arial"/>
        </w:rPr>
      </w:pPr>
    </w:p>
    <w:p w14:paraId="5B6BA4C1" w14:textId="77777777" w:rsidR="00A379BB" w:rsidRPr="00AF5C51" w:rsidRDefault="00A379BB" w:rsidP="00AF5C51">
      <w:pPr>
        <w:spacing w:line="276" w:lineRule="auto"/>
        <w:jc w:val="center"/>
        <w:rPr>
          <w:rFonts w:cs="Arial"/>
        </w:rPr>
      </w:pPr>
      <w:r w:rsidRPr="00AF5C51">
        <w:rPr>
          <w:rFonts w:cs="Arial"/>
        </w:rPr>
        <w:t>CURSO</w:t>
      </w:r>
      <w:r w:rsidR="0060123F" w:rsidRPr="00AF5C51">
        <w:rPr>
          <w:rFonts w:cs="Arial"/>
        </w:rPr>
        <w:t xml:space="preserve"> DE TECNOLOGIA EM ANÁLISE E DESENVOLVIMENTO DE SISTEMAS</w:t>
      </w:r>
    </w:p>
    <w:p w14:paraId="4B9C6DA8" w14:textId="77777777" w:rsidR="00A379BB" w:rsidRDefault="00A379BB" w:rsidP="00AF5C51">
      <w:pPr>
        <w:pStyle w:val="NormalGrande"/>
        <w:spacing w:line="276" w:lineRule="auto"/>
      </w:pPr>
    </w:p>
    <w:p w14:paraId="4B27B54D" w14:textId="77777777" w:rsidR="00A379BB" w:rsidRDefault="00A379BB" w:rsidP="00AF5C51">
      <w:pPr>
        <w:pStyle w:val="NormalGrande"/>
        <w:spacing w:line="276" w:lineRule="auto"/>
      </w:pPr>
    </w:p>
    <w:p w14:paraId="24B3459A" w14:textId="77777777" w:rsidR="00DF0369" w:rsidRDefault="00DF0369" w:rsidP="00AF5C51">
      <w:pPr>
        <w:pStyle w:val="NormalGrande"/>
        <w:spacing w:line="276" w:lineRule="auto"/>
      </w:pPr>
    </w:p>
    <w:p w14:paraId="6DA8C9C6" w14:textId="77777777" w:rsidR="00DF0369" w:rsidRDefault="00DF0369" w:rsidP="00AF5C51">
      <w:pPr>
        <w:pStyle w:val="NormalGrande"/>
        <w:spacing w:line="276" w:lineRule="auto"/>
      </w:pPr>
    </w:p>
    <w:p w14:paraId="78AF7D94" w14:textId="77777777" w:rsidR="00DF0369" w:rsidRDefault="00DF0369" w:rsidP="00AF5C51">
      <w:pPr>
        <w:pStyle w:val="NormalGrande"/>
        <w:spacing w:line="276" w:lineRule="auto"/>
      </w:pPr>
    </w:p>
    <w:p w14:paraId="4534E8C5" w14:textId="77777777" w:rsidR="00DF0369" w:rsidRDefault="00DF0369" w:rsidP="00AF5C51">
      <w:pPr>
        <w:pStyle w:val="NormalGrande"/>
        <w:spacing w:line="276" w:lineRule="auto"/>
      </w:pPr>
    </w:p>
    <w:p w14:paraId="416192F8" w14:textId="77777777" w:rsidR="00DF0369" w:rsidRDefault="00DF0369" w:rsidP="00AF5C51">
      <w:pPr>
        <w:pStyle w:val="NormalGrande"/>
        <w:spacing w:line="276" w:lineRule="auto"/>
      </w:pPr>
    </w:p>
    <w:p w14:paraId="379A7FD2" w14:textId="77777777" w:rsidR="00DF0369" w:rsidRDefault="00DF0369" w:rsidP="00AF5C51">
      <w:pPr>
        <w:pStyle w:val="NormalGrande"/>
        <w:spacing w:line="276" w:lineRule="auto"/>
      </w:pPr>
    </w:p>
    <w:p w14:paraId="0842CD0C" w14:textId="69F8D811" w:rsidR="747929DD" w:rsidRDefault="747929DD" w:rsidP="00AF5C51">
      <w:pPr>
        <w:pStyle w:val="NormalGrande"/>
        <w:spacing w:line="276" w:lineRule="auto"/>
      </w:pPr>
      <w:r>
        <w:t>Gabriel pinheiro Batista</w:t>
      </w:r>
    </w:p>
    <w:p w14:paraId="46B19434" w14:textId="0BD83B12" w:rsidR="747929DD" w:rsidRDefault="747929DD" w:rsidP="00AF5C51">
      <w:pPr>
        <w:pStyle w:val="NormalGrande"/>
        <w:spacing w:line="276" w:lineRule="auto"/>
      </w:pPr>
      <w:r w:rsidRPr="747929DD">
        <w:t>Raul meira souza</w:t>
      </w:r>
    </w:p>
    <w:p w14:paraId="0D5D61AF" w14:textId="739AFEEE" w:rsidR="747929DD" w:rsidRDefault="747929DD" w:rsidP="00AF5C51">
      <w:pPr>
        <w:pStyle w:val="NormalGrande"/>
        <w:spacing w:line="276" w:lineRule="auto"/>
      </w:pPr>
      <w:r w:rsidRPr="747929DD">
        <w:t xml:space="preserve">JOÃO victor SILVA </w:t>
      </w:r>
      <w:bookmarkStart w:id="0" w:name="_Int_wKsJVnRI"/>
      <w:r w:rsidRPr="747929DD">
        <w:t>rosa</w:t>
      </w:r>
      <w:bookmarkEnd w:id="0"/>
    </w:p>
    <w:p w14:paraId="0BDCD26A" w14:textId="39DD33AE" w:rsidR="747929DD" w:rsidRDefault="747929DD" w:rsidP="00AF5C51">
      <w:pPr>
        <w:pStyle w:val="NormalGrande"/>
        <w:spacing w:line="276" w:lineRule="auto"/>
      </w:pPr>
      <w:r w:rsidRPr="747929DD">
        <w:t>sergio daniel de carvalho duenas</w:t>
      </w:r>
    </w:p>
    <w:p w14:paraId="3A1084CF" w14:textId="78C1A248" w:rsidR="747929DD" w:rsidRDefault="4F04F0D9" w:rsidP="00AF5C51">
      <w:pPr>
        <w:pStyle w:val="NormalGrande"/>
        <w:spacing w:line="276" w:lineRule="auto"/>
      </w:pPr>
      <w:r>
        <w:t>igor Freitas de Oliveira</w:t>
      </w:r>
    </w:p>
    <w:p w14:paraId="4BC1BF5C" w14:textId="0122BE54" w:rsidR="747929DD" w:rsidRDefault="747929DD" w:rsidP="00AF5C51">
      <w:pPr>
        <w:pStyle w:val="NormalGrande"/>
        <w:spacing w:line="276" w:lineRule="auto"/>
      </w:pPr>
      <w:r w:rsidRPr="747929DD">
        <w:lastRenderedPageBreak/>
        <w:t>Brenno gomes</w:t>
      </w:r>
    </w:p>
    <w:p w14:paraId="6E0402B1" w14:textId="77777777" w:rsidR="00370E34" w:rsidRPr="004C56C6" w:rsidRDefault="00370E34" w:rsidP="00AF5C51">
      <w:pPr>
        <w:pStyle w:val="NormalGrande"/>
        <w:spacing w:line="276" w:lineRule="auto"/>
      </w:pPr>
    </w:p>
    <w:p w14:paraId="2AE82CF3" w14:textId="77777777" w:rsidR="00370E34" w:rsidRPr="004C56C6" w:rsidRDefault="00370E34" w:rsidP="00AF5C51">
      <w:pPr>
        <w:pStyle w:val="NormalGrande"/>
        <w:spacing w:line="276" w:lineRule="auto"/>
      </w:pPr>
    </w:p>
    <w:p w14:paraId="28112871" w14:textId="77777777" w:rsidR="00370E34" w:rsidRPr="004C56C6" w:rsidRDefault="00370E34" w:rsidP="00AF5C51">
      <w:pPr>
        <w:pStyle w:val="NormalGrande"/>
        <w:spacing w:line="276" w:lineRule="auto"/>
      </w:pPr>
    </w:p>
    <w:p w14:paraId="35493970" w14:textId="77777777" w:rsidR="00370E34" w:rsidRPr="004C56C6" w:rsidRDefault="00370E34" w:rsidP="00AF5C51">
      <w:pPr>
        <w:pStyle w:val="NormalGrande"/>
        <w:spacing w:line="276" w:lineRule="auto"/>
      </w:pPr>
    </w:p>
    <w:p w14:paraId="552D54FA" w14:textId="77777777" w:rsidR="00370E34" w:rsidRPr="004C56C6" w:rsidRDefault="00370E34" w:rsidP="00AF5C51">
      <w:pPr>
        <w:pStyle w:val="NormalGrande"/>
        <w:spacing w:line="276" w:lineRule="auto"/>
      </w:pPr>
    </w:p>
    <w:p w14:paraId="7B6BE096" w14:textId="77777777" w:rsidR="00370E34" w:rsidRPr="004C56C6" w:rsidRDefault="00370E34" w:rsidP="00AF5C51">
      <w:pPr>
        <w:pStyle w:val="NormalGrande"/>
        <w:spacing w:line="276" w:lineRule="auto"/>
        <w:jc w:val="both"/>
      </w:pPr>
    </w:p>
    <w:p w14:paraId="7493C257" w14:textId="77777777" w:rsidR="00370E34" w:rsidRPr="004C56C6" w:rsidRDefault="00370E34" w:rsidP="00AF5C51">
      <w:pPr>
        <w:pStyle w:val="NormalGrande"/>
        <w:spacing w:line="276" w:lineRule="auto"/>
      </w:pPr>
    </w:p>
    <w:p w14:paraId="63937A84" w14:textId="77777777" w:rsidR="00370E34" w:rsidRPr="004C56C6" w:rsidRDefault="00370E34" w:rsidP="00AF5C51">
      <w:pPr>
        <w:pStyle w:val="NormalGrande"/>
        <w:spacing w:line="276" w:lineRule="auto"/>
      </w:pPr>
    </w:p>
    <w:p w14:paraId="2BCFFDFC" w14:textId="77777777" w:rsidR="00370E34" w:rsidRPr="004C56C6" w:rsidRDefault="00370E34" w:rsidP="00AF5C51">
      <w:pPr>
        <w:pStyle w:val="NormalGrande"/>
        <w:spacing w:line="276" w:lineRule="auto"/>
      </w:pPr>
    </w:p>
    <w:p w14:paraId="654F72D4" w14:textId="77777777" w:rsidR="00370E34" w:rsidRPr="004C56C6" w:rsidRDefault="00370E34" w:rsidP="00AF5C51">
      <w:pPr>
        <w:pStyle w:val="NormalGrande"/>
        <w:spacing w:line="276" w:lineRule="auto"/>
      </w:pPr>
    </w:p>
    <w:p w14:paraId="06035F90" w14:textId="4967AD26" w:rsidR="747929DD" w:rsidRDefault="747929DD" w:rsidP="00AF5C51">
      <w:pPr>
        <w:pStyle w:val="NormalGrande"/>
        <w:spacing w:line="276" w:lineRule="auto"/>
      </w:pPr>
      <w:r>
        <w:t>move sport</w:t>
      </w:r>
    </w:p>
    <w:p w14:paraId="5C8F3224" w14:textId="77777777" w:rsidR="00370E34" w:rsidRPr="004C56C6" w:rsidRDefault="00370E34" w:rsidP="00AF5C51">
      <w:pPr>
        <w:pStyle w:val="NormalGrande"/>
        <w:spacing w:line="276" w:lineRule="auto"/>
      </w:pPr>
    </w:p>
    <w:p w14:paraId="7C836E9C" w14:textId="77777777" w:rsidR="00D122FD" w:rsidRPr="00AF5C51" w:rsidRDefault="00D122FD" w:rsidP="00AF5C51">
      <w:pPr>
        <w:pStyle w:val="Capa-Grauacadmico"/>
        <w:spacing w:line="276" w:lineRule="auto"/>
        <w:ind w:left="5711" w:hanging="1175"/>
        <w:rPr>
          <w:rFonts w:cs="Arial"/>
          <w:sz w:val="24"/>
        </w:rPr>
      </w:pPr>
    </w:p>
    <w:p w14:paraId="40DAB9F1" w14:textId="77777777" w:rsidR="003A2581" w:rsidRPr="00AF5C51" w:rsidRDefault="003A2581" w:rsidP="00AF5C51">
      <w:pPr>
        <w:pStyle w:val="Capa-Grauacadmico"/>
        <w:spacing w:line="276" w:lineRule="auto"/>
        <w:ind w:left="5711" w:hanging="1175"/>
        <w:rPr>
          <w:rFonts w:cs="Arial"/>
          <w:sz w:val="24"/>
        </w:rPr>
      </w:pPr>
    </w:p>
    <w:p w14:paraId="59374737" w14:textId="77777777" w:rsidR="00370E34" w:rsidRPr="004C56C6" w:rsidRDefault="00370E34" w:rsidP="00AF5C51">
      <w:pPr>
        <w:pStyle w:val="NormalGrande"/>
        <w:spacing w:line="276" w:lineRule="auto"/>
      </w:pPr>
    </w:p>
    <w:p w14:paraId="38B3DC3A" w14:textId="77777777" w:rsidR="00370E34" w:rsidRPr="004C56C6" w:rsidRDefault="00370E34" w:rsidP="00AF5C51">
      <w:pPr>
        <w:pStyle w:val="NormalGrande"/>
        <w:spacing w:line="276" w:lineRule="auto"/>
      </w:pPr>
    </w:p>
    <w:p w14:paraId="100C29A8" w14:textId="77777777" w:rsidR="00370E34" w:rsidRDefault="00370E34" w:rsidP="00AF5C51">
      <w:pPr>
        <w:pStyle w:val="NormalGrande"/>
        <w:spacing w:line="276" w:lineRule="auto"/>
        <w:jc w:val="both"/>
      </w:pPr>
    </w:p>
    <w:p w14:paraId="53624ADF" w14:textId="77777777" w:rsidR="005C05F2" w:rsidRDefault="005C05F2" w:rsidP="00AF5C51">
      <w:pPr>
        <w:pStyle w:val="NormalGrande"/>
        <w:spacing w:line="276" w:lineRule="auto"/>
        <w:jc w:val="both"/>
      </w:pPr>
    </w:p>
    <w:p w14:paraId="5B355E1D" w14:textId="77777777" w:rsidR="005C05F2" w:rsidRPr="004C56C6" w:rsidRDefault="005C05F2" w:rsidP="00AF5C51">
      <w:pPr>
        <w:pStyle w:val="NormalGrande"/>
        <w:spacing w:line="276" w:lineRule="auto"/>
        <w:jc w:val="both"/>
      </w:pPr>
    </w:p>
    <w:p w14:paraId="3DA6C150" w14:textId="77777777" w:rsidR="00370E34" w:rsidRDefault="00370E34" w:rsidP="00AF5C51">
      <w:pPr>
        <w:pStyle w:val="NormalGrande"/>
        <w:spacing w:line="276" w:lineRule="auto"/>
      </w:pPr>
    </w:p>
    <w:p w14:paraId="4152E524" w14:textId="77777777" w:rsidR="00370E34" w:rsidRDefault="00370E34" w:rsidP="00AF5C51">
      <w:pPr>
        <w:pStyle w:val="NormalGrande"/>
        <w:spacing w:line="276" w:lineRule="auto"/>
      </w:pPr>
    </w:p>
    <w:p w14:paraId="242D7012" w14:textId="77777777" w:rsidR="00A379BB" w:rsidRPr="004C56C6" w:rsidRDefault="00A379BB" w:rsidP="00AF5C51">
      <w:pPr>
        <w:pStyle w:val="NormalGrande"/>
        <w:spacing w:line="276" w:lineRule="auto"/>
      </w:pPr>
    </w:p>
    <w:p w14:paraId="7E311BC8" w14:textId="77777777" w:rsidR="00370E34" w:rsidRPr="004C56C6" w:rsidRDefault="00A379BB" w:rsidP="00AF5C51">
      <w:pPr>
        <w:pStyle w:val="NormalGrande"/>
        <w:spacing w:line="276" w:lineRule="auto"/>
      </w:pPr>
      <w:r>
        <w:t>SÃO PAULO</w:t>
      </w:r>
    </w:p>
    <w:p w14:paraId="3D03BF2B" w14:textId="77A69094" w:rsidR="00370E34" w:rsidRDefault="00A379BB" w:rsidP="00AF5C51">
      <w:pPr>
        <w:pStyle w:val="NormalGrande"/>
        <w:spacing w:line="276" w:lineRule="auto"/>
      </w:pPr>
      <w:r>
        <w:t>20</w:t>
      </w:r>
      <w:r w:rsidR="00CE67CE">
        <w:t>2</w:t>
      </w:r>
      <w:r w:rsidR="00F7102D">
        <w:t>2</w:t>
      </w:r>
    </w:p>
    <w:p w14:paraId="551BAD1E" w14:textId="77777777" w:rsidR="00DF0369" w:rsidRDefault="00DF0369" w:rsidP="00AF5C51">
      <w:pPr>
        <w:pStyle w:val="NormalGrande"/>
        <w:spacing w:line="276" w:lineRule="auto"/>
      </w:pPr>
    </w:p>
    <w:p w14:paraId="53C9A3AB" w14:textId="77777777" w:rsidR="00370E34" w:rsidRPr="004C56C6" w:rsidRDefault="00370E34" w:rsidP="00AF5C51">
      <w:pPr>
        <w:pStyle w:val="NormalGrande"/>
        <w:spacing w:line="276" w:lineRule="auto"/>
      </w:pPr>
      <w:r w:rsidRPr="004C56C6">
        <w:t>Sumário</w:t>
      </w:r>
    </w:p>
    <w:p w14:paraId="7998C929" w14:textId="77777777" w:rsidR="00370E34" w:rsidRPr="004C56C6" w:rsidRDefault="00370E34" w:rsidP="00AF5C51">
      <w:pPr>
        <w:pStyle w:val="NormalGrande"/>
        <w:spacing w:line="276" w:lineRule="auto"/>
      </w:pPr>
    </w:p>
    <w:bookmarkStart w:id="1" w:name="_Toc124080441"/>
    <w:bookmarkStart w:id="2" w:name="_Toc125374503"/>
    <w:p w14:paraId="3706B21B" w14:textId="0AC2715C" w:rsidR="00574ADE" w:rsidRPr="00AF5C51" w:rsidRDefault="005900C5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>
        <w:fldChar w:fldCharType="begin"/>
      </w:r>
      <w:r w:rsidR="00370E34">
        <w:instrText xml:space="preserve"> TOC \o "1-9" \* MERGEFORMAT \u "Título do apêndice" \T "Título do Anexo" \* MERGEFORMAT </w:instrText>
      </w:r>
      <w:r>
        <w:fldChar w:fldCharType="separate"/>
      </w:r>
      <w:r w:rsidR="00574ADE">
        <w:t>1</w:t>
      </w:r>
      <w:r w:rsidR="00574ADE" w:rsidRPr="00AF5C51">
        <w:rPr>
          <w:rFonts w:eastAsiaTheme="minorEastAsia" w:cs="Arial"/>
          <w:b w:val="0"/>
          <w:caps w:val="0"/>
          <w:lang w:eastAsia="pt-BR"/>
        </w:rPr>
        <w:tab/>
      </w:r>
      <w:r w:rsidR="00574ADE">
        <w:t>VISÃO DO PROJETO</w:t>
      </w:r>
      <w:r w:rsidR="00574ADE">
        <w:tab/>
      </w:r>
      <w:r w:rsidR="00DE63E6">
        <w:t>3</w:t>
      </w:r>
    </w:p>
    <w:p w14:paraId="16EB8D54" w14:textId="33509714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1.1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APRESENTAÇÃO DO GRUPO</w:t>
      </w:r>
      <w:r>
        <w:tab/>
      </w:r>
      <w:r w:rsidR="00DE63E6">
        <w:t>3</w:t>
      </w:r>
    </w:p>
    <w:p w14:paraId="659988FC" w14:textId="3B68B163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1.2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CONTEXTO</w:t>
      </w:r>
      <w:r>
        <w:tab/>
      </w:r>
      <w:r w:rsidR="00DE63E6">
        <w:t>3</w:t>
      </w:r>
    </w:p>
    <w:p w14:paraId="4E291199" w14:textId="103C4F31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1.3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Problema / justificativa do projeto</w:t>
      </w:r>
      <w:r>
        <w:tab/>
      </w:r>
      <w:r w:rsidR="00DE63E6">
        <w:t>4</w:t>
      </w:r>
    </w:p>
    <w:p w14:paraId="1895038F" w14:textId="7FBC6DA9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1.4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objetivo da solução</w:t>
      </w:r>
      <w:r>
        <w:tab/>
      </w:r>
      <w:r w:rsidR="00665E0E">
        <w:t>5</w:t>
      </w:r>
    </w:p>
    <w:p w14:paraId="27B64AC9" w14:textId="637053E1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1.5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diagrama dE Visão de negócio</w:t>
      </w:r>
      <w:r>
        <w:tab/>
      </w:r>
      <w:r w:rsidR="00665E0E">
        <w:t>6</w:t>
      </w:r>
    </w:p>
    <w:p w14:paraId="175FBF96" w14:textId="55C96A28" w:rsidR="00574ADE" w:rsidRPr="00AF5C51" w:rsidRDefault="00574ADE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>
        <w:t>2</w:t>
      </w:r>
      <w:r w:rsidRPr="00AF5C51">
        <w:rPr>
          <w:rFonts w:eastAsiaTheme="minorEastAsia" w:cs="Arial"/>
          <w:b w:val="0"/>
          <w:caps w:val="0"/>
          <w:lang w:eastAsia="pt-BR"/>
        </w:rPr>
        <w:tab/>
      </w:r>
      <w:r>
        <w:t>PLANEJAMENTO DO PROJETO</w:t>
      </w:r>
      <w:r>
        <w:tab/>
      </w:r>
      <w:r>
        <w:fldChar w:fldCharType="begin"/>
      </w:r>
      <w:r>
        <w:instrText xml:space="preserve"> PAGEREF _Toc104391407 \h </w:instrText>
      </w:r>
      <w:r>
        <w:fldChar w:fldCharType="separate"/>
      </w:r>
      <w:r>
        <w:t>7</w:t>
      </w:r>
      <w:r>
        <w:fldChar w:fldCharType="end"/>
      </w:r>
    </w:p>
    <w:p w14:paraId="4F45AAAB" w14:textId="4035C4FA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2.1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Definição da Equipe do projeto</w:t>
      </w:r>
      <w:r>
        <w:tab/>
      </w:r>
      <w:r>
        <w:fldChar w:fldCharType="begin"/>
      </w:r>
      <w:r>
        <w:instrText xml:space="preserve"> PAGEREF _Toc104391408 \h </w:instrText>
      </w:r>
      <w:r>
        <w:fldChar w:fldCharType="separate"/>
      </w:r>
      <w:r>
        <w:t>7</w:t>
      </w:r>
      <w:r>
        <w:fldChar w:fldCharType="end"/>
      </w:r>
    </w:p>
    <w:p w14:paraId="3EB13F68" w14:textId="245FE66E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lastRenderedPageBreak/>
        <w:t>2.2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PROCESSO E FERRAMENTA DE GESTÃO DE PROJETOS</w:t>
      </w:r>
      <w:r>
        <w:tab/>
      </w:r>
      <w:r w:rsidR="00D1293B">
        <w:t>8</w:t>
      </w:r>
    </w:p>
    <w:p w14:paraId="30DA5817" w14:textId="213025A9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2.3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Gestão dos Riscos do Projeto</w:t>
      </w:r>
      <w:r>
        <w:tab/>
      </w:r>
      <w:r w:rsidR="0073702B">
        <w:t>9</w:t>
      </w:r>
    </w:p>
    <w:p w14:paraId="437245FE" w14:textId="7ACA1617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val="en-CA"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  <w:lang w:val="en-CA"/>
        </w:rPr>
        <w:t>2.4</w:t>
      </w:r>
      <w:r w:rsidRPr="00AF5C51">
        <w:rPr>
          <w:rFonts w:eastAsiaTheme="minorEastAsia" w:cs="Arial"/>
          <w:caps w:val="0"/>
          <w:noProof/>
          <w:lang w:val="en-CA" w:eastAsia="pt-BR"/>
        </w:rPr>
        <w:tab/>
      </w:r>
      <w:r w:rsidRPr="00574ADE">
        <w:rPr>
          <w:b/>
          <w:lang w:val="en-CA"/>
        </w:rPr>
        <w:t>PRODUCT BACKLOG e requisitos</w:t>
      </w:r>
      <w:r w:rsidRPr="00574ADE">
        <w:rPr>
          <w:lang w:val="en-CA"/>
        </w:rPr>
        <w:tab/>
      </w:r>
      <w:r w:rsidR="0073702B" w:rsidRPr="00740E96">
        <w:rPr>
          <w:lang w:val="en-US"/>
        </w:rPr>
        <w:t>10</w:t>
      </w:r>
    </w:p>
    <w:p w14:paraId="11F400BC" w14:textId="4F892760" w:rsidR="00574ADE" w:rsidRPr="004419E0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4419E0">
        <w:rPr>
          <w:rFonts w:cs="Arial"/>
          <w:caps w:val="0"/>
          <w:noProof/>
          <w:snapToGrid w:val="0"/>
          <w:color w:val="000000"/>
          <w:w w:val="0"/>
        </w:rPr>
        <w:t>2.5</w:t>
      </w:r>
      <w:r w:rsidRPr="004419E0">
        <w:rPr>
          <w:rFonts w:eastAsiaTheme="minorEastAsia" w:cs="Arial"/>
          <w:caps w:val="0"/>
          <w:noProof/>
          <w:lang w:eastAsia="pt-BR"/>
        </w:rPr>
        <w:tab/>
      </w:r>
      <w:r w:rsidRPr="004419E0">
        <w:rPr>
          <w:b/>
        </w:rPr>
        <w:t>Sprints / sprint backlog</w:t>
      </w:r>
      <w:r w:rsidRPr="004419E0">
        <w:tab/>
      </w:r>
      <w:r w:rsidR="00740E96" w:rsidRPr="004419E0">
        <w:t>1</w:t>
      </w:r>
      <w:r w:rsidR="00CA474F" w:rsidRPr="004419E0">
        <w:t>1</w:t>
      </w:r>
    </w:p>
    <w:p w14:paraId="58CCEF82" w14:textId="301F553D" w:rsidR="00574ADE" w:rsidRPr="00AF5C51" w:rsidRDefault="00574ADE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 w:rsidRPr="00116556">
        <w:rPr>
          <w:color w:val="000000"/>
        </w:rPr>
        <w:t>3</w:t>
      </w:r>
      <w:r w:rsidRPr="00AF5C51">
        <w:rPr>
          <w:rFonts w:eastAsiaTheme="minorEastAsia" w:cs="Arial"/>
          <w:b w:val="0"/>
          <w:caps w:val="0"/>
          <w:lang w:eastAsia="pt-BR"/>
        </w:rPr>
        <w:tab/>
      </w:r>
      <w:r w:rsidRPr="00116556">
        <w:rPr>
          <w:color w:val="000000"/>
        </w:rPr>
        <w:t>desenvolvimento do projeto</w:t>
      </w:r>
      <w:r>
        <w:tab/>
      </w:r>
      <w:r w:rsidR="00740E96">
        <w:t>1</w:t>
      </w:r>
      <w:r w:rsidR="004419E0">
        <w:t>2</w:t>
      </w:r>
    </w:p>
    <w:p w14:paraId="490D2571" w14:textId="07951D28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3.1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DIAGRAMA DE Solução Técnica</w:t>
      </w:r>
      <w:r>
        <w:tab/>
      </w:r>
      <w:r w:rsidR="00740E96">
        <w:t>1</w:t>
      </w:r>
      <w:r w:rsidR="004419E0">
        <w:t>2</w:t>
      </w:r>
    </w:p>
    <w:p w14:paraId="18624A60" w14:textId="62848722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3.2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Banco de Dados</w:t>
      </w:r>
      <w:r>
        <w:tab/>
      </w:r>
      <w:r w:rsidR="00AD2227">
        <w:t>1</w:t>
      </w:r>
      <w:r w:rsidR="004419E0">
        <w:t>4</w:t>
      </w:r>
    </w:p>
    <w:p w14:paraId="0DCC150D" w14:textId="075A7A2A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3.3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Protótipo das telas, lógica e usabilidade</w:t>
      </w:r>
      <w:r>
        <w:tab/>
      </w:r>
      <w:r w:rsidR="00D359ED">
        <w:t>1</w:t>
      </w:r>
      <w:r w:rsidR="004419E0">
        <w:t>8</w:t>
      </w:r>
    </w:p>
    <w:p w14:paraId="695054D5" w14:textId="50166DE3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3.4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MÉTRICAS</w:t>
      </w:r>
      <w:r>
        <w:tab/>
      </w:r>
      <w:r w:rsidR="00D359ED">
        <w:t>2</w:t>
      </w:r>
      <w:r w:rsidR="007441F6">
        <w:t>6</w:t>
      </w:r>
    </w:p>
    <w:p w14:paraId="49D369A9" w14:textId="344CEFD1" w:rsidR="00574ADE" w:rsidRPr="00AF5C51" w:rsidRDefault="00574ADE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>
        <w:t>4</w:t>
      </w:r>
      <w:r w:rsidRPr="00AF5C51">
        <w:rPr>
          <w:rFonts w:eastAsiaTheme="minorEastAsia" w:cs="Arial"/>
          <w:b w:val="0"/>
          <w:caps w:val="0"/>
          <w:lang w:eastAsia="pt-BR"/>
        </w:rPr>
        <w:tab/>
      </w:r>
      <w:r>
        <w:t>implantação do projeto</w:t>
      </w:r>
      <w:r>
        <w:tab/>
      </w:r>
      <w:r w:rsidR="00316CEB">
        <w:t>2</w:t>
      </w:r>
      <w:r w:rsidR="007441F6">
        <w:t>7</w:t>
      </w:r>
    </w:p>
    <w:p w14:paraId="4E896304" w14:textId="36A074CF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4.1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Manual de Instalação da solução</w:t>
      </w:r>
      <w:r>
        <w:tab/>
      </w:r>
      <w:r w:rsidR="00316CEB">
        <w:t>2</w:t>
      </w:r>
      <w:r w:rsidR="007441F6">
        <w:t>7</w:t>
      </w:r>
    </w:p>
    <w:p w14:paraId="07A87C81" w14:textId="5E8458AC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4.2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Processo de Atendimento e Suporte / FERRAMENTA</w:t>
      </w:r>
      <w:r>
        <w:tab/>
      </w:r>
      <w:r w:rsidR="00316CEB">
        <w:t>2</w:t>
      </w:r>
      <w:r w:rsidR="007441F6">
        <w:t>8</w:t>
      </w:r>
    </w:p>
    <w:p w14:paraId="65BD117D" w14:textId="47B3EEF6" w:rsidR="00574ADE" w:rsidRPr="00AF5C51" w:rsidRDefault="00574ADE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>
        <w:t>5</w:t>
      </w:r>
      <w:r w:rsidRPr="00AF5C51">
        <w:rPr>
          <w:rFonts w:eastAsiaTheme="minorEastAsia" w:cs="Arial"/>
          <w:b w:val="0"/>
          <w:caps w:val="0"/>
          <w:lang w:eastAsia="pt-BR"/>
        </w:rPr>
        <w:tab/>
      </w:r>
      <w:r>
        <w:t>CONCLUSÕES</w:t>
      </w:r>
      <w:r>
        <w:tab/>
      </w:r>
      <w:r w:rsidR="00A64603">
        <w:t>2</w:t>
      </w:r>
      <w:r w:rsidR="007441F6">
        <w:t>9</w:t>
      </w:r>
    </w:p>
    <w:p w14:paraId="2154E432" w14:textId="12165E42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lastRenderedPageBreak/>
        <w:t>5.1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resultados</w:t>
      </w:r>
      <w:r>
        <w:tab/>
      </w:r>
      <w:r w:rsidR="00A64603">
        <w:t>2</w:t>
      </w:r>
      <w:r w:rsidR="007441F6">
        <w:t>9</w:t>
      </w:r>
    </w:p>
    <w:p w14:paraId="50C30856" w14:textId="2FD1221E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5.2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Processo de aprendizado com o projeto</w:t>
      </w:r>
      <w:r>
        <w:tab/>
      </w:r>
      <w:r w:rsidR="007441F6">
        <w:t>29</w:t>
      </w:r>
    </w:p>
    <w:p w14:paraId="6523B198" w14:textId="596C709F" w:rsidR="00574ADE" w:rsidRPr="00AF5C51" w:rsidRDefault="00574ADE" w:rsidP="00AF5C51">
      <w:pPr>
        <w:pStyle w:val="Sumrio2"/>
        <w:spacing w:line="276" w:lineRule="auto"/>
        <w:rPr>
          <w:rFonts w:eastAsiaTheme="minorEastAsia" w:cs="Arial"/>
          <w:caps w:val="0"/>
          <w:noProof/>
          <w:lang w:eastAsia="pt-BR"/>
        </w:rPr>
      </w:pPr>
      <w:r w:rsidRPr="00AF5C51">
        <w:rPr>
          <w:rFonts w:cs="Arial"/>
          <w:caps w:val="0"/>
          <w:noProof/>
          <w:snapToGrid w:val="0"/>
          <w:color w:val="000000"/>
          <w:w w:val="0"/>
        </w:rPr>
        <w:t>5.3</w:t>
      </w:r>
      <w:r w:rsidRPr="00AF5C51">
        <w:rPr>
          <w:rFonts w:eastAsiaTheme="minorEastAsia" w:cs="Arial"/>
          <w:caps w:val="0"/>
          <w:noProof/>
          <w:lang w:eastAsia="pt-BR"/>
        </w:rPr>
        <w:tab/>
      </w:r>
      <w:r w:rsidRPr="00116556">
        <w:rPr>
          <w:b/>
        </w:rPr>
        <w:t>Considerações finais sobre A evolução da solução</w:t>
      </w:r>
      <w:r>
        <w:tab/>
      </w:r>
      <w:r w:rsidR="007441F6">
        <w:t>30</w:t>
      </w:r>
    </w:p>
    <w:p w14:paraId="2560F2B5" w14:textId="6578920E" w:rsidR="00574ADE" w:rsidRPr="00AF5C51" w:rsidRDefault="00574ADE" w:rsidP="00AF5C51">
      <w:pPr>
        <w:pStyle w:val="Sumrio1"/>
        <w:spacing w:line="276" w:lineRule="auto"/>
        <w:rPr>
          <w:rFonts w:eastAsiaTheme="minorEastAsia" w:cs="Arial"/>
          <w:b w:val="0"/>
          <w:caps w:val="0"/>
          <w:lang w:eastAsia="pt-BR"/>
        </w:rPr>
      </w:pPr>
      <w:r>
        <w:t>ReferÊncias</w:t>
      </w:r>
      <w:r>
        <w:tab/>
      </w:r>
      <w:r w:rsidR="00A64603">
        <w:t>3</w:t>
      </w:r>
      <w:r w:rsidR="007441F6">
        <w:t>1</w:t>
      </w:r>
    </w:p>
    <w:p w14:paraId="115133AD" w14:textId="7AAEE925" w:rsidR="00370E34" w:rsidRPr="00F43266" w:rsidRDefault="005900C5" w:rsidP="00AF5C51">
      <w:pPr>
        <w:spacing w:line="276" w:lineRule="auto"/>
        <w:sectPr w:rsidR="00370E34" w:rsidRPr="00F43266" w:rsidSect="007E25F5"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 w:code="9"/>
          <w:pgMar w:top="1701" w:right="1134" w:bottom="1531" w:left="1701" w:header="709" w:footer="709" w:gutter="0"/>
          <w:pgNumType w:fmt="lowerRoman" w:start="2"/>
          <w:cols w:space="708"/>
          <w:docGrid w:linePitch="360"/>
        </w:sectPr>
      </w:pPr>
      <w:r>
        <w:fldChar w:fldCharType="end"/>
      </w:r>
      <w:bookmarkStart w:id="3" w:name="_Toc121491440"/>
      <w:bookmarkStart w:id="4" w:name="_Toc124080445"/>
      <w:bookmarkEnd w:id="1"/>
      <w:bookmarkEnd w:id="2"/>
    </w:p>
    <w:p w14:paraId="4B3E18DA" w14:textId="77777777" w:rsidR="00370E34" w:rsidRPr="00AF5C51" w:rsidRDefault="003F4E12" w:rsidP="00266F70">
      <w:pPr>
        <w:pStyle w:val="Ttulo1"/>
        <w:spacing w:line="360" w:lineRule="auto"/>
      </w:pPr>
      <w:bookmarkStart w:id="5" w:name="_Toc104391401"/>
      <w:bookmarkEnd w:id="3"/>
      <w:bookmarkEnd w:id="4"/>
      <w:r w:rsidRPr="00AF5C51">
        <w:lastRenderedPageBreak/>
        <w:t>VISÃO DO PROJETO</w:t>
      </w:r>
      <w:bookmarkEnd w:id="5"/>
    </w:p>
    <w:p w14:paraId="284C3C49" w14:textId="77777777" w:rsidR="003E6F98" w:rsidRPr="00AF5C51" w:rsidRDefault="00370E34" w:rsidP="00266F70">
      <w:pPr>
        <w:pStyle w:val="Ttulo2"/>
        <w:spacing w:line="360" w:lineRule="auto"/>
        <w:rPr>
          <w:b/>
        </w:rPr>
      </w:pPr>
      <w:r w:rsidRPr="00AF5C51">
        <w:rPr>
          <w:b/>
        </w:rPr>
        <w:tab/>
      </w:r>
      <w:bookmarkStart w:id="6" w:name="_Toc104391402"/>
      <w:r w:rsidR="00F45590" w:rsidRPr="00AF5C51">
        <w:rPr>
          <w:b/>
        </w:rPr>
        <w:t>APRESENTAÇÃ</w:t>
      </w:r>
      <w:r w:rsidR="003F4E12" w:rsidRPr="00AF5C51">
        <w:rPr>
          <w:b/>
        </w:rPr>
        <w:t>O DO GRUPO</w:t>
      </w:r>
      <w:bookmarkEnd w:id="6"/>
      <w:r w:rsidR="001F502E" w:rsidRPr="00AF5C51">
        <w:rPr>
          <w:b/>
        </w:rPr>
        <w:t xml:space="preserve"> </w:t>
      </w:r>
    </w:p>
    <w:p w14:paraId="16B2A5F9" w14:textId="16BEA7C0" w:rsidR="0041458A" w:rsidRDefault="4F04F0D9" w:rsidP="00266F70">
      <w:r w:rsidRPr="4F04F0D9">
        <w:t>Nome: Move Sport</w:t>
      </w:r>
    </w:p>
    <w:p w14:paraId="56B9C683" w14:textId="77777777" w:rsidR="006A1447" w:rsidRDefault="006A1447" w:rsidP="00266F70"/>
    <w:p w14:paraId="45EEA76B" w14:textId="5ED15857" w:rsidR="4F04F0D9" w:rsidRDefault="4F04F0D9" w:rsidP="00266F70">
      <w:r w:rsidRPr="4F04F0D9">
        <w:t>Integrantes: Brenno Gomes, Gabriel Pinheiro, Igor Freitas, João Vitor Rosa, Raul Meira, Sergio Daniel</w:t>
      </w:r>
      <w:r w:rsidR="0041458A">
        <w:t>.</w:t>
      </w:r>
    </w:p>
    <w:p w14:paraId="7D3731CD" w14:textId="5ED15857" w:rsidR="0041458A" w:rsidRDefault="0041458A" w:rsidP="00266F70"/>
    <w:p w14:paraId="73CC0D4C" w14:textId="0BD2D6B6" w:rsidR="00D456D5" w:rsidRDefault="4F04F0D9" w:rsidP="00266F70">
      <w:r w:rsidRPr="4F04F0D9">
        <w:t>Logo:</w:t>
      </w:r>
    </w:p>
    <w:p w14:paraId="57D651EE" w14:textId="27C74403" w:rsidR="4F04F0D9" w:rsidRDefault="0041458A" w:rsidP="00266F70">
      <w:r>
        <w:t xml:space="preserve"> </w:t>
      </w:r>
      <w:r w:rsidR="00A14F08">
        <w:drawing>
          <wp:inline distT="0" distB="0" distL="0" distR="0" wp14:anchorId="64C93A73" wp14:editId="16D43734">
            <wp:extent cx="845751" cy="782320"/>
            <wp:effectExtent l="0" t="0" r="0" b="0"/>
            <wp:docPr id="2" name="Picture 644077644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44077644" descr="Ícone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585" cy="7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</w:t>
      </w:r>
      <w:r w:rsidR="4F04F0D9">
        <w:drawing>
          <wp:inline distT="0" distB="0" distL="0" distR="0" wp14:anchorId="2D99AABB" wp14:editId="0C376C18">
            <wp:extent cx="2565172" cy="716111"/>
            <wp:effectExtent l="0" t="0" r="0" b="0"/>
            <wp:docPr id="287700532" name="Picture 28770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7005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72" cy="7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35F6" w14:textId="5ED15857" w:rsidR="0041458A" w:rsidRDefault="0041458A" w:rsidP="00266F70"/>
    <w:p w14:paraId="6769E2D7" w14:textId="40E1D368" w:rsidR="00FC3305" w:rsidRDefault="4F04F0D9" w:rsidP="00FC3305">
      <w:r w:rsidRPr="4F04F0D9">
        <w:lastRenderedPageBreak/>
        <w:t xml:space="preserve">Posicionamento: </w:t>
      </w:r>
      <w:r w:rsidR="00DD6C9D">
        <w:t>Trabalhamos no</w:t>
      </w:r>
      <w:r w:rsidR="000B3986">
        <w:t xml:space="preserve"> segmento de lojas esportivas</w:t>
      </w:r>
      <w:r w:rsidR="00F121D4">
        <w:t xml:space="preserve">, com </w:t>
      </w:r>
      <w:r w:rsidR="0042677A">
        <w:t xml:space="preserve">sensores de bloqueio para monitorar o fluxo de pessoas </w:t>
      </w:r>
      <w:r w:rsidR="009A1742">
        <w:t>em cada</w:t>
      </w:r>
      <w:r w:rsidR="0042677A">
        <w:t xml:space="preserve"> corredor</w:t>
      </w:r>
      <w:r w:rsidR="009A1742">
        <w:t xml:space="preserve"> da loja</w:t>
      </w:r>
      <w:r w:rsidR="008D0FE6">
        <w:t>.</w:t>
      </w:r>
    </w:p>
    <w:p w14:paraId="65E83EEE" w14:textId="3BDAD8FB" w:rsidR="4F04F0D9" w:rsidRDefault="4F04F0D9" w:rsidP="00266F70"/>
    <w:p w14:paraId="50E2418D" w14:textId="2137AC23" w:rsidR="4F04F0D9" w:rsidRDefault="00084588" w:rsidP="00266F70">
      <w:pPr>
        <w:pStyle w:val="Ttulo2"/>
        <w:spacing w:line="360" w:lineRule="auto"/>
        <w:rPr>
          <w:b/>
        </w:rPr>
      </w:pPr>
      <w:bookmarkStart w:id="7" w:name="_Toc124080447"/>
      <w:bookmarkStart w:id="8" w:name="_Toc104391403"/>
      <w:r w:rsidRPr="00AF5C51">
        <w:rPr>
          <w:b/>
        </w:rPr>
        <w:t>CONTEXTO</w:t>
      </w:r>
      <w:bookmarkEnd w:id="8"/>
    </w:p>
    <w:p w14:paraId="76B87D65" w14:textId="7D258107" w:rsidR="00CE7D3F" w:rsidRDefault="00E50664" w:rsidP="00CE7D3F">
      <w:pPr>
        <w:rPr>
          <w:rFonts w:eastAsia="Arial"/>
        </w:rPr>
      </w:pPr>
      <w:r>
        <w:rPr>
          <w:rFonts w:eastAsia="Arial"/>
        </w:rPr>
        <w:tab/>
      </w:r>
      <w:r w:rsidR="00CE7D3F">
        <w:rPr>
          <w:rFonts w:eastAsia="Arial"/>
        </w:rPr>
        <w:t>No ano de 2020,</w:t>
      </w:r>
      <w:r w:rsidR="00910CC4">
        <w:rPr>
          <w:rFonts w:eastAsia="Arial"/>
        </w:rPr>
        <w:t xml:space="preserve"> o mercado esportivo representava cerca de 2% do PIB do Brasil</w:t>
      </w:r>
      <w:r w:rsidR="00F47564">
        <w:rPr>
          <w:rFonts w:eastAsia="Arial"/>
        </w:rPr>
        <w:t xml:space="preserve">, e algumas </w:t>
      </w:r>
      <w:r w:rsidR="00CC4789">
        <w:rPr>
          <w:rFonts w:eastAsia="Arial"/>
        </w:rPr>
        <w:t>análises</w:t>
      </w:r>
      <w:r w:rsidR="00F47564">
        <w:rPr>
          <w:rFonts w:eastAsia="Arial"/>
        </w:rPr>
        <w:t xml:space="preserve"> indicam um crescimento de até 5% </w:t>
      </w:r>
      <w:r w:rsidR="009E519A">
        <w:rPr>
          <w:rFonts w:eastAsia="Arial"/>
        </w:rPr>
        <w:t>a</w:t>
      </w:r>
      <w:r w:rsidR="00162C1A">
        <w:rPr>
          <w:rFonts w:eastAsia="Arial"/>
        </w:rPr>
        <w:t xml:space="preserve"> 2025</w:t>
      </w:r>
      <w:r w:rsidR="00631BA4">
        <w:rPr>
          <w:rFonts w:eastAsia="Arial"/>
        </w:rPr>
        <w:t>, o que representa como esse mercado</w:t>
      </w:r>
      <w:r w:rsidR="004D3964">
        <w:rPr>
          <w:rFonts w:eastAsia="Arial"/>
        </w:rPr>
        <w:t xml:space="preserve"> </w:t>
      </w:r>
      <w:r w:rsidR="00CC4789">
        <w:rPr>
          <w:rFonts w:eastAsia="Arial"/>
        </w:rPr>
        <w:t>está</w:t>
      </w:r>
      <w:r w:rsidR="0077740D">
        <w:rPr>
          <w:rFonts w:eastAsia="Arial"/>
        </w:rPr>
        <w:t xml:space="preserve"> </w:t>
      </w:r>
      <w:r w:rsidR="004D3964">
        <w:rPr>
          <w:rFonts w:eastAsia="Arial"/>
        </w:rPr>
        <w:t xml:space="preserve">em </w:t>
      </w:r>
      <w:r w:rsidR="00CC4789">
        <w:rPr>
          <w:rFonts w:eastAsia="Arial"/>
        </w:rPr>
        <w:t>evidência</w:t>
      </w:r>
      <w:r w:rsidR="004D3964">
        <w:rPr>
          <w:rFonts w:eastAsia="Arial"/>
        </w:rPr>
        <w:t xml:space="preserve"> e </w:t>
      </w:r>
      <w:r w:rsidR="00627344">
        <w:rPr>
          <w:rFonts w:eastAsia="Arial"/>
        </w:rPr>
        <w:t xml:space="preserve">como ele </w:t>
      </w:r>
      <w:r w:rsidR="004D3964">
        <w:rPr>
          <w:rFonts w:eastAsia="Arial"/>
        </w:rPr>
        <w:t xml:space="preserve">precisa </w:t>
      </w:r>
      <w:r w:rsidR="0077740D">
        <w:rPr>
          <w:rFonts w:eastAsia="Arial"/>
        </w:rPr>
        <w:t xml:space="preserve">continuar </w:t>
      </w:r>
      <w:r w:rsidR="00627344">
        <w:rPr>
          <w:rFonts w:eastAsia="Arial"/>
        </w:rPr>
        <w:t>tendo investimentos</w:t>
      </w:r>
      <w:r w:rsidR="004C199B">
        <w:rPr>
          <w:rFonts w:eastAsia="Arial"/>
        </w:rPr>
        <w:t xml:space="preserve"> para</w:t>
      </w:r>
      <w:r w:rsidR="00977939">
        <w:rPr>
          <w:rFonts w:eastAsia="Arial"/>
        </w:rPr>
        <w:t xml:space="preserve"> manter </w:t>
      </w:r>
      <w:r w:rsidR="00CC4789">
        <w:rPr>
          <w:rFonts w:eastAsia="Arial"/>
        </w:rPr>
        <w:t>essa</w:t>
      </w:r>
      <w:r w:rsidR="00977939">
        <w:rPr>
          <w:rFonts w:eastAsia="Arial"/>
        </w:rPr>
        <w:t xml:space="preserve"> evolução.</w:t>
      </w:r>
    </w:p>
    <w:p w14:paraId="216BD74D" w14:textId="77777777" w:rsidR="00F27863" w:rsidRDefault="00F27863" w:rsidP="00CE7D3F">
      <w:pPr>
        <w:rPr>
          <w:rFonts w:eastAsia="Arial"/>
        </w:rPr>
      </w:pPr>
    </w:p>
    <w:p w14:paraId="5278F971" w14:textId="629B5C01" w:rsidR="00977939" w:rsidRDefault="00E50664" w:rsidP="00CE7D3F">
      <w:pPr>
        <w:rPr>
          <w:rFonts w:eastAsia="Arial" w:cs="Arial"/>
          <w:color w:val="5B5B5B"/>
          <w:shd w:val="clear" w:color="auto" w:fill="FFFFFF"/>
        </w:rPr>
      </w:pPr>
      <w:r>
        <w:rPr>
          <w:rFonts w:cs="Arial"/>
          <w:color w:val="5B5B5B"/>
          <w:shd w:val="clear" w:color="auto" w:fill="FFFFFF"/>
        </w:rPr>
        <w:lastRenderedPageBreak/>
        <w:tab/>
      </w:r>
      <w:r w:rsidR="00D16346" w:rsidRPr="00DF0369">
        <w:rPr>
          <w:rFonts w:eastAsia="Arial"/>
        </w:rPr>
        <w:t>Esse é um mercado promissor e com rápido crescimento</w:t>
      </w:r>
      <w:r w:rsidR="00D16346" w:rsidRPr="00DF0369">
        <w:rPr>
          <w:rFonts w:eastAsia="Arial"/>
        </w:rPr>
        <w:t>, e algo</w:t>
      </w:r>
      <w:r w:rsidR="00291820">
        <w:rPr>
          <w:rFonts w:eastAsia="Arial"/>
        </w:rPr>
        <w:t xml:space="preserve"> que </w:t>
      </w:r>
      <w:r w:rsidR="00B36990">
        <w:rPr>
          <w:rFonts w:eastAsia="Arial"/>
        </w:rPr>
        <w:t>retrata o prog</w:t>
      </w:r>
      <w:r w:rsidR="0022422F">
        <w:rPr>
          <w:rFonts w:eastAsia="Arial"/>
        </w:rPr>
        <w:t>r</w:t>
      </w:r>
      <w:r w:rsidR="00B36990">
        <w:rPr>
          <w:rFonts w:eastAsia="Arial"/>
        </w:rPr>
        <w:t xml:space="preserve">esso desse segmento, é o fato que </w:t>
      </w:r>
      <w:r w:rsidR="00E16946">
        <w:rPr>
          <w:rFonts w:eastAsia="Arial"/>
        </w:rPr>
        <w:t xml:space="preserve">ele </w:t>
      </w:r>
      <w:r w:rsidR="008B4A01">
        <w:rPr>
          <w:rFonts w:eastAsia="Arial"/>
        </w:rPr>
        <w:t xml:space="preserve">significa 20% do setor </w:t>
      </w:r>
      <w:r w:rsidR="00953351">
        <w:rPr>
          <w:rFonts w:eastAsia="Arial"/>
        </w:rPr>
        <w:t>vestuário</w:t>
      </w:r>
      <w:r w:rsidR="00106CF6">
        <w:rPr>
          <w:rFonts w:eastAsia="Arial"/>
        </w:rPr>
        <w:t>, com valor</w:t>
      </w:r>
      <w:r w:rsidR="005C7046">
        <w:rPr>
          <w:rFonts w:eastAsia="Arial"/>
        </w:rPr>
        <w:t xml:space="preserve"> estimado em R$</w:t>
      </w:r>
      <w:r w:rsidR="00D16346">
        <w:rPr>
          <w:rFonts w:eastAsia="Arial"/>
        </w:rPr>
        <w:t xml:space="preserve"> 141,</w:t>
      </w:r>
      <w:r w:rsidR="00D16346" w:rsidRPr="00E37260">
        <w:rPr>
          <w:rFonts w:eastAsia="Arial" w:cs="Arial"/>
        </w:rPr>
        <w:t xml:space="preserve">7 </w:t>
      </w:r>
      <w:r w:rsidR="00CC4789" w:rsidRPr="00E37260">
        <w:rPr>
          <w:rFonts w:eastAsia="Arial" w:cs="Arial"/>
        </w:rPr>
        <w:t>bilhões</w:t>
      </w:r>
      <w:r w:rsidR="00D16346" w:rsidRPr="00E37260">
        <w:rPr>
          <w:rFonts w:eastAsia="Arial" w:cs="Arial"/>
        </w:rPr>
        <w:t xml:space="preserve"> no ano de 2021, </w:t>
      </w:r>
      <w:r w:rsidR="00953351" w:rsidRPr="00E37260">
        <w:rPr>
          <w:rFonts w:eastAsia="Arial" w:cs="Arial"/>
        </w:rPr>
        <w:t>segundo a Associação Brasileira de Indústria Têxtil e de Confecção (Abit).</w:t>
      </w:r>
      <w:r w:rsidR="00953351">
        <w:rPr>
          <w:rFonts w:cs="Arial"/>
          <w:color w:val="5B5B5B"/>
          <w:shd w:val="clear" w:color="auto" w:fill="FFFFFF"/>
        </w:rPr>
        <w:t xml:space="preserve"> </w:t>
      </w:r>
    </w:p>
    <w:p w14:paraId="351D73F6" w14:textId="77777777" w:rsidR="00F01380" w:rsidRDefault="00F01380" w:rsidP="00CE7D3F">
      <w:pPr>
        <w:rPr>
          <w:rFonts w:cs="Arial"/>
          <w:color w:val="5B5B5B"/>
          <w:shd w:val="clear" w:color="auto" w:fill="FFFFFF"/>
        </w:rPr>
      </w:pPr>
    </w:p>
    <w:p w14:paraId="1A35415F" w14:textId="77777777" w:rsidR="00F01380" w:rsidRPr="00CE7D3F" w:rsidRDefault="00F01380" w:rsidP="00CE7D3F">
      <w:pPr>
        <w:rPr>
          <w:rFonts w:eastAsia="Arial"/>
        </w:rPr>
      </w:pPr>
    </w:p>
    <w:p w14:paraId="3A9B670C" w14:textId="2F120D77" w:rsidR="4F04F0D9" w:rsidRDefault="00E50664" w:rsidP="00266F70">
      <w:r>
        <w:rPr>
          <w:rFonts w:eastAsia="Arial" w:cs="Arial"/>
        </w:rPr>
        <w:tab/>
      </w:r>
      <w:r w:rsidR="4F04F0D9" w:rsidRPr="00AF5C51">
        <w:rPr>
          <w:rFonts w:eastAsia="Arial" w:cs="Arial"/>
        </w:rPr>
        <w:t>Lá fora, a Vemco (empresa de software</w:t>
      </w:r>
      <w:r w:rsidR="4F04F0D9" w:rsidRPr="00AF5C51">
        <w:rPr>
          <w:rFonts w:eastAsia="Arial" w:cs="Arial"/>
          <w:color w:val="DCDDDE"/>
        </w:rPr>
        <w:t xml:space="preserve"> </w:t>
      </w:r>
      <w:r w:rsidR="4F04F0D9" w:rsidRPr="00AF5C51">
        <w:rPr>
          <w:rFonts w:eastAsia="Arial" w:cs="Arial"/>
        </w:rPr>
        <w:t xml:space="preserve">especialistas em analíticos para contagem de pessoas e análise de dados) conta com um portfólio de clientes que utilizam o sistema de contagem de fluxo da companhia, tais como Nike, Adidas, Centauro, Puma, Procópio e Decathlon. O grande case da companhia, contudo, é o Aeroporto de </w:t>
      </w:r>
      <w:r w:rsidR="4F04F0D9" w:rsidRPr="00AF5C51">
        <w:rPr>
          <w:rFonts w:eastAsia="Arial" w:cs="Arial"/>
        </w:rPr>
        <w:lastRenderedPageBreak/>
        <w:t>Johannesburg – ou seja, diversos setores podem se beneficiar com a tecnologia de contagem de fluxo.</w:t>
      </w:r>
    </w:p>
    <w:p w14:paraId="68366261" w14:textId="162501C0" w:rsidR="4F04F0D9" w:rsidRDefault="4F04F0D9" w:rsidP="00266F70"/>
    <w:p w14:paraId="15391845" w14:textId="639222B1" w:rsidR="4F04F0D9" w:rsidRDefault="00E50664" w:rsidP="00B52CD1">
      <w:r>
        <w:rPr>
          <w:rFonts w:eastAsia="Arial" w:cs="Arial"/>
        </w:rPr>
        <w:tab/>
      </w:r>
      <w:r w:rsidR="4F04F0D9" w:rsidRPr="00AF5C51">
        <w:rPr>
          <w:rFonts w:eastAsia="Arial" w:cs="Arial"/>
        </w:rPr>
        <w:t xml:space="preserve">A tecnologia ajuda a loja física a identificar quais são </w:t>
      </w:r>
      <w:r w:rsidR="00E4039A">
        <w:rPr>
          <w:rFonts w:eastAsia="Arial" w:cs="Arial"/>
        </w:rPr>
        <w:t>os corredores da loja com mais e com menos fluxo de pessoas</w:t>
      </w:r>
      <w:r w:rsidR="4F04F0D9" w:rsidRPr="00AF5C51">
        <w:rPr>
          <w:rFonts w:eastAsia="Arial" w:cs="Arial"/>
        </w:rPr>
        <w:t>, a partir da jornada do cliente dentro da loja. Com essa informação, o lojista consegue fazer mudanças para melhorar o tráfego e a atratividade das áreas identificadas com</w:t>
      </w:r>
      <w:r w:rsidR="00E4039A">
        <w:rPr>
          <w:rFonts w:eastAsia="Arial" w:cs="Arial"/>
        </w:rPr>
        <w:t xml:space="preserve"> menos movimento</w:t>
      </w:r>
      <w:r w:rsidR="004C48DF">
        <w:rPr>
          <w:rFonts w:eastAsia="Arial" w:cs="Arial"/>
        </w:rPr>
        <w:t xml:space="preserve">, e é </w:t>
      </w:r>
      <w:r w:rsidR="004C48DF" w:rsidRPr="00AF5C51">
        <w:rPr>
          <w:rFonts w:eastAsia="Arial" w:cs="Arial"/>
        </w:rPr>
        <w:t>possível dimensionar a equipe de caixas para evitar a perda de vendas.</w:t>
      </w:r>
    </w:p>
    <w:p w14:paraId="0ED8CBCB" w14:textId="54D17833" w:rsidR="4F04F0D9" w:rsidRDefault="4F04F0D9" w:rsidP="00266F70"/>
    <w:p w14:paraId="510E4F51" w14:textId="0F665330" w:rsidR="4F04F0D9" w:rsidRDefault="00E50664" w:rsidP="00266F70">
      <w:r>
        <w:rPr>
          <w:rFonts w:eastAsia="Arial" w:cs="Arial"/>
        </w:rPr>
        <w:tab/>
      </w:r>
      <w:r w:rsidR="4F04F0D9" w:rsidRPr="00AF5C51">
        <w:rPr>
          <w:rFonts w:eastAsia="Arial" w:cs="Arial"/>
        </w:rPr>
        <w:t>Para uma otimizar seu espaço e aumentar o ticket médio, é necessário mapear o fluxo de pessoas, assim, é possível, de forma estratégica, destacar os produtos.</w:t>
      </w:r>
    </w:p>
    <w:p w14:paraId="7C95CB8E" w14:textId="59B1D518" w:rsidR="4F04F0D9" w:rsidRDefault="4F04F0D9" w:rsidP="00266F70"/>
    <w:p w14:paraId="19E27546" w14:textId="4A958854" w:rsidR="003F4E12" w:rsidRPr="00AF5C51" w:rsidRDefault="00084588" w:rsidP="00266F70">
      <w:pPr>
        <w:pStyle w:val="Ttulo2"/>
        <w:spacing w:line="360" w:lineRule="auto"/>
        <w:rPr>
          <w:b/>
        </w:rPr>
      </w:pPr>
      <w:bookmarkStart w:id="9" w:name="_Toc104391404"/>
      <w:r w:rsidRPr="00AF5C51">
        <w:rPr>
          <w:b/>
        </w:rPr>
        <w:lastRenderedPageBreak/>
        <w:t>Problema / justificativa do projeto</w:t>
      </w:r>
      <w:bookmarkEnd w:id="9"/>
    </w:p>
    <w:p w14:paraId="3096A77C" w14:textId="0063CAC3" w:rsidR="00A7308C" w:rsidRDefault="00E50664" w:rsidP="00266F70">
      <w:r>
        <w:rPr>
          <w:rFonts w:eastAsia="Arial" w:cs="Arial"/>
        </w:rPr>
        <w:tab/>
      </w:r>
      <w:r w:rsidR="008027A0" w:rsidRPr="00AF5C51">
        <w:rPr>
          <w:rFonts w:eastAsia="Arial" w:cs="Arial"/>
        </w:rPr>
        <w:t>Poucos donos de lojas esportivas investem pesado na otimização do espaço, com estratégias para obter zonas quentes em toda a sua extensão. O resultado é um lucro baixo e o desperdício de mercadorias, que estão mal localizadas ou dispostas de forma pouco atrativa</w:t>
      </w:r>
    </w:p>
    <w:p w14:paraId="3B7240CF" w14:textId="1B308CCF" w:rsidR="00A53FEA" w:rsidRDefault="00BB3B9C" w:rsidP="00266F70">
      <w:r>
        <w:t xml:space="preserve"> </w:t>
      </w:r>
    </w:p>
    <w:p w14:paraId="2F90B917" w14:textId="603C3255" w:rsidR="003F4E12" w:rsidRDefault="00E50664" w:rsidP="00266F70">
      <w:r>
        <w:rPr>
          <w:rFonts w:eastAsia="Arial" w:cs="Arial"/>
        </w:rPr>
        <w:tab/>
      </w:r>
      <w:r w:rsidR="4F04F0D9" w:rsidRPr="00AF5C51">
        <w:rPr>
          <w:rFonts w:eastAsia="Arial" w:cs="Arial"/>
        </w:rPr>
        <w:t xml:space="preserve">No e-commerce, tudo o que o consumidor faz é registrado, e esses dados ajudam os negócios a melhorarem e a entenderem melhor o comportamento dos clientes. Já em uma loja física, o cliente entra, circula entre os corredores, olha uma prateleira e outra e sai, com ou sem sacola, e toda essa jornada parece estar fora do controle </w:t>
      </w:r>
      <w:r w:rsidR="4F04F0D9" w:rsidRPr="00AF5C51">
        <w:rPr>
          <w:rFonts w:eastAsia="Arial" w:cs="Arial"/>
        </w:rPr>
        <w:lastRenderedPageBreak/>
        <w:t>do comerciante, porém, se manipulada de forma correta essa informação pode gerar grandes retornos.</w:t>
      </w:r>
    </w:p>
    <w:p w14:paraId="35EA34EA" w14:textId="19D7B17E" w:rsidR="003F4E12" w:rsidRPr="00DA640F" w:rsidRDefault="4F04F0D9" w:rsidP="00266F70">
      <w:pPr>
        <w:rPr>
          <w:rFonts w:eastAsia="Arial" w:cs="Arial"/>
        </w:rPr>
      </w:pPr>
      <w:r w:rsidRPr="00AF5C51">
        <w:rPr>
          <w:rFonts w:eastAsia="Arial" w:cs="Arial"/>
        </w:rPr>
        <w:t xml:space="preserve">  </w:t>
      </w:r>
      <w:r w:rsidR="003F4E12">
        <w:tab/>
      </w:r>
      <w:r w:rsidRPr="00AF5C51">
        <w:rPr>
          <w:rFonts w:eastAsia="Arial" w:cs="Arial"/>
        </w:rPr>
        <w:t>Com a falta de controle os comércios sofrem com a má gestão e logística, com tendencia a perder produtos e grandes estratégias de marketing que possibilita promoções em horários ou datas especificas.</w:t>
      </w:r>
    </w:p>
    <w:p w14:paraId="20227D52" w14:textId="7007599A" w:rsidR="003F4E12" w:rsidRDefault="00CE6EFB" w:rsidP="00266F70">
      <w:pPr>
        <w:pStyle w:val="Ttulo2"/>
        <w:spacing w:line="360" w:lineRule="auto"/>
        <w:rPr>
          <w:b/>
        </w:rPr>
      </w:pPr>
      <w:bookmarkStart w:id="10" w:name="_Toc104391405"/>
      <w:r w:rsidRPr="00AF5C51">
        <w:rPr>
          <w:b/>
        </w:rPr>
        <w:t>objetivo da solução</w:t>
      </w:r>
      <w:bookmarkEnd w:id="10"/>
    </w:p>
    <w:p w14:paraId="234846C8" w14:textId="1742296F" w:rsidR="005B67E2" w:rsidRPr="00FC3305" w:rsidRDefault="00E50664" w:rsidP="005B67E2">
      <w:r>
        <w:rPr>
          <w:rFonts w:eastAsia="Arial" w:cs="Arial"/>
          <w:color w:val="000000"/>
        </w:rPr>
        <w:tab/>
      </w:r>
      <w:r w:rsidR="005B67E2" w:rsidRPr="669F6950">
        <w:rPr>
          <w:rFonts w:eastAsia="Arial" w:cs="Arial"/>
          <w:color w:val="000000" w:themeColor="text1"/>
        </w:rPr>
        <w:t>Este projeto tem como objetivo</w:t>
      </w:r>
      <w:r w:rsidR="005B67E2">
        <w:rPr>
          <w:rFonts w:eastAsia="Arial" w:cs="Arial"/>
        </w:rPr>
        <w:t xml:space="preserve"> monitorar o fluxo de pessoas em corredores de lojas esportivas e auxiliar o cliente em </w:t>
      </w:r>
      <w:r w:rsidR="005B67E2" w:rsidRPr="4F04F0D9">
        <w:t>seu negócio</w:t>
      </w:r>
      <w:r w:rsidR="005B67E2">
        <w:t>,</w:t>
      </w:r>
      <w:r w:rsidR="005B67E2" w:rsidRPr="4F04F0D9">
        <w:t xml:space="preserve"> para que ele tenha </w:t>
      </w:r>
      <w:r w:rsidR="005B67E2">
        <w:t xml:space="preserve">uma </w:t>
      </w:r>
      <w:r w:rsidR="005B67E2" w:rsidRPr="4F04F0D9">
        <w:t>melhor visualização</w:t>
      </w:r>
      <w:r w:rsidR="005B67E2">
        <w:t xml:space="preserve"> </w:t>
      </w:r>
      <w:r w:rsidR="005B67E2" w:rsidRPr="4F04F0D9">
        <w:t>do fluxo de pessoas de seu comércio</w:t>
      </w:r>
      <w:r w:rsidR="005B67E2">
        <w:rPr>
          <w:rFonts w:eastAsia="Arial" w:cs="Arial"/>
        </w:rPr>
        <w:t xml:space="preserve">. </w:t>
      </w:r>
      <w:r w:rsidR="005B67E2" w:rsidRPr="669F6950">
        <w:rPr>
          <w:rFonts w:eastAsia="Arial" w:cs="Arial"/>
          <w:color w:val="000000" w:themeColor="text1"/>
        </w:rPr>
        <w:t xml:space="preserve">Fazendo assim, que as informações colhidas pelos sensores auxiliem no dia a dia da loja, </w:t>
      </w:r>
      <w:r w:rsidR="005B67E2">
        <w:rPr>
          <w:rFonts w:eastAsia="Arial" w:cs="Arial"/>
        </w:rPr>
        <w:t xml:space="preserve">criando oportunidade de </w:t>
      </w:r>
      <w:r w:rsidR="005B67E2">
        <w:rPr>
          <w:rFonts w:eastAsia="Arial" w:cs="Arial"/>
        </w:rPr>
        <w:lastRenderedPageBreak/>
        <w:t>mudanças e otimização do espaço para gerar zonas quentes em toda a extensão do estabelecimento, aumentando a lucratividade.</w:t>
      </w:r>
    </w:p>
    <w:p w14:paraId="515E21EC" w14:textId="77777777" w:rsidR="005B67E2" w:rsidRPr="005B67E2" w:rsidRDefault="005B67E2" w:rsidP="005B67E2"/>
    <w:p w14:paraId="35FE7EC9" w14:textId="40C9C2C7" w:rsidR="00B52CD1" w:rsidRDefault="00E50664" w:rsidP="00B52CD1">
      <w:r>
        <w:tab/>
      </w:r>
      <w:r w:rsidR="4F04F0D9" w:rsidRPr="4F04F0D9">
        <w:t>Temos como objetivo, proporcionar para o nosso cliente um produto em que ele recebera dados na dashboard que indicara o fluxo de pessoas que passam pelo corredor, com esses dados o cliente entende quais nichos são mais atrativos, gerencia e organiza os corredores para que assim consiga gerar mais lucro em seu comercio e utilize com estratégia seus corredores.</w:t>
      </w:r>
      <w:r w:rsidR="00B52CD1">
        <w:t xml:space="preserve"> </w:t>
      </w:r>
      <w:r w:rsidR="00B52CD1">
        <w:tab/>
      </w:r>
      <w:r w:rsidR="00B52CD1" w:rsidRPr="00AF5C51">
        <w:rPr>
          <w:rFonts w:eastAsia="Arial" w:cs="Arial"/>
        </w:rPr>
        <w:t>Disponibiliza dados para qualificar melhor as ofertas que são oferecidas.</w:t>
      </w:r>
      <w:r w:rsidR="00E27D70">
        <w:t xml:space="preserve"> </w:t>
      </w:r>
      <w:r w:rsidR="00B52CD1" w:rsidRPr="00AF5C51">
        <w:rPr>
          <w:rFonts w:eastAsia="Arial" w:cs="Arial"/>
        </w:rPr>
        <w:t>Avaliar o impacto da publicidade e promoções.</w:t>
      </w:r>
    </w:p>
    <w:p w14:paraId="662E6477" w14:textId="7F52C1B4" w:rsidR="003F4E12" w:rsidRDefault="003F4E12" w:rsidP="00266F70"/>
    <w:p w14:paraId="1CD1137B" w14:textId="3CC4F1D4" w:rsidR="003F4E12" w:rsidRPr="00AF5C51" w:rsidRDefault="00CE6EFB" w:rsidP="00266F70">
      <w:pPr>
        <w:pStyle w:val="Ttulo2"/>
        <w:spacing w:line="360" w:lineRule="auto"/>
        <w:rPr>
          <w:b/>
        </w:rPr>
      </w:pPr>
      <w:bookmarkStart w:id="11" w:name="_Toc104391406"/>
      <w:r w:rsidRPr="00AF5C51">
        <w:rPr>
          <w:b/>
        </w:rPr>
        <w:lastRenderedPageBreak/>
        <w:t>diagrama d</w:t>
      </w:r>
      <w:r w:rsidR="00A33E38" w:rsidRPr="00AF5C51">
        <w:rPr>
          <w:b/>
        </w:rPr>
        <w:t>E</w:t>
      </w:r>
      <w:r w:rsidRPr="00AF5C51">
        <w:rPr>
          <w:b/>
        </w:rPr>
        <w:t xml:space="preserve"> </w:t>
      </w:r>
      <w:r w:rsidR="00A33E38" w:rsidRPr="00AF5C51">
        <w:rPr>
          <w:b/>
        </w:rPr>
        <w:t>Visão de negócio</w:t>
      </w:r>
      <w:bookmarkEnd w:id="11"/>
    </w:p>
    <w:p w14:paraId="2D0B5FD2" w14:textId="66B802EB" w:rsidR="003F4E12" w:rsidRDefault="4F04F0D9" w:rsidP="00266F70">
      <w:pPr>
        <w:sectPr w:rsidR="003F4E12" w:rsidSect="002A73B7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7" w:h="16840" w:code="9"/>
          <w:pgMar w:top="1701" w:right="1134" w:bottom="1531" w:left="1701" w:header="709" w:footer="709" w:gutter="0"/>
          <w:cols w:space="708"/>
          <w:titlePg/>
          <w:docGrid w:linePitch="360"/>
        </w:sectPr>
      </w:pPr>
      <w:r>
        <w:drawing>
          <wp:inline distT="0" distB="0" distL="0" distR="0" wp14:anchorId="63CEF94E" wp14:editId="05B5DC6E">
            <wp:extent cx="5524085" cy="4185138"/>
            <wp:effectExtent l="0" t="0" r="0" b="0"/>
            <wp:docPr id="862340635" name="Picture 86234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74" cy="41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D6E5" w14:textId="77777777" w:rsidR="00370E34" w:rsidRPr="00AF5C51" w:rsidRDefault="00124F5F" w:rsidP="00266F70">
      <w:pPr>
        <w:pStyle w:val="Ttulo1"/>
        <w:numPr>
          <w:ilvl w:val="0"/>
          <w:numId w:val="13"/>
        </w:numPr>
        <w:spacing w:line="360" w:lineRule="auto"/>
      </w:pPr>
      <w:bookmarkStart w:id="12" w:name="_Toc104391407"/>
      <w:bookmarkEnd w:id="7"/>
      <w:r w:rsidRPr="00AF5C51">
        <w:lastRenderedPageBreak/>
        <w:t>PLANEJAMENTO DO PROJETO</w:t>
      </w:r>
      <w:bookmarkEnd w:id="12"/>
    </w:p>
    <w:p w14:paraId="238AEE34" w14:textId="77777777" w:rsidR="00370E34" w:rsidRPr="00AF5C51" w:rsidRDefault="00124F5F" w:rsidP="00266F70">
      <w:pPr>
        <w:pStyle w:val="Ttulo2"/>
        <w:spacing w:line="360" w:lineRule="auto"/>
        <w:rPr>
          <w:b/>
        </w:rPr>
      </w:pPr>
      <w:bookmarkStart w:id="13" w:name="_Toc104391408"/>
      <w:r w:rsidRPr="00AF5C51">
        <w:rPr>
          <w:b/>
        </w:rPr>
        <w:t>Definição da Equipe do projeto</w:t>
      </w:r>
      <w:bookmarkEnd w:id="13"/>
      <w:r w:rsidR="00A10A2D" w:rsidRPr="00AF5C51">
        <w:rPr>
          <w:b/>
        </w:rPr>
        <w:t xml:space="preserve"> </w:t>
      </w:r>
    </w:p>
    <w:p w14:paraId="50AEB891" w14:textId="5CCB8CC5" w:rsidR="004612E4" w:rsidRDefault="4F04F0D9" w:rsidP="00266F70">
      <w:r>
        <w:t xml:space="preserve">No início nós estávamos fazendo de modo rotativo, ou seja, </w:t>
      </w:r>
      <w:r w:rsidR="00171943">
        <w:t xml:space="preserve">a cada semana </w:t>
      </w:r>
      <w:r w:rsidR="00B95FEE">
        <w:t>trocávamos as funções (Scrum Master, P.O e time de De</w:t>
      </w:r>
      <w:r w:rsidR="008835A1">
        <w:t>senvolvimento</w:t>
      </w:r>
      <w:r w:rsidR="00B95FEE">
        <w:t>)</w:t>
      </w:r>
      <w:r w:rsidR="004612E4">
        <w:t xml:space="preserve">, assim </w:t>
      </w:r>
      <w:r>
        <w:t xml:space="preserve">todos da equipe passaram por todas as funções </w:t>
      </w:r>
      <w:r w:rsidR="004612E4">
        <w:t>e tiveram a experiencia completa de como é uma equipe de T.I.</w:t>
      </w:r>
    </w:p>
    <w:p w14:paraId="30E6A80A" w14:textId="125CA1E5" w:rsidR="00124F5F" w:rsidRPr="00124F5F" w:rsidRDefault="004612E4" w:rsidP="00266F70">
      <w:r>
        <w:t>N</w:t>
      </w:r>
      <w:r w:rsidR="4F04F0D9">
        <w:t>o começo da sprint</w:t>
      </w:r>
      <w:r>
        <w:t xml:space="preserve"> 3, após uma reunião, definimos que ficaríamos com as funções fixas.</w:t>
      </w:r>
      <w:r w:rsidR="4F04F0D9">
        <w:t xml:space="preserve"> </w:t>
      </w:r>
    </w:p>
    <w:p w14:paraId="08B116BB" w14:textId="3E3FC906" w:rsidR="00124F5F" w:rsidRPr="00124F5F" w:rsidRDefault="4F04F0D9" w:rsidP="00266F70">
      <w:r>
        <w:t>Desta forma os cronogramas das funções seguem da seguinte maneira:</w:t>
      </w:r>
    </w:p>
    <w:p w14:paraId="53B6EA82" w14:textId="0E2FB263" w:rsidR="00124F5F" w:rsidRPr="00124F5F" w:rsidRDefault="4F04F0D9" w:rsidP="00266F70">
      <w:r w:rsidRPr="4F04F0D9">
        <w:t>Gabriel Pinheiro:</w:t>
      </w:r>
      <w:r w:rsidR="00124F5F">
        <w:t xml:space="preserve"> Scrum Master</w:t>
      </w:r>
      <w:r w:rsidR="00DB1E82">
        <w:t>;</w:t>
      </w:r>
    </w:p>
    <w:p w14:paraId="5B6CB524" w14:textId="56DB329E" w:rsidR="00124F5F" w:rsidRPr="00124F5F" w:rsidRDefault="0D68300A" w:rsidP="00266F70">
      <w:r>
        <w:t>Igor Freitas:</w:t>
      </w:r>
      <w:r w:rsidR="00124F5F">
        <w:t xml:space="preserve"> Product Owner</w:t>
      </w:r>
      <w:r w:rsidR="00DB1E82">
        <w:t>;</w:t>
      </w:r>
    </w:p>
    <w:p w14:paraId="61032073" w14:textId="222872F5" w:rsidR="00124F5F" w:rsidRDefault="4F04F0D9" w:rsidP="00266F70">
      <w:r>
        <w:lastRenderedPageBreak/>
        <w:t>Brenno Gomes, João Vitor Rosa, Raul Meira e Sergio Daniel:</w:t>
      </w:r>
      <w:r w:rsidR="00124F5F">
        <w:t xml:space="preserve"> Time de Desenvolvimento</w:t>
      </w:r>
      <w:r w:rsidR="0D68300A">
        <w:t>.</w:t>
      </w:r>
    </w:p>
    <w:p w14:paraId="72A1FD80" w14:textId="77777777" w:rsidR="00BE6800" w:rsidRPr="00124F5F" w:rsidRDefault="00BE6800" w:rsidP="00266F70"/>
    <w:p w14:paraId="5C09C173" w14:textId="1A22EC84" w:rsidR="00CA41B6" w:rsidRDefault="4F04F0D9" w:rsidP="00266F70">
      <w:r>
        <w:t xml:space="preserve">Raul Meira, responsável por fazer toda a parte do front-end e back-end da dashboard e subir o banco de dados na nuvem. </w:t>
      </w:r>
      <w:r w:rsidR="0064472C">
        <w:t>P</w:t>
      </w:r>
      <w:r>
        <w:t>ela parte d</w:t>
      </w:r>
      <w:r w:rsidR="00D020F3">
        <w:t xml:space="preserve">o front-end e da </w:t>
      </w:r>
      <w:r w:rsidR="0009638B">
        <w:t>ligação</w:t>
      </w:r>
      <w:r w:rsidR="00D020F3">
        <w:t xml:space="preserve"> do</w:t>
      </w:r>
      <w:r>
        <w:t xml:space="preserve"> login e do cadastro</w:t>
      </w:r>
      <w:r w:rsidR="00D630E6">
        <w:t xml:space="preserve"> no site</w:t>
      </w:r>
      <w:r w:rsidR="0009638B">
        <w:t xml:space="preserve"> com o banco de dados. Participou da </w:t>
      </w:r>
      <w:r w:rsidR="003A237E">
        <w:t>GMUD e fluxograma</w:t>
      </w:r>
      <w:r w:rsidR="00E93856">
        <w:t xml:space="preserve">, </w:t>
      </w:r>
      <w:r w:rsidR="00E93856">
        <w:t xml:space="preserve">parte do </w:t>
      </w:r>
      <w:r w:rsidR="00CC4789">
        <w:t>cálculo</w:t>
      </w:r>
      <w:r w:rsidR="00E93856">
        <w:t xml:space="preserve"> dos analytics</w:t>
      </w:r>
      <w:r w:rsidR="00CA41B6">
        <w:t>;</w:t>
      </w:r>
    </w:p>
    <w:p w14:paraId="74BAF2F8" w14:textId="77777777" w:rsidR="00CA41B6" w:rsidRPr="00124F5F" w:rsidRDefault="00CA41B6" w:rsidP="00266F70"/>
    <w:p w14:paraId="12814D50" w14:textId="60BE0302" w:rsidR="0039067C" w:rsidRDefault="4F04F0D9" w:rsidP="0039067C">
      <w:r w:rsidRPr="4F04F0D9">
        <w:t xml:space="preserve">Gabriel Pinheiro, </w:t>
      </w:r>
      <w:r w:rsidR="00CC4789" w:rsidRPr="4F04F0D9">
        <w:t>responsável</w:t>
      </w:r>
      <w:r w:rsidRPr="4F04F0D9">
        <w:t xml:space="preserve"> por fazer o banco de dados</w:t>
      </w:r>
      <w:r w:rsidR="001E4C4A">
        <w:t xml:space="preserve">, </w:t>
      </w:r>
      <w:r w:rsidRPr="4F04F0D9">
        <w:t>ajustes na modelagem</w:t>
      </w:r>
      <w:r w:rsidR="001E4C4A">
        <w:t xml:space="preserve"> das tabelas, e pela </w:t>
      </w:r>
      <w:r w:rsidR="00D95D07">
        <w:t xml:space="preserve">página </w:t>
      </w:r>
      <w:r w:rsidR="00D630E6">
        <w:t>do suporte no site</w:t>
      </w:r>
      <w:r w:rsidR="0009638B">
        <w:t>. P</w:t>
      </w:r>
      <w:r w:rsidR="0009638B">
        <w:t xml:space="preserve">articipou da </w:t>
      </w:r>
      <w:r w:rsidR="003A237E">
        <w:t>GMUD e fluxograma</w:t>
      </w:r>
      <w:r w:rsidR="0039067C">
        <w:t xml:space="preserve">, </w:t>
      </w:r>
      <w:r w:rsidR="0039067C">
        <w:t xml:space="preserve">parte do </w:t>
      </w:r>
      <w:r w:rsidR="00CC4789">
        <w:t>cálculo</w:t>
      </w:r>
      <w:r w:rsidR="0039067C">
        <w:t xml:space="preserve"> dos analytics</w:t>
      </w:r>
      <w:r w:rsidR="00CA41B6">
        <w:t>;</w:t>
      </w:r>
    </w:p>
    <w:p w14:paraId="0EF35360" w14:textId="77777777" w:rsidR="00E72471" w:rsidRPr="00124F5F" w:rsidRDefault="00E72471" w:rsidP="00266F70"/>
    <w:p w14:paraId="4D53D22B" w14:textId="024CDB4C" w:rsidR="00124F5F" w:rsidRDefault="4F04F0D9" w:rsidP="00266F70">
      <w:r>
        <w:lastRenderedPageBreak/>
        <w:t>Sergio Daniel, responsável por fazer o manual de instalação e o simulador financeiro</w:t>
      </w:r>
      <w:r w:rsidR="00FA31F6">
        <w:t xml:space="preserve"> no site</w:t>
      </w:r>
      <w:r w:rsidR="0009638B">
        <w:t xml:space="preserve">. Participou da </w:t>
      </w:r>
      <w:r w:rsidR="00832087">
        <w:t>GMUD e fluxograma</w:t>
      </w:r>
      <w:r w:rsidR="00873FF8">
        <w:t>, nome e logo da empresa</w:t>
      </w:r>
      <w:r w:rsidR="0039067C">
        <w:t>.</w:t>
      </w:r>
    </w:p>
    <w:p w14:paraId="4442CC1B" w14:textId="77777777" w:rsidR="00E72471" w:rsidRPr="00124F5F" w:rsidRDefault="00E72471" w:rsidP="00266F70"/>
    <w:p w14:paraId="6D71CAD3" w14:textId="73D00023" w:rsidR="00124F5F" w:rsidRDefault="0D68300A" w:rsidP="00266F70">
      <w:r>
        <w:t>Igor Freitas, responsável por fazer o acompanhamento de todos os processos da equipe,</w:t>
      </w:r>
      <w:r w:rsidR="007C0DD0">
        <w:t xml:space="preserve"> por</w:t>
      </w:r>
      <w:r>
        <w:t xml:space="preserve"> designar cada função, fazer a ferramenta de Help Desk e a parte de perfil </w:t>
      </w:r>
      <w:r w:rsidR="00815946">
        <w:t xml:space="preserve">e sobre nós </w:t>
      </w:r>
      <w:r>
        <w:t>do site.</w:t>
      </w:r>
    </w:p>
    <w:p w14:paraId="4B374CF3" w14:textId="77777777" w:rsidR="00E72471" w:rsidRPr="00124F5F" w:rsidRDefault="00E72471" w:rsidP="00266F70"/>
    <w:p w14:paraId="231EA537" w14:textId="36778BD0" w:rsidR="00E24E17" w:rsidRDefault="4F04F0D9" w:rsidP="00266F70">
      <w:r>
        <w:t>Brenno Gomes, responsável por configurar os times na ferramenta de Help Desk</w:t>
      </w:r>
      <w:r w:rsidR="00FA31F6">
        <w:t xml:space="preserve"> e pela parte da Home </w:t>
      </w:r>
      <w:r w:rsidR="003F580C">
        <w:t>e perfil d</w:t>
      </w:r>
      <w:r w:rsidR="00FA31F6">
        <w:t>o site</w:t>
      </w:r>
      <w:r>
        <w:t>.</w:t>
      </w:r>
    </w:p>
    <w:p w14:paraId="602B80DD" w14:textId="77777777" w:rsidR="00E72471" w:rsidRDefault="00E72471" w:rsidP="00266F70"/>
    <w:p w14:paraId="5C92E63C" w14:textId="27288579" w:rsidR="00124F5F" w:rsidRPr="00124F5F" w:rsidRDefault="00E24E17" w:rsidP="00266F70">
      <w:r>
        <w:t>João</w:t>
      </w:r>
      <w:r w:rsidR="00F13EE6">
        <w:t xml:space="preserve"> Victor, responsável pela montagem do Arduino</w:t>
      </w:r>
      <w:r w:rsidR="00A55BF1">
        <w:t>, documentação</w:t>
      </w:r>
      <w:r w:rsidR="00832087">
        <w:t xml:space="preserve"> do projeto</w:t>
      </w:r>
      <w:r w:rsidR="00175485">
        <w:t xml:space="preserve"> e </w:t>
      </w:r>
      <w:r w:rsidR="0063586B">
        <w:t>diagrama de solução.</w:t>
      </w:r>
    </w:p>
    <w:p w14:paraId="09E2F69D" w14:textId="77777777" w:rsidR="00370E34" w:rsidRDefault="00370E34" w:rsidP="00266F70">
      <w:r>
        <w:lastRenderedPageBreak/>
        <w:tab/>
      </w:r>
    </w:p>
    <w:p w14:paraId="631BA6BF" w14:textId="77777777" w:rsidR="00EB4A20" w:rsidRPr="00AF5C51" w:rsidRDefault="00EB4A20" w:rsidP="00266F70">
      <w:pPr>
        <w:pStyle w:val="Ttulo2"/>
        <w:spacing w:line="360" w:lineRule="auto"/>
        <w:rPr>
          <w:b/>
        </w:rPr>
      </w:pPr>
      <w:bookmarkStart w:id="14" w:name="_Toc104391409"/>
      <w:r w:rsidRPr="00AF5C51">
        <w:rPr>
          <w:b/>
        </w:rPr>
        <w:t>PROCESSO E FERRAMENTA DE GESTÃO DE PROJETOS</w:t>
      </w:r>
      <w:bookmarkEnd w:id="14"/>
      <w:r w:rsidRPr="00AF5C51">
        <w:rPr>
          <w:b/>
        </w:rPr>
        <w:t xml:space="preserve"> </w:t>
      </w:r>
    </w:p>
    <w:p w14:paraId="2C032A8F" w14:textId="59353E71" w:rsidR="4F04F0D9" w:rsidRDefault="00E50664" w:rsidP="00266F70">
      <w:r>
        <w:tab/>
      </w:r>
      <w:r w:rsidR="4F04F0D9">
        <w:t>Para a ferramenta de gestão de projetos utilizamos o Trello, nele conseguimos fazer a separação de tarefas, classificação delas</w:t>
      </w:r>
      <w:r w:rsidR="00556EBA">
        <w:t xml:space="preserve">, </w:t>
      </w:r>
      <w:r w:rsidR="4F04F0D9">
        <w:t xml:space="preserve">atribuir pessoas e data de entrega </w:t>
      </w:r>
      <w:r w:rsidR="00556EBA">
        <w:t>d</w:t>
      </w:r>
      <w:r w:rsidR="4F04F0D9">
        <w:t>elas.</w:t>
      </w:r>
    </w:p>
    <w:p w14:paraId="02815C1E" w14:textId="6AA94A2B" w:rsidR="4F04F0D9" w:rsidRDefault="00E50664" w:rsidP="00266F70">
      <w:r>
        <w:tab/>
      </w:r>
      <w:r w:rsidR="4F04F0D9" w:rsidRPr="4F04F0D9">
        <w:t>Para a separação de tarefas fizemos conforme tínhamos o backlog do projeto</w:t>
      </w:r>
      <w:r w:rsidR="00991577">
        <w:t>. C</w:t>
      </w:r>
      <w:r w:rsidR="4F04F0D9" w:rsidRPr="4F04F0D9">
        <w:t xml:space="preserve">lassificamos </w:t>
      </w:r>
      <w:r w:rsidR="008666ED">
        <w:t xml:space="preserve">a dificuldade de </w:t>
      </w:r>
      <w:r w:rsidR="4F04F0D9" w:rsidRPr="4F04F0D9">
        <w:t>cada tarefa</w:t>
      </w:r>
      <w:r w:rsidR="008666ED">
        <w:t xml:space="preserve"> com a </w:t>
      </w:r>
      <w:r w:rsidR="00CC4789">
        <w:t>sequência</w:t>
      </w:r>
      <w:r w:rsidR="008666ED">
        <w:t xml:space="preserve"> de Fibonacci (</w:t>
      </w:r>
      <w:r w:rsidR="00EB62EF">
        <w:t>3, 5, 8, 13, 21</w:t>
      </w:r>
      <w:r w:rsidR="008666ED">
        <w:t>)</w:t>
      </w:r>
      <w:r w:rsidR="00CB7807">
        <w:t xml:space="preserve">, </w:t>
      </w:r>
      <w:r w:rsidR="4F04F0D9" w:rsidRPr="4F04F0D9">
        <w:t>conforme cada membro do grupo falava sobre</w:t>
      </w:r>
      <w:r w:rsidR="009B086E">
        <w:t xml:space="preserve"> qual era</w:t>
      </w:r>
      <w:r w:rsidR="00CB7807">
        <w:t xml:space="preserve"> o </w:t>
      </w:r>
      <w:r w:rsidR="00824AD9">
        <w:t xml:space="preserve">seu </w:t>
      </w:r>
      <w:r w:rsidR="00CC4789">
        <w:t>nível</w:t>
      </w:r>
      <w:r w:rsidR="00824AD9">
        <w:t xml:space="preserve"> de dificuldade</w:t>
      </w:r>
      <w:r w:rsidR="009B086E">
        <w:t xml:space="preserve">, no final, fizemos uma média </w:t>
      </w:r>
      <w:r w:rsidR="00E311A1">
        <w:t xml:space="preserve">com a soma </w:t>
      </w:r>
      <w:r w:rsidR="009B086E">
        <w:t>das dificuldades d</w:t>
      </w:r>
      <w:r w:rsidR="004B1742">
        <w:t xml:space="preserve">e cada </w:t>
      </w:r>
      <w:r w:rsidR="009B086E">
        <w:t>tarefa</w:t>
      </w:r>
      <w:r w:rsidR="4F04F0D9" w:rsidRPr="4F04F0D9">
        <w:t>.</w:t>
      </w:r>
    </w:p>
    <w:p w14:paraId="1F4B9C37" w14:textId="7B8F3AA5" w:rsidR="4F04F0D9" w:rsidRDefault="00E50664" w:rsidP="00266F70">
      <w:r>
        <w:lastRenderedPageBreak/>
        <w:tab/>
      </w:r>
      <w:r w:rsidR="4F04F0D9" w:rsidRPr="4F04F0D9">
        <w:t>O Trello tem</w:t>
      </w:r>
      <w:r w:rsidR="00824AD9">
        <w:t xml:space="preserve"> </w:t>
      </w:r>
      <w:r w:rsidR="4F04F0D9" w:rsidRPr="4F04F0D9">
        <w:t>muitos benefícios que ajuda</w:t>
      </w:r>
      <w:r w:rsidR="006956F1">
        <w:t>m</w:t>
      </w:r>
      <w:r w:rsidR="4F04F0D9" w:rsidRPr="4F04F0D9">
        <w:t xml:space="preserve"> o trabalho em grupo</w:t>
      </w:r>
      <w:r w:rsidR="00450F2F">
        <w:t>. Alguns deles</w:t>
      </w:r>
      <w:r w:rsidR="4F04F0D9" w:rsidRPr="4F04F0D9">
        <w:t xml:space="preserve"> </w:t>
      </w:r>
      <w:r w:rsidR="00CC4789">
        <w:t>são</w:t>
      </w:r>
      <w:r w:rsidR="4F04F0D9" w:rsidRPr="4F04F0D9">
        <w:t xml:space="preserve"> a</w:t>
      </w:r>
      <w:r w:rsidR="005D5DE4">
        <w:t>s</w:t>
      </w:r>
      <w:r w:rsidR="4F04F0D9" w:rsidRPr="4F04F0D9">
        <w:t xml:space="preserve"> </w:t>
      </w:r>
      <w:r w:rsidR="00CC4789" w:rsidRPr="4F04F0D9">
        <w:t>atualizaç</w:t>
      </w:r>
      <w:r w:rsidR="00CC4789">
        <w:t>ões</w:t>
      </w:r>
      <w:r w:rsidR="4F04F0D9" w:rsidRPr="4F04F0D9">
        <w:t xml:space="preserve"> das atividades em tempo real, assim todos os membros conseguem acompanhar tudo o que está sendo feito na hora, a atribuição de pessoas em cada tarefa facilitando assim a identificação de cada atividade que o membro tem que fazer </w:t>
      </w:r>
      <w:r w:rsidR="00CC4789" w:rsidRPr="4F04F0D9">
        <w:t>e</w:t>
      </w:r>
      <w:r w:rsidR="4F04F0D9" w:rsidRPr="4F04F0D9">
        <w:t xml:space="preserve"> a definição de lembretes e alertas da data de entrega da atividade.</w:t>
      </w:r>
    </w:p>
    <w:p w14:paraId="39279779" w14:textId="3DED8E8A" w:rsidR="4F04F0D9" w:rsidRDefault="4F04F0D9" w:rsidP="00266F70"/>
    <w:p w14:paraId="63A78C21" w14:textId="3DED8E8A" w:rsidR="00673BF2" w:rsidRDefault="00673BF2" w:rsidP="00266F70"/>
    <w:p w14:paraId="7C96C030" w14:textId="3DED8E8A" w:rsidR="00673BF2" w:rsidRDefault="00673BF2" w:rsidP="00266F70"/>
    <w:p w14:paraId="4FD24742" w14:textId="3DED8E8A" w:rsidR="00673BF2" w:rsidRDefault="00673BF2" w:rsidP="00266F70"/>
    <w:p w14:paraId="352FB50A" w14:textId="3DED8E8A" w:rsidR="00673BF2" w:rsidRDefault="00673BF2" w:rsidP="00266F70"/>
    <w:p w14:paraId="15A750E2" w14:textId="3DED8E8A" w:rsidR="00673BF2" w:rsidRDefault="00673BF2" w:rsidP="00266F70"/>
    <w:p w14:paraId="1CED1D54" w14:textId="3DED8E8A" w:rsidR="00673BF2" w:rsidRDefault="00673BF2" w:rsidP="00266F70"/>
    <w:p w14:paraId="1E00929A" w14:textId="3DED8E8A" w:rsidR="00673BF2" w:rsidRDefault="00673BF2" w:rsidP="00266F70"/>
    <w:p w14:paraId="2E81324E" w14:textId="3DED8E8A" w:rsidR="00673BF2" w:rsidRDefault="00673BF2" w:rsidP="00266F70"/>
    <w:p w14:paraId="48C30BD1" w14:textId="3DED8E8A" w:rsidR="00673BF2" w:rsidRDefault="00673BF2" w:rsidP="00266F70"/>
    <w:p w14:paraId="5C70432B" w14:textId="3DED8E8A" w:rsidR="00673BF2" w:rsidRDefault="00673BF2" w:rsidP="00266F70"/>
    <w:p w14:paraId="43E0B7E1" w14:textId="3DED8E8A" w:rsidR="00673BF2" w:rsidRDefault="00673BF2" w:rsidP="00266F70"/>
    <w:p w14:paraId="21438E40" w14:textId="3DED8E8A" w:rsidR="00673BF2" w:rsidRDefault="00673BF2" w:rsidP="00266F70"/>
    <w:p w14:paraId="7DDBBD08" w14:textId="18DC487C" w:rsidR="4F04F0D9" w:rsidRDefault="4F04F0D9" w:rsidP="00266F70">
      <w:r w:rsidRPr="4F04F0D9">
        <w:t>Ferramenta de gestão:</w:t>
      </w:r>
    </w:p>
    <w:p w14:paraId="5E476E45" w14:textId="1E0830B5" w:rsidR="00865CE5" w:rsidRDefault="4F04F0D9" w:rsidP="009A1742">
      <w:r>
        <w:lastRenderedPageBreak/>
        <w:drawing>
          <wp:inline distT="0" distB="0" distL="0" distR="0" wp14:anchorId="1562FB77" wp14:editId="74D48E52">
            <wp:extent cx="6122999" cy="3716976"/>
            <wp:effectExtent l="0" t="0" r="0" b="0"/>
            <wp:docPr id="1803854378" name="Picture 1803854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137" cy="374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AFB5" w14:textId="77777777" w:rsidR="00865CE5" w:rsidRDefault="00865CE5" w:rsidP="00266F70"/>
    <w:p w14:paraId="745F5ACA" w14:textId="755E452C" w:rsidR="4F04F0D9" w:rsidRDefault="4F04F0D9" w:rsidP="00266F70">
      <w:r w:rsidRPr="4F04F0D9">
        <w:t>Evidência das daily meetings:</w:t>
      </w:r>
    </w:p>
    <w:p w14:paraId="663AEE05" w14:textId="4671CB80" w:rsidR="4F04F0D9" w:rsidRDefault="4F04F0D9" w:rsidP="00266F70">
      <w:r>
        <w:lastRenderedPageBreak/>
        <w:drawing>
          <wp:inline distT="0" distB="0" distL="0" distR="0" wp14:anchorId="0A48364F" wp14:editId="31272F99">
            <wp:extent cx="5522026" cy="4298315"/>
            <wp:effectExtent l="0" t="0" r="0" b="0"/>
            <wp:docPr id="1483838270" name="Picture 1483838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56" cy="43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9F5" w14:textId="77777777" w:rsidR="00EB4A20" w:rsidRPr="00AF5C51" w:rsidRDefault="002D45C8" w:rsidP="00266F70">
      <w:pPr>
        <w:pStyle w:val="Ttulo2"/>
        <w:spacing w:line="360" w:lineRule="auto"/>
        <w:rPr>
          <w:b/>
        </w:rPr>
      </w:pPr>
      <w:bookmarkStart w:id="15" w:name="_Toc104391410"/>
      <w:r w:rsidRPr="00AF5C51">
        <w:rPr>
          <w:b/>
        </w:rPr>
        <w:lastRenderedPageBreak/>
        <w:t>Gestão dos Riscos do Projeto</w:t>
      </w:r>
      <w:bookmarkEnd w:id="15"/>
      <w:r w:rsidR="00EB4A20" w:rsidRPr="00AF5C51">
        <w:rPr>
          <w:b/>
        </w:rPr>
        <w:t xml:space="preserve"> </w:t>
      </w:r>
    </w:p>
    <w:p w14:paraId="6C2169D8" w14:textId="05F75E3F" w:rsidR="4F04F0D9" w:rsidRDefault="4F04F0D9" w:rsidP="00266F70">
      <w:r w:rsidRPr="4F04F0D9">
        <w:t>Evidência dos riscos do projeto levantados:</w:t>
      </w:r>
    </w:p>
    <w:p w14:paraId="3DC5C703" w14:textId="073CD162" w:rsidR="4F04F0D9" w:rsidRDefault="4F04F0D9" w:rsidP="00266F70">
      <w:r>
        <w:drawing>
          <wp:inline distT="0" distB="0" distL="0" distR="0" wp14:anchorId="7CDCEFA6" wp14:editId="61EFFBF2">
            <wp:extent cx="6162040" cy="3194462"/>
            <wp:effectExtent l="0" t="0" r="0" b="0"/>
            <wp:docPr id="1497070009" name="Picture 149707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556" cy="319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5EC2" w14:textId="1330C020" w:rsidR="00EB4A20" w:rsidRPr="00AF5C51" w:rsidRDefault="005D1AEE" w:rsidP="00266F70">
      <w:pPr>
        <w:pStyle w:val="Ttulo2"/>
        <w:spacing w:line="360" w:lineRule="auto"/>
        <w:rPr>
          <w:b/>
        </w:rPr>
      </w:pPr>
      <w:bookmarkStart w:id="16" w:name="_Toc104391411"/>
      <w:r w:rsidRPr="00AF5C51">
        <w:rPr>
          <w:b/>
        </w:rPr>
        <w:lastRenderedPageBreak/>
        <w:t xml:space="preserve">PRODUCT BACKLOG </w:t>
      </w:r>
      <w:r w:rsidR="00627011" w:rsidRPr="00AF5C51">
        <w:rPr>
          <w:b/>
        </w:rPr>
        <w:t>e</w:t>
      </w:r>
      <w:r w:rsidRPr="00AF5C51">
        <w:rPr>
          <w:b/>
        </w:rPr>
        <w:t xml:space="preserve"> </w:t>
      </w:r>
      <w:r w:rsidR="002D45C8" w:rsidRPr="00AF5C51">
        <w:rPr>
          <w:b/>
        </w:rPr>
        <w:t>requisitos</w:t>
      </w:r>
      <w:bookmarkEnd w:id="16"/>
      <w:r w:rsidR="00EB4A20" w:rsidRPr="00AF5C51">
        <w:rPr>
          <w:b/>
        </w:rPr>
        <w:t xml:space="preserve"> </w:t>
      </w:r>
    </w:p>
    <w:p w14:paraId="20387B08" w14:textId="0A377EE8" w:rsidR="00EB4A20" w:rsidRDefault="4F04F0D9" w:rsidP="00266F70">
      <w:r>
        <w:drawing>
          <wp:inline distT="0" distB="0" distL="0" distR="0" wp14:anchorId="3020A5F7" wp14:editId="68F4F3A2">
            <wp:extent cx="5981700" cy="3402092"/>
            <wp:effectExtent l="0" t="0" r="0" b="0"/>
            <wp:docPr id="1873179880" name="Picture 187317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0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748A" w14:textId="77777777" w:rsidR="000C7251" w:rsidRPr="00AF5C51" w:rsidRDefault="000C7251" w:rsidP="00266F70">
      <w:pPr>
        <w:pStyle w:val="Ttulo2"/>
        <w:spacing w:line="360" w:lineRule="auto"/>
        <w:rPr>
          <w:b/>
        </w:rPr>
      </w:pPr>
      <w:bookmarkStart w:id="17" w:name="_Toc104391412"/>
      <w:r w:rsidRPr="00AF5C51">
        <w:rPr>
          <w:b/>
        </w:rPr>
        <w:lastRenderedPageBreak/>
        <w:t>Sprints / sprint backlog</w:t>
      </w:r>
      <w:bookmarkEnd w:id="17"/>
      <w:r w:rsidRPr="00AF5C51">
        <w:rPr>
          <w:b/>
        </w:rPr>
        <w:t xml:space="preserve"> </w:t>
      </w:r>
    </w:p>
    <w:p w14:paraId="6B61E9EF" w14:textId="2E3F6265" w:rsidR="00370E34" w:rsidRDefault="4F04F0D9" w:rsidP="00266F70">
      <w:pPr>
        <w:sectPr w:rsidR="00370E34" w:rsidSect="008D4D4C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7" w:h="16840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drawing>
          <wp:inline distT="0" distB="0" distL="0" distR="0" wp14:anchorId="499D077E" wp14:editId="11BB6025">
            <wp:extent cx="5781190" cy="4381995"/>
            <wp:effectExtent l="0" t="0" r="0" b="0"/>
            <wp:docPr id="343426121" name="Picture 343426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769" cy="43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6DE9" w14:textId="77777777" w:rsidR="00370E34" w:rsidRPr="00AF5C51" w:rsidRDefault="00A53A93" w:rsidP="00266F70">
      <w:pPr>
        <w:pStyle w:val="Ttulo1"/>
        <w:spacing w:line="360" w:lineRule="auto"/>
        <w:rPr>
          <w:color w:val="000000"/>
        </w:rPr>
      </w:pPr>
      <w:bookmarkStart w:id="18" w:name="_Toc104391413"/>
      <w:r w:rsidRPr="00AF5C51">
        <w:rPr>
          <w:color w:val="000000"/>
        </w:rPr>
        <w:lastRenderedPageBreak/>
        <w:t>desenvolvimento do projeto</w:t>
      </w:r>
      <w:bookmarkEnd w:id="18"/>
    </w:p>
    <w:p w14:paraId="2A3E6FFE" w14:textId="77777777" w:rsidR="00A66A93" w:rsidRDefault="00A66A93" w:rsidP="00266F70"/>
    <w:p w14:paraId="385B2FED" w14:textId="592ABB4D" w:rsidR="00A66A93" w:rsidRPr="00AF5C51" w:rsidRDefault="002D230A" w:rsidP="00266F70">
      <w:pPr>
        <w:pStyle w:val="Ttulo2"/>
        <w:spacing w:line="360" w:lineRule="auto"/>
        <w:rPr>
          <w:b/>
        </w:rPr>
      </w:pPr>
      <w:bookmarkStart w:id="19" w:name="_Toc104391414"/>
      <w:r w:rsidRPr="00AF5C51">
        <w:rPr>
          <w:b/>
          <w:noProof/>
        </w:rPr>
        <w:t>DIA</w:t>
      </w:r>
      <w:r w:rsidR="001601C3" w:rsidRPr="00AF5C51">
        <w:rPr>
          <w:b/>
          <w:noProof/>
        </w:rPr>
        <w:t xml:space="preserve">GRAMA DE </w:t>
      </w:r>
      <w:r w:rsidR="00C17003" w:rsidRPr="00AF5C51">
        <w:rPr>
          <w:b/>
          <w:noProof/>
        </w:rPr>
        <w:t>Solução Técnica</w:t>
      </w:r>
      <w:bookmarkEnd w:id="19"/>
      <w:r w:rsidR="00C17003" w:rsidRPr="00AF5C51">
        <w:rPr>
          <w:b/>
          <w:noProof/>
        </w:rPr>
        <w:t xml:space="preserve"> </w:t>
      </w:r>
    </w:p>
    <w:p w14:paraId="21BCC6CB" w14:textId="70E2DF8A" w:rsidR="3850AB57" w:rsidRDefault="3850AB57" w:rsidP="00266F70">
      <w:r>
        <w:drawing>
          <wp:inline distT="0" distB="0" distL="0" distR="0" wp14:anchorId="5E357B03" wp14:editId="5D47B853">
            <wp:extent cx="5469467" cy="3076575"/>
            <wp:effectExtent l="0" t="0" r="0" b="0"/>
            <wp:docPr id="1607499185" name="Picture 160749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49918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837" cy="30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1DCD" w14:textId="77777777" w:rsidR="00DF0369" w:rsidRDefault="00DF0369" w:rsidP="00266F70"/>
    <w:p w14:paraId="24369C40" w14:textId="02B3DE07" w:rsidR="02A4BAF5" w:rsidRDefault="02A4BAF5" w:rsidP="00266F70">
      <w:r>
        <w:lastRenderedPageBreak/>
        <w:t xml:space="preserve"> </w:t>
      </w:r>
      <w:r>
        <w:tab/>
        <w:t>Na primeira parte do diagrama, o técnico de instalação irá instalar no corredor da loja o sensor de bloqueio (TCRT5000) para monitorar a quantidade de pessoas que passam por esse corredor. Esse sensor vai estar conectado a um Arduino uno R3 (), no qual este vai estar conectado via USB a um PC CPU Intel core.</w:t>
      </w:r>
    </w:p>
    <w:p w14:paraId="26BCF19D" w14:textId="0FEEA425" w:rsidR="02A4BAF5" w:rsidRDefault="02A4BAF5" w:rsidP="00266F70">
      <w:pPr>
        <w:jc w:val="left"/>
      </w:pPr>
      <w:r>
        <w:t xml:space="preserve"> </w:t>
      </w:r>
      <w:r>
        <w:tab/>
        <w:t>O sensor de bloqueio gera somente dois tipos de dados: 0 e 1, ou seja, quando alguma pessoa passar por ele, vai gerar o dado 1 e quando não passar ninguém, vai gerar o dado 0. O sensor vai registrar esses dados de acordo com a data, o horário, e o corredor em que está instalado, e o Arduino vai salvar os dados no nosso banco de dados.</w:t>
      </w:r>
    </w:p>
    <w:p w14:paraId="304831F1" w14:textId="77777777" w:rsidR="00DF0369" w:rsidRDefault="00DF0369" w:rsidP="00266F70">
      <w:pPr>
        <w:jc w:val="left"/>
      </w:pPr>
    </w:p>
    <w:p w14:paraId="02265C21" w14:textId="77777777" w:rsidR="00DF0369" w:rsidRDefault="00DF0369" w:rsidP="00266F70">
      <w:pPr>
        <w:jc w:val="left"/>
      </w:pPr>
    </w:p>
    <w:p w14:paraId="14C2AB7D" w14:textId="68741231" w:rsidR="02A4BAF5" w:rsidRPr="00AF5C51" w:rsidRDefault="02A4BAF5" w:rsidP="00266F70">
      <w:pPr>
        <w:rPr>
          <w:rFonts w:eastAsia="Lato" w:cs="Arial"/>
          <w:color w:val="093366"/>
        </w:rPr>
      </w:pPr>
      <w:r>
        <w:lastRenderedPageBreak/>
        <w:t xml:space="preserve"> </w:t>
      </w:r>
      <w:r>
        <w:tab/>
        <w:t>Uma das restrições dessa parte da solução, é que o PC tem que ter baixado o Node.js, que são bibliotecas responsáveis pelo tempo de execução que funciona como um interpretador de Javascript fora do ambiente do navegador web.  Com alta capacidade de escalabilidade, boa flexibilidade, arquitetura e baixo custo, ele é essencial para o projeto, pois torna possível o envio de instruções (os códigos) sem precisar de um navegador ativo, basta ter o Node.JS instalado e utilizar o terminal para executar um programa construído em Javascript.</w:t>
      </w:r>
    </w:p>
    <w:p w14:paraId="1DD05361" w14:textId="3F7F7842" w:rsidR="02A4BAF5" w:rsidRDefault="02A4BAF5" w:rsidP="00266F70">
      <w:r>
        <w:t xml:space="preserve"> </w:t>
      </w:r>
      <w:r>
        <w:tab/>
        <w:t>Ademais, é imprescindível que o PC esteja conectado à internet para acessar a próxima etapa.</w:t>
      </w:r>
    </w:p>
    <w:p w14:paraId="0A5DDCEF" w14:textId="63C72946" w:rsidR="02A4BAF5" w:rsidRDefault="02A4BAF5" w:rsidP="00266F70">
      <w:r>
        <w:t xml:space="preserve"> </w:t>
      </w:r>
      <w:r>
        <w:tab/>
        <w:t xml:space="preserve">Na segunda parte do diagrama, todos os dados coletados pelo Arduino são enviados para a nuvem, na qual </w:t>
      </w:r>
      <w:r>
        <w:lastRenderedPageBreak/>
        <w:t>será utilizada a plataforma Microsoft Azure para armazenar todos os dados em um banco dados. A plataforma também será utilizada para hospedar a aplicação em HTML, CSS e Javascript, toda a parte backend com o Node JS e o próprio banco de dados da Azure. Nessa etapa, ocorrerá o processo de encaminhamento de dados na qual funcionará da seguinte forma, todos os dados coletados pelo Arduino nos corredores serão enviados via Wi-Fi para a plataforma na nuvem e armazenados no banco de dados, com os dados coletados a aplicação fará o tratamento necessário deles e assim será possível visualizar os dados via internet na próxima e última etapa.</w:t>
      </w:r>
    </w:p>
    <w:p w14:paraId="48A42695" w14:textId="76E6CD8B" w:rsidR="747929DD" w:rsidRDefault="747929DD" w:rsidP="00266F70">
      <w:r>
        <w:t xml:space="preserve"> </w:t>
      </w:r>
      <w:r>
        <w:tab/>
      </w:r>
      <w:r w:rsidRPr="747929DD">
        <w:t xml:space="preserve">Na última etapa, que é realizada pela parte do usuário, por meio de uma conexão internet Wi-Fi ou 4G e um navegador instalado ele conseguirá visualizar todas as </w:t>
      </w:r>
      <w:r w:rsidRPr="747929DD">
        <w:lastRenderedPageBreak/>
        <w:t>informações e a dashboard da aplicação por meio de um smartphone ou PC, podendo assim realizar todas as análises necessárias para o seu negócio e tomar suas devidas atitudes.</w:t>
      </w:r>
    </w:p>
    <w:p w14:paraId="3A014152" w14:textId="07CDE76C" w:rsidR="00A66A93" w:rsidRDefault="00A66A93" w:rsidP="00266F70">
      <w:bookmarkStart w:id="20" w:name="_Toc154569928"/>
    </w:p>
    <w:p w14:paraId="38CF9A80" w14:textId="07CDE76C" w:rsidR="004A551D" w:rsidRDefault="004A551D" w:rsidP="00266F70"/>
    <w:p w14:paraId="364900BA" w14:textId="77777777" w:rsidR="00227BFF" w:rsidRDefault="00227BFF" w:rsidP="00266F70"/>
    <w:p w14:paraId="0772910C" w14:textId="77777777" w:rsidR="00227BFF" w:rsidRDefault="00227BFF" w:rsidP="00266F70"/>
    <w:p w14:paraId="19C6F781" w14:textId="77777777" w:rsidR="00227BFF" w:rsidRDefault="00227BFF" w:rsidP="00266F70"/>
    <w:p w14:paraId="2CD96427" w14:textId="77777777" w:rsidR="00227BFF" w:rsidRDefault="00227BFF" w:rsidP="00266F70"/>
    <w:p w14:paraId="3ABD57CC" w14:textId="77777777" w:rsidR="00227BFF" w:rsidRDefault="00227BFF" w:rsidP="00266F70"/>
    <w:p w14:paraId="031D1189" w14:textId="606844ED" w:rsidR="4F04F0D9" w:rsidRPr="00AE61B0" w:rsidRDefault="00A66A93" w:rsidP="00266F70">
      <w:pPr>
        <w:pStyle w:val="Ttulo2"/>
        <w:spacing w:line="360" w:lineRule="auto"/>
        <w:rPr>
          <w:b/>
        </w:rPr>
      </w:pPr>
      <w:bookmarkStart w:id="21" w:name="_Toc104391415"/>
      <w:r w:rsidRPr="00AF5C51">
        <w:rPr>
          <w:b/>
        </w:rPr>
        <w:t>Banco de Dados</w:t>
      </w:r>
      <w:bookmarkEnd w:id="21"/>
      <w:r w:rsidRPr="00AF5C51">
        <w:rPr>
          <w:b/>
        </w:rPr>
        <w:t xml:space="preserve"> </w:t>
      </w:r>
    </w:p>
    <w:p w14:paraId="0700CF90" w14:textId="57FA7619" w:rsidR="4F04F0D9" w:rsidRDefault="4F04F0D9" w:rsidP="00266F70"/>
    <w:p w14:paraId="42F26771" w14:textId="5DAC74BA" w:rsidR="6477E565" w:rsidRDefault="6477E565" w:rsidP="00266F70">
      <w:pPr>
        <w:ind w:firstLine="851"/>
      </w:pPr>
      <w:r>
        <w:lastRenderedPageBreak/>
        <w:t>Modelo Lógico do Banco de Dados</w:t>
      </w:r>
    </w:p>
    <w:p w14:paraId="3B3E881C" w14:textId="112EA601" w:rsidR="4F04F0D9" w:rsidRDefault="4F04F0D9" w:rsidP="00266F70"/>
    <w:p w14:paraId="29BD7477" w14:textId="07CDE76C" w:rsidR="4F04F0D9" w:rsidRDefault="4F04F0D9" w:rsidP="00266F70">
      <w:r>
        <w:rPr>
          <w:noProof/>
        </w:rPr>
        <w:drawing>
          <wp:inline distT="0" distB="0" distL="0" distR="0" wp14:anchorId="7C20FB20" wp14:editId="3C8A803D">
            <wp:extent cx="6355715" cy="3467100"/>
            <wp:effectExtent l="0" t="0" r="0" b="0"/>
            <wp:docPr id="1787732598" name="Picture 178773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7325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542" cy="34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1B4C" w14:textId="77777777" w:rsidR="00531AF7" w:rsidRDefault="00531AF7" w:rsidP="00266F70"/>
    <w:p w14:paraId="523B306F" w14:textId="77777777" w:rsidR="00531AF7" w:rsidRDefault="00531AF7" w:rsidP="00266F70"/>
    <w:p w14:paraId="09C53447" w14:textId="66E366E5" w:rsidR="4F04F0D9" w:rsidRDefault="4F04F0D9" w:rsidP="00266F70">
      <w:r w:rsidRPr="4F04F0D9">
        <w:t>No projeto, temos 7 tabelas</w:t>
      </w:r>
      <w:r w:rsidR="00531AF7">
        <w:t>:</w:t>
      </w:r>
    </w:p>
    <w:p w14:paraId="43CFD286" w14:textId="77777777" w:rsidR="00531AF7" w:rsidRDefault="00531AF7" w:rsidP="00266F70"/>
    <w:p w14:paraId="53B9C2B5" w14:textId="16CC2723" w:rsidR="4F04F0D9" w:rsidRDefault="4F04F0D9" w:rsidP="00531AF7">
      <w:pPr>
        <w:tabs>
          <w:tab w:val="left" w:pos="5352"/>
        </w:tabs>
      </w:pPr>
      <w:r w:rsidRPr="4F04F0D9">
        <w:rPr>
          <w:u w:val="single"/>
        </w:rPr>
        <w:t>Tabela “Empresa”</w:t>
      </w:r>
      <w:r w:rsidRPr="4F04F0D9">
        <w:t xml:space="preserve"> </w:t>
      </w:r>
      <w:r w:rsidR="00531AF7">
        <w:t>-</w:t>
      </w:r>
      <w:r w:rsidRPr="4F04F0D9">
        <w:t>Tabela da empresa matriz;</w:t>
      </w:r>
      <w:r w:rsidR="00531AF7">
        <w:tab/>
      </w:r>
    </w:p>
    <w:p w14:paraId="565227AA" w14:textId="77777777" w:rsidR="00531AF7" w:rsidRDefault="00531AF7" w:rsidP="00531AF7">
      <w:pPr>
        <w:tabs>
          <w:tab w:val="left" w:pos="5352"/>
        </w:tabs>
      </w:pPr>
    </w:p>
    <w:p w14:paraId="05383C77" w14:textId="42061ED5" w:rsidR="4F04F0D9" w:rsidRDefault="4F04F0D9" w:rsidP="00266F70">
      <w:r w:rsidRPr="4F04F0D9">
        <w:rPr>
          <w:u w:val="single"/>
        </w:rPr>
        <w:t>Tabela “UnidadeEmpresa”</w:t>
      </w:r>
      <w:r w:rsidRPr="4F04F0D9">
        <w:t xml:space="preserve"> </w:t>
      </w:r>
      <w:r w:rsidR="00531AF7">
        <w:t>-</w:t>
      </w:r>
      <w:r w:rsidRPr="4F04F0D9">
        <w:t xml:space="preserve"> A Tabela da unidade / loja dessa empresa matriz, no caso, seria uma filial. Tem a coluna “fkEmpresa” em uma relação 1:n para referenciar a empresa matriz, com a seguinte regra: 1 empresa matriz tem 1 ou mais filiais, e uma empresa filial só tem uma empresa matriz;</w:t>
      </w:r>
    </w:p>
    <w:p w14:paraId="7D110DC8" w14:textId="77777777" w:rsidR="00227BFF" w:rsidRDefault="00227BFF" w:rsidP="00266F70"/>
    <w:p w14:paraId="2D04BDC9" w14:textId="77777777" w:rsidR="00227BFF" w:rsidRDefault="00227BFF" w:rsidP="00266F70"/>
    <w:p w14:paraId="5E66C191" w14:textId="77777777" w:rsidR="001D5447" w:rsidRDefault="001D5447" w:rsidP="00266F70"/>
    <w:p w14:paraId="3F801DF2" w14:textId="7287AE91" w:rsidR="4F04F0D9" w:rsidRDefault="4F04F0D9" w:rsidP="00266F70">
      <w:r w:rsidRPr="4F04F0D9">
        <w:rPr>
          <w:u w:val="single"/>
        </w:rPr>
        <w:t>Tabela “Cadastro_funcionário”</w:t>
      </w:r>
      <w:r w:rsidR="00531AF7">
        <w:rPr>
          <w:u w:val="single"/>
        </w:rPr>
        <w:t xml:space="preserve"> -</w:t>
      </w:r>
      <w:r w:rsidRPr="4F04F0D9">
        <w:t xml:space="preserve"> A tabela presente no cadastro do nosso site. Ela tem um relacionamento recursivo, ou seja, 1 funcionário pode ter ou não um gerente, assim surgindo a “fkGerente”. Caso esse funcionário for </w:t>
      </w:r>
      <w:r w:rsidRPr="4F04F0D9">
        <w:lastRenderedPageBreak/>
        <w:t>o gerente, ele vai ter acesso a todas as telas de sua dashboard</w:t>
      </w:r>
      <w:r w:rsidR="001D5447">
        <w:t>;</w:t>
      </w:r>
    </w:p>
    <w:p w14:paraId="19DF7984" w14:textId="77777777" w:rsidR="001D5447" w:rsidRDefault="001D5447" w:rsidP="00266F70"/>
    <w:p w14:paraId="6A9FAD1C" w14:textId="04A751D8" w:rsidR="4F04F0D9" w:rsidRDefault="4F04F0D9" w:rsidP="00266F70">
      <w:r w:rsidRPr="4F04F0D9">
        <w:rPr>
          <w:u w:val="single"/>
        </w:rPr>
        <w:t xml:space="preserve">Tabela “Acesso” </w:t>
      </w:r>
      <w:r w:rsidR="00531AF7">
        <w:rPr>
          <w:u w:val="single"/>
        </w:rPr>
        <w:t>-</w:t>
      </w:r>
      <w:r w:rsidRPr="4F04F0D9">
        <w:t xml:space="preserve"> Tem origem na relação n:m entre as tabelas “Cadastro_funcionario” e “UnidadeEmpresa”, pois, 1 funcionário pode acessar 1 ou mais lojas (dependendo de sua função na empresa), e 1 unidade pode ter 1 ou mais funcionários. A coluna “status” é a função do funcionário, e as colunas “Acesso_Analytics” e “Acesso_Graficos” só podem receber “sim” ou “não”, pois são elas que vão definir quais áreas o usuário tem acesso</w:t>
      </w:r>
      <w:r w:rsidR="001D5447">
        <w:t>;</w:t>
      </w:r>
    </w:p>
    <w:p w14:paraId="7E6A9C8E" w14:textId="77777777" w:rsidR="001D5447" w:rsidRDefault="001D5447" w:rsidP="00266F70"/>
    <w:p w14:paraId="14F53CED" w14:textId="413746F9" w:rsidR="4F04F0D9" w:rsidRDefault="4F04F0D9" w:rsidP="00266F70">
      <w:r w:rsidRPr="4F04F0D9">
        <w:rPr>
          <w:u w:val="single"/>
        </w:rPr>
        <w:lastRenderedPageBreak/>
        <w:t xml:space="preserve">Tabela “Corredor” </w:t>
      </w:r>
      <w:r w:rsidR="00531AF7">
        <w:rPr>
          <w:u w:val="single"/>
        </w:rPr>
        <w:t>-</w:t>
      </w:r>
      <w:r w:rsidRPr="4F04F0D9">
        <w:t xml:space="preserve"> Tem uma relação 1:n com a tabela “UnidadeEmpresa”, pois segue a seguinte regra: 1 corredor pertence a somente uma unidade, e uma unidade por ter vários corredores</w:t>
      </w:r>
      <w:r w:rsidR="001D5447">
        <w:t>;</w:t>
      </w:r>
    </w:p>
    <w:p w14:paraId="60E34395" w14:textId="77777777" w:rsidR="001D5447" w:rsidRDefault="001D5447" w:rsidP="00266F70">
      <w:pPr>
        <w:rPr>
          <w:u w:val="single"/>
        </w:rPr>
      </w:pPr>
    </w:p>
    <w:p w14:paraId="06708A00" w14:textId="5156DBF8" w:rsidR="4F04F0D9" w:rsidRDefault="4F04F0D9" w:rsidP="00266F70">
      <w:r w:rsidRPr="4F04F0D9">
        <w:rPr>
          <w:u w:val="single"/>
        </w:rPr>
        <w:t xml:space="preserve">Tabela Sensor </w:t>
      </w:r>
      <w:r w:rsidR="00531AF7">
        <w:rPr>
          <w:u w:val="single"/>
        </w:rPr>
        <w:t>-</w:t>
      </w:r>
      <w:r w:rsidRPr="4F04F0D9">
        <w:t xml:space="preserve"> Tem uma relação 1:n com a tabela “Corredor”, visto que 1 corredor pode ter 1 ou mais sensores, e 1 sensor só pertence a 1 corredor. A coluna “condiçãoEquipamento” só pode aceitar 2 tipos de entrada, que é “funcionando” ou “quebrado”, e a coluna “status” só recebe “ativo” ou “inativo”</w:t>
      </w:r>
      <w:r w:rsidR="001D5447">
        <w:t>;</w:t>
      </w:r>
    </w:p>
    <w:p w14:paraId="5EAB16D5" w14:textId="07CDE76C" w:rsidR="001D5447" w:rsidRDefault="001D5447" w:rsidP="00266F70"/>
    <w:p w14:paraId="5C3CE59C" w14:textId="4A93544B" w:rsidR="4F04F0D9" w:rsidRDefault="4F04F0D9" w:rsidP="00266F70">
      <w:r w:rsidRPr="4F04F0D9">
        <w:rPr>
          <w:u w:val="single"/>
        </w:rPr>
        <w:t xml:space="preserve">Tabela DadosSensor - </w:t>
      </w:r>
      <w:r w:rsidRPr="4F04F0D9">
        <w:t xml:space="preserve">Ela quem recebe os dados do sensor, tendo 2 campos com o sinal (ou 0 ou 1) e o momento do sinal. Tem uma ligação 1:n com o sensor, já que 1 </w:t>
      </w:r>
      <w:r w:rsidRPr="4F04F0D9">
        <w:lastRenderedPageBreak/>
        <w:t>sensor pode ter 1 ou mais dados, e esse dado só pertence a um sensor.</w:t>
      </w:r>
    </w:p>
    <w:p w14:paraId="3503B04B" w14:textId="77777777" w:rsidR="00227BFF" w:rsidRDefault="00227BFF" w:rsidP="00266F70"/>
    <w:p w14:paraId="2F51C5B1" w14:textId="77777777" w:rsidR="00227BFF" w:rsidRDefault="00227BFF" w:rsidP="00266F70"/>
    <w:p w14:paraId="4E7EC3B1" w14:textId="77777777" w:rsidR="00227BFF" w:rsidRDefault="00227BFF" w:rsidP="00266F70"/>
    <w:p w14:paraId="08208F18" w14:textId="77777777" w:rsidR="00227BFF" w:rsidRDefault="00227BFF" w:rsidP="00266F70"/>
    <w:p w14:paraId="78962562" w14:textId="77777777" w:rsidR="00227BFF" w:rsidRDefault="00227BFF" w:rsidP="00266F70"/>
    <w:p w14:paraId="315A1CBE" w14:textId="77777777" w:rsidR="00227BFF" w:rsidRDefault="00227BFF" w:rsidP="00266F70"/>
    <w:p w14:paraId="4192C674" w14:textId="77777777" w:rsidR="00227BFF" w:rsidRDefault="00227BFF" w:rsidP="00266F70"/>
    <w:p w14:paraId="05EAE1E2" w14:textId="77777777" w:rsidR="00227BFF" w:rsidRDefault="00227BFF" w:rsidP="00266F70"/>
    <w:p w14:paraId="516EB1B0" w14:textId="77777777" w:rsidR="00227BFF" w:rsidRPr="008E55E6" w:rsidRDefault="00227BFF" w:rsidP="00266F70">
      <w:pPr>
        <w:rPr>
          <w:u w:val="single"/>
        </w:rPr>
      </w:pPr>
    </w:p>
    <w:p w14:paraId="1FC5153C" w14:textId="2DF797A2" w:rsidR="6477E565" w:rsidRDefault="6477E565" w:rsidP="00266F70">
      <w:r>
        <w:t xml:space="preserve">Modelo Físico </w:t>
      </w:r>
      <w:r w:rsidR="4DDA1ECB">
        <w:t xml:space="preserve">(SCRIPT) </w:t>
      </w:r>
      <w:r>
        <w:t>do Banco de Dados</w:t>
      </w:r>
    </w:p>
    <w:p w14:paraId="04D34BBD" w14:textId="77777777" w:rsidR="00531AF7" w:rsidRDefault="00531AF7" w:rsidP="00266F70"/>
    <w:p w14:paraId="21C86EAD" w14:textId="33599D9B" w:rsidR="4F04F0D9" w:rsidRDefault="4F04F0D9" w:rsidP="00266F70">
      <w:r>
        <w:t xml:space="preserve">Na administração do Banco de Dados do projeto, o usuário “cliente” pode acessar o database “movesport”, e </w:t>
      </w:r>
      <w:r>
        <w:lastRenderedPageBreak/>
        <w:t>nele só pode fazer 4 comandos: delete, insert, select e update</w:t>
      </w:r>
    </w:p>
    <w:p w14:paraId="69A97EA0" w14:textId="07CDE76C" w:rsidR="4F04F0D9" w:rsidRDefault="4F04F0D9" w:rsidP="00266F70">
      <w:r>
        <w:rPr>
          <w:noProof/>
        </w:rPr>
        <w:drawing>
          <wp:inline distT="0" distB="0" distL="0" distR="0" wp14:anchorId="5A4AFD16" wp14:editId="6FA43F12">
            <wp:extent cx="4572000" cy="1676400"/>
            <wp:effectExtent l="0" t="0" r="0" b="0"/>
            <wp:docPr id="1570800932" name="Picture 157080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8009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4FA4" w14:textId="07CDE76C" w:rsidR="008E55E6" w:rsidRDefault="008E55E6" w:rsidP="00266F70"/>
    <w:p w14:paraId="08774487" w14:textId="39AC53DE" w:rsidR="4F04F0D9" w:rsidRDefault="4F04F0D9" w:rsidP="00266F70">
      <w:r w:rsidRPr="4F04F0D9">
        <w:t>Criação do banco de dados, e das tabelas “Empresa” e “UnidadeEmpresa”</w:t>
      </w:r>
    </w:p>
    <w:p w14:paraId="25FCB1A7" w14:textId="77777777" w:rsidR="00A66A93" w:rsidRPr="00AF5C51" w:rsidRDefault="00A66A93" w:rsidP="00266F70">
      <w:pPr>
        <w:jc w:val="left"/>
        <w:rPr>
          <w:rFonts w:cs="Arial"/>
          <w:b/>
          <w:bCs/>
          <w:color w:val="000000"/>
        </w:rPr>
      </w:pPr>
    </w:p>
    <w:p w14:paraId="6A3817B3" w14:textId="17336E22" w:rsidR="00E04392" w:rsidRDefault="4F04F0D9" w:rsidP="00266F70">
      <w:r>
        <w:lastRenderedPageBreak/>
        <w:drawing>
          <wp:inline distT="0" distB="0" distL="0" distR="0" wp14:anchorId="1CD8910A" wp14:editId="4BFEB62D">
            <wp:extent cx="5953677" cy="3780692"/>
            <wp:effectExtent l="0" t="0" r="0" b="0"/>
            <wp:docPr id="45467220" name="Picture 4546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97" cy="378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EE1E" w14:textId="07CDE76C" w:rsidR="4F04F0D9" w:rsidRDefault="4F04F0D9" w:rsidP="00266F70"/>
    <w:p w14:paraId="281CD799" w14:textId="07CDE76C" w:rsidR="008E55E6" w:rsidRDefault="008E55E6" w:rsidP="00266F70"/>
    <w:p w14:paraId="54D92B83" w14:textId="44F5E346" w:rsidR="4F04F0D9" w:rsidRDefault="4F04F0D9" w:rsidP="00266F70">
      <w:r w:rsidRPr="4F04F0D9">
        <w:t>Criação das tabelas “Cadastro_funcionario”, “Acesso”, “Corredor”, “Sensor”, “DadosSensor”</w:t>
      </w:r>
    </w:p>
    <w:p w14:paraId="77325CC8" w14:textId="30F243C7" w:rsidR="4F04F0D9" w:rsidRDefault="4F04F0D9" w:rsidP="00266F70"/>
    <w:p w14:paraId="38C09C15" w14:textId="278A2752" w:rsidR="4F04F0D9" w:rsidRDefault="4F04F0D9" w:rsidP="00266F70">
      <w:r>
        <w:lastRenderedPageBreak/>
        <w:drawing>
          <wp:inline distT="0" distB="0" distL="0" distR="0" wp14:anchorId="0DB6326B" wp14:editId="02C2CB73">
            <wp:extent cx="4997370" cy="2113471"/>
            <wp:effectExtent l="0" t="0" r="0" b="0"/>
            <wp:docPr id="491014905" name="Picture 49101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789" cy="21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F843" w14:textId="2DFA9AA0" w:rsidR="4F04F0D9" w:rsidRDefault="4F04F0D9" w:rsidP="00266F70"/>
    <w:p w14:paraId="1DF5AD16" w14:textId="0DD9C619" w:rsidR="4F04F0D9" w:rsidRDefault="4F04F0D9" w:rsidP="00266F70">
      <w:r>
        <w:drawing>
          <wp:inline distT="0" distB="0" distL="0" distR="0" wp14:anchorId="13C86EA8" wp14:editId="1EE0DA44">
            <wp:extent cx="4908430" cy="2433763"/>
            <wp:effectExtent l="0" t="0" r="0" b="0"/>
            <wp:docPr id="1509915719" name="Picture 1509915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963" cy="24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80A" w14:textId="4D42465C" w:rsidR="4F04F0D9" w:rsidRDefault="4F04F0D9" w:rsidP="00266F70"/>
    <w:p w14:paraId="2A957F68" w14:textId="08EFA808" w:rsidR="4F04F0D9" w:rsidRDefault="4F04F0D9" w:rsidP="00266F70">
      <w:r>
        <w:lastRenderedPageBreak/>
        <w:drawing>
          <wp:inline distT="0" distB="0" distL="0" distR="0" wp14:anchorId="3F6B4264" wp14:editId="3A6E013D">
            <wp:extent cx="5220856" cy="2251494"/>
            <wp:effectExtent l="0" t="0" r="0" b="0"/>
            <wp:docPr id="654484334" name="Picture 65448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252" cy="22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B89" w14:textId="77777777" w:rsidR="00E04392" w:rsidRPr="00AF5C51" w:rsidRDefault="00E04392" w:rsidP="00266F70">
      <w:pPr>
        <w:pStyle w:val="Ttulo2"/>
        <w:spacing w:line="360" w:lineRule="auto"/>
        <w:rPr>
          <w:b/>
        </w:rPr>
      </w:pPr>
      <w:bookmarkStart w:id="22" w:name="_Toc104391416"/>
      <w:r w:rsidRPr="00AF5C51">
        <w:rPr>
          <w:b/>
        </w:rPr>
        <w:t>Protótipo das telas, lógica e usabilidade</w:t>
      </w:r>
      <w:bookmarkEnd w:id="22"/>
      <w:r w:rsidRPr="00AF5C51">
        <w:rPr>
          <w:b/>
        </w:rPr>
        <w:t xml:space="preserve"> </w:t>
      </w:r>
    </w:p>
    <w:p w14:paraId="10E49E43" w14:textId="3AFEEC84" w:rsidR="4F04F0D9" w:rsidRPr="00AF5C51" w:rsidRDefault="4F04F0D9" w:rsidP="00266F70">
      <w:pPr>
        <w:pStyle w:val="PargrafodaLista"/>
        <w:numPr>
          <w:ilvl w:val="0"/>
          <w:numId w:val="16"/>
        </w:numPr>
        <w:rPr>
          <w:rFonts w:eastAsia="Arial" w:cs="Arial"/>
        </w:rPr>
      </w:pPr>
      <w:r w:rsidRPr="4F04F0D9">
        <w:t>Header – Nele temos as seguintes páginas: “Home”, “Sobre nós”, “Simulador financeiro”, “suporte”, “Login” e “Cadastro”</w:t>
      </w:r>
    </w:p>
    <w:p w14:paraId="37234E5D" w14:textId="4F18988D" w:rsidR="4F04F0D9" w:rsidRDefault="4F04F0D9" w:rsidP="00266F70">
      <w:r w:rsidRPr="4F04F0D9">
        <w:t xml:space="preserve">           Integrante: Brenno</w:t>
      </w:r>
    </w:p>
    <w:p w14:paraId="5E78F81B" w14:textId="77777777" w:rsidR="00AD5A13" w:rsidRDefault="00AD5A13" w:rsidP="00266F70"/>
    <w:p w14:paraId="6C430AC4" w14:textId="69B02C72" w:rsidR="4F04F0D9" w:rsidRDefault="4F04F0D9" w:rsidP="00266F70">
      <w:r>
        <w:lastRenderedPageBreak/>
        <w:drawing>
          <wp:inline distT="0" distB="0" distL="0" distR="0" wp14:anchorId="40A0C4A3" wp14:editId="399A50DC">
            <wp:extent cx="5748871" cy="776378"/>
            <wp:effectExtent l="0" t="0" r="0" b="0"/>
            <wp:docPr id="2136908839" name="Picture 2136908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482" cy="7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0C06" w14:textId="358F7BE5" w:rsidR="4F04F0D9" w:rsidRDefault="4F04F0D9" w:rsidP="00266F70"/>
    <w:p w14:paraId="0F97AADD" w14:textId="1D6CFA44" w:rsidR="00AD5A13" w:rsidRDefault="00AD5A13" w:rsidP="00AD5A13"/>
    <w:p w14:paraId="580EC79C" w14:textId="77777777" w:rsidR="00AD5A13" w:rsidRDefault="00AD5A13" w:rsidP="00266F70"/>
    <w:p w14:paraId="35BADDD8" w14:textId="35BAE45F" w:rsidR="4F04F0D9" w:rsidRPr="00AF5C51" w:rsidRDefault="4F04F0D9" w:rsidP="00266F70">
      <w:pPr>
        <w:pStyle w:val="PargrafodaLista"/>
        <w:numPr>
          <w:ilvl w:val="0"/>
          <w:numId w:val="15"/>
        </w:numPr>
        <w:rPr>
          <w:rFonts w:eastAsia="Arial" w:cs="Arial"/>
        </w:rPr>
      </w:pPr>
      <w:r w:rsidRPr="4F04F0D9">
        <w:t xml:space="preserve">HOME – Uma mensagem de </w:t>
      </w:r>
      <w:r w:rsidR="00CC4789" w:rsidRPr="4F04F0D9">
        <w:t>bem-vindo</w:t>
      </w:r>
      <w:r w:rsidRPr="4F04F0D9">
        <w:t xml:space="preserve"> ao usuário, e 2 card com frases positivas para atrair novos clientes.</w:t>
      </w:r>
    </w:p>
    <w:p w14:paraId="0AA7AE7D" w14:textId="4B54612D" w:rsidR="4F04F0D9" w:rsidRDefault="4F04F0D9" w:rsidP="00266F70">
      <w:r w:rsidRPr="4F04F0D9">
        <w:t xml:space="preserve">           Integrante: Brenno</w:t>
      </w:r>
    </w:p>
    <w:p w14:paraId="1C6CD7D5" w14:textId="77777777" w:rsidR="00AD5A13" w:rsidRDefault="00AD5A13" w:rsidP="00266F70"/>
    <w:p w14:paraId="77D5FCE5" w14:textId="4F2629D2" w:rsidR="4F04F0D9" w:rsidRDefault="4F04F0D9" w:rsidP="00266F70">
      <w:r>
        <w:rPr>
          <w:noProof/>
        </w:rPr>
        <w:lastRenderedPageBreak/>
        <w:drawing>
          <wp:inline distT="0" distB="0" distL="0" distR="0" wp14:anchorId="679267BE" wp14:editId="1C822512">
            <wp:extent cx="6061256" cy="2941608"/>
            <wp:effectExtent l="0" t="0" r="0" b="0"/>
            <wp:docPr id="459930082" name="Picture 45993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93008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56" cy="294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1A90" w14:textId="77777777" w:rsidR="00531AF7" w:rsidRDefault="00531AF7" w:rsidP="00266F70"/>
    <w:p w14:paraId="25543B36" w14:textId="6C7616BB" w:rsidR="4F04F0D9" w:rsidRDefault="4F04F0D9" w:rsidP="00266F70"/>
    <w:p w14:paraId="1676C29F" w14:textId="77777777" w:rsidR="00531AF7" w:rsidRDefault="00531AF7" w:rsidP="00266F70"/>
    <w:p w14:paraId="671DEEE0" w14:textId="239DDC0C" w:rsidR="4F04F0D9" w:rsidRPr="00AF5C51" w:rsidRDefault="4F04F0D9" w:rsidP="00266F70">
      <w:pPr>
        <w:pStyle w:val="PargrafodaLista"/>
        <w:numPr>
          <w:ilvl w:val="0"/>
          <w:numId w:val="14"/>
        </w:numPr>
        <w:rPr>
          <w:rFonts w:eastAsia="Arial" w:cs="Arial"/>
        </w:rPr>
      </w:pPr>
      <w:r w:rsidRPr="4F04F0D9">
        <w:t>Sobre nós - Mostra o objetivo da nossa empresa e como o sistema funciona. Contém um link “Clique aqui e saiba mais” que vai direto para o nosso simulador financeiro.</w:t>
      </w:r>
    </w:p>
    <w:p w14:paraId="7289C4FF" w14:textId="149AD709" w:rsidR="4F04F0D9" w:rsidRDefault="4F04F0D9" w:rsidP="00266F70">
      <w:r w:rsidRPr="4F04F0D9">
        <w:lastRenderedPageBreak/>
        <w:t xml:space="preserve">           Integrante: Igor</w:t>
      </w:r>
    </w:p>
    <w:p w14:paraId="52F58E2B" w14:textId="77777777" w:rsidR="00AD5A13" w:rsidRDefault="00AD5A13" w:rsidP="00266F70"/>
    <w:p w14:paraId="170C7735" w14:textId="19804B26" w:rsidR="4F04F0D9" w:rsidRDefault="4F04F0D9" w:rsidP="00266F70">
      <w:r>
        <w:drawing>
          <wp:inline distT="0" distB="0" distL="0" distR="0" wp14:anchorId="4B2199DD" wp14:editId="400EAE47">
            <wp:extent cx="5443855" cy="2898476"/>
            <wp:effectExtent l="0" t="0" r="0" b="0"/>
            <wp:docPr id="1567820022" name="Picture 156782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731" cy="290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DD67" w14:textId="77777777" w:rsidR="00AD5A13" w:rsidRDefault="00AD5A13" w:rsidP="00266F70"/>
    <w:p w14:paraId="78F170AB" w14:textId="734A13B1" w:rsidR="4F04F0D9" w:rsidRDefault="4F04F0D9" w:rsidP="00252758">
      <w:pPr>
        <w:pStyle w:val="PargrafodaLista"/>
        <w:numPr>
          <w:ilvl w:val="0"/>
          <w:numId w:val="38"/>
        </w:numPr>
      </w:pPr>
      <w:r w:rsidRPr="4F04F0D9">
        <w:t>Simulador Financeiro</w:t>
      </w:r>
      <w:r w:rsidR="00252758">
        <w:t xml:space="preserve"> </w:t>
      </w:r>
      <w:r w:rsidR="00650C9D">
        <w:t>–</w:t>
      </w:r>
      <w:r w:rsidR="00252758">
        <w:t xml:space="preserve"> </w:t>
      </w:r>
      <w:r w:rsidR="00650C9D">
        <w:t>É a nossa calculadora, onde o cliente pode fazer um orçamento do nosso sistema</w:t>
      </w:r>
      <w:r w:rsidR="00AD5A13">
        <w:t>.</w:t>
      </w:r>
    </w:p>
    <w:p w14:paraId="184C4844" w14:textId="5CC47EFE" w:rsidR="00531AF7" w:rsidRDefault="4F04F0D9" w:rsidP="00266F70">
      <w:r w:rsidRPr="4F04F0D9">
        <w:t>Integrante: Sérgio</w:t>
      </w:r>
    </w:p>
    <w:p w14:paraId="50EC5C15" w14:textId="6F85CACB" w:rsidR="4F04F0D9" w:rsidRDefault="4F04F0D9" w:rsidP="00266F70">
      <w:r>
        <w:lastRenderedPageBreak/>
        <w:drawing>
          <wp:inline distT="0" distB="0" distL="0" distR="0" wp14:anchorId="721DDFE2" wp14:editId="38E17D6F">
            <wp:extent cx="5908430" cy="3028710"/>
            <wp:effectExtent l="0" t="0" r="0" b="0"/>
            <wp:docPr id="1433144814" name="Picture 1433144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832" cy="304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9560" w14:textId="77777777" w:rsidR="00AD5A13" w:rsidRDefault="00AD5A13" w:rsidP="00266F70"/>
    <w:p w14:paraId="45459A59" w14:textId="1F7A8909" w:rsidR="00AD5A13" w:rsidRDefault="00AD5A13" w:rsidP="00AD5A13">
      <w:pPr>
        <w:pStyle w:val="PargrafodaLista"/>
        <w:numPr>
          <w:ilvl w:val="0"/>
          <w:numId w:val="38"/>
        </w:numPr>
      </w:pPr>
      <w:r>
        <w:t>Suporte</w:t>
      </w:r>
      <w:r w:rsidR="00413761" w:rsidRPr="00413761">
        <w:rPr>
          <w:rFonts w:cs="Arial"/>
          <w:color w:val="4D5156"/>
          <w:sz w:val="21"/>
          <w:szCs w:val="21"/>
          <w:shd w:val="clear" w:color="auto" w:fill="FFFFFF"/>
        </w:rPr>
        <w:t xml:space="preserve"> </w:t>
      </w:r>
      <w:r w:rsidR="00413761">
        <w:rPr>
          <w:rFonts w:cs="Arial"/>
          <w:color w:val="4D5156"/>
          <w:sz w:val="21"/>
          <w:szCs w:val="21"/>
          <w:shd w:val="clear" w:color="auto" w:fill="FFFFFF"/>
        </w:rPr>
        <w:t>/</w:t>
      </w:r>
      <w:r w:rsidR="00413761">
        <w:t xml:space="preserve"> </w:t>
      </w:r>
      <w:r w:rsidR="00283DF8">
        <w:t>FAQ</w:t>
      </w:r>
      <w:r>
        <w:t xml:space="preserve"> </w:t>
      </w:r>
      <w:r w:rsidR="00413761">
        <w:t>– Perguntas frequentes</w:t>
      </w:r>
      <w:r w:rsidR="00D45A7A">
        <w:t xml:space="preserve"> e as suas respostas logo em baixo, </w:t>
      </w:r>
      <w:r w:rsidR="007A417A">
        <w:t>com alguns links que direcionam para partes do site, para a ferrament</w:t>
      </w:r>
      <w:r w:rsidR="00BB0C1A">
        <w:t>a</w:t>
      </w:r>
      <w:r w:rsidR="007A417A">
        <w:t xml:space="preserve"> de suporte e </w:t>
      </w:r>
      <w:r w:rsidR="00BB0C1A">
        <w:t>para o manual de instrução</w:t>
      </w:r>
    </w:p>
    <w:p w14:paraId="5B1989E0" w14:textId="617137E4" w:rsidR="4F04F0D9" w:rsidRDefault="4F04F0D9" w:rsidP="00266F70">
      <w:r w:rsidRPr="4F04F0D9">
        <w:t>Integrante: Gabriel</w:t>
      </w:r>
    </w:p>
    <w:p w14:paraId="10B01739" w14:textId="77777777" w:rsidR="00401F20" w:rsidRDefault="00401F20" w:rsidP="00266F70"/>
    <w:p w14:paraId="2F655960" w14:textId="5663CA1E" w:rsidR="009731A9" w:rsidRDefault="4F04F0D9" w:rsidP="00266F70">
      <w:r>
        <w:rPr>
          <w:noProof/>
        </w:rPr>
        <w:lastRenderedPageBreak/>
        <w:drawing>
          <wp:inline distT="0" distB="0" distL="0" distR="0" wp14:anchorId="5A3596DD" wp14:editId="52EE6169">
            <wp:extent cx="5616222" cy="3182815"/>
            <wp:effectExtent l="0" t="0" r="0" b="0"/>
            <wp:docPr id="1111117449" name="Picture 111111744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11744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222" cy="31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7F4" w14:textId="77777777" w:rsidR="00531AF7" w:rsidRDefault="00531AF7" w:rsidP="00266F70"/>
    <w:p w14:paraId="1CB79195" w14:textId="77777777" w:rsidR="00531AF7" w:rsidRDefault="00531AF7" w:rsidP="00266F70"/>
    <w:p w14:paraId="6A68F7BD" w14:textId="77777777" w:rsidR="00531AF7" w:rsidRDefault="00531AF7" w:rsidP="00266F70"/>
    <w:p w14:paraId="6BE00E76" w14:textId="77777777" w:rsidR="00531AF7" w:rsidRDefault="00531AF7" w:rsidP="00266F70"/>
    <w:p w14:paraId="0D7F4E31" w14:textId="77777777" w:rsidR="00531AF7" w:rsidRDefault="00531AF7" w:rsidP="00266F70"/>
    <w:p w14:paraId="350CB5A0" w14:textId="77777777" w:rsidR="00531AF7" w:rsidRDefault="00531AF7" w:rsidP="00266F70"/>
    <w:p w14:paraId="02B07735" w14:textId="77777777" w:rsidR="00531AF7" w:rsidRDefault="00531AF7" w:rsidP="00266F70"/>
    <w:p w14:paraId="30576FE0" w14:textId="77777777" w:rsidR="00531AF7" w:rsidRDefault="00531AF7" w:rsidP="00266F70"/>
    <w:p w14:paraId="2F8A2B61" w14:textId="77777777" w:rsidR="00531AF7" w:rsidRDefault="00531AF7" w:rsidP="00266F70"/>
    <w:p w14:paraId="6F23489B" w14:textId="77777777" w:rsidR="00531AF7" w:rsidRDefault="00531AF7" w:rsidP="00266F70"/>
    <w:p w14:paraId="5F1189B7" w14:textId="77777777" w:rsidR="00531AF7" w:rsidRDefault="00531AF7" w:rsidP="00266F70"/>
    <w:p w14:paraId="41F6AFBA" w14:textId="77777777" w:rsidR="00531AF7" w:rsidRDefault="00531AF7" w:rsidP="00266F70"/>
    <w:p w14:paraId="7FAA8507" w14:textId="77777777" w:rsidR="00531AF7" w:rsidRDefault="00531AF7" w:rsidP="00266F70"/>
    <w:p w14:paraId="6133594D" w14:textId="77777777" w:rsidR="00531AF7" w:rsidRDefault="00531AF7" w:rsidP="00266F70"/>
    <w:p w14:paraId="36324D88" w14:textId="77777777" w:rsidR="00531AF7" w:rsidRDefault="00531AF7" w:rsidP="00266F70"/>
    <w:p w14:paraId="085085EA" w14:textId="77777777" w:rsidR="00531AF7" w:rsidRDefault="00531AF7" w:rsidP="00266F70"/>
    <w:p w14:paraId="499309D8" w14:textId="77777777" w:rsidR="00531AF7" w:rsidRDefault="00531AF7" w:rsidP="00266F70"/>
    <w:p w14:paraId="4E46754C" w14:textId="04659FB4" w:rsidR="009731A9" w:rsidRDefault="009731A9" w:rsidP="009731A9">
      <w:pPr>
        <w:pStyle w:val="PargrafodaLista"/>
        <w:numPr>
          <w:ilvl w:val="0"/>
          <w:numId w:val="38"/>
        </w:numPr>
      </w:pPr>
      <w:r>
        <w:t xml:space="preserve">Cadastro – Para o usuário se cadastrar no nosso site, com os seguintes dados: nome, CPF, número do telefone, </w:t>
      </w:r>
      <w:r>
        <w:t>e-mail</w:t>
      </w:r>
      <w:r>
        <w:t xml:space="preserve">, senha e função. Esses dados </w:t>
      </w:r>
      <w:r>
        <w:t>vão</w:t>
      </w:r>
      <w:r>
        <w:t xml:space="preserve"> direto para o banco de dados e para a página de login, </w:t>
      </w:r>
      <w:r>
        <w:lastRenderedPageBreak/>
        <w:t xml:space="preserve">se passarem pelas seguintes validações: </w:t>
      </w:r>
      <w:r>
        <w:t>E-mail</w:t>
      </w:r>
      <w:r>
        <w:t xml:space="preserve"> com “@” e “.com”, os campos “senha” e “confirmar senha” tem que estar iguais, e CPF com até 11 caracteres.</w:t>
      </w:r>
    </w:p>
    <w:p w14:paraId="51C10708" w14:textId="5B8B4D63" w:rsidR="009731A9" w:rsidRDefault="009731A9" w:rsidP="009731A9">
      <w:r w:rsidRPr="4F04F0D9">
        <w:t>Integrante: Raul</w:t>
      </w:r>
    </w:p>
    <w:p w14:paraId="7537B1AB" w14:textId="77777777" w:rsidR="009731A9" w:rsidRDefault="009731A9" w:rsidP="009731A9">
      <w:r>
        <w:drawing>
          <wp:inline distT="0" distB="0" distL="0" distR="0" wp14:anchorId="74A7ECF2" wp14:editId="56298A23">
            <wp:extent cx="5837552" cy="3622430"/>
            <wp:effectExtent l="0" t="0" r="0" b="0"/>
            <wp:docPr id="31465778" name="Picture 3146577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259" cy="36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B757" w14:textId="77777777" w:rsidR="009731A9" w:rsidRDefault="009731A9" w:rsidP="00266F70"/>
    <w:p w14:paraId="18F5C6A9" w14:textId="77777777" w:rsidR="009731A9" w:rsidRDefault="009731A9" w:rsidP="00266F70"/>
    <w:p w14:paraId="0192C41A" w14:textId="77777777" w:rsidR="009731A9" w:rsidRDefault="009731A9" w:rsidP="00266F70"/>
    <w:p w14:paraId="37D46123" w14:textId="77777777" w:rsidR="009731A9" w:rsidRDefault="009731A9" w:rsidP="00266F70"/>
    <w:p w14:paraId="1CD0A63B" w14:textId="77777777" w:rsidR="009731A9" w:rsidRDefault="009731A9" w:rsidP="00266F70"/>
    <w:p w14:paraId="2BD0526F" w14:textId="77777777" w:rsidR="009731A9" w:rsidRDefault="009731A9" w:rsidP="00266F70"/>
    <w:p w14:paraId="35659547" w14:textId="77777777" w:rsidR="009731A9" w:rsidRDefault="009731A9" w:rsidP="00266F70"/>
    <w:p w14:paraId="039D19F2" w14:textId="77777777" w:rsidR="009731A9" w:rsidRDefault="009731A9" w:rsidP="00266F70"/>
    <w:p w14:paraId="6CF09974" w14:textId="77777777" w:rsidR="009731A9" w:rsidRDefault="009731A9" w:rsidP="00266F70"/>
    <w:p w14:paraId="65E01FF6" w14:textId="77777777" w:rsidR="009731A9" w:rsidRDefault="009731A9" w:rsidP="00266F70"/>
    <w:p w14:paraId="666EF403" w14:textId="16C0C662" w:rsidR="009731A9" w:rsidRDefault="00D05519" w:rsidP="009731A9">
      <w:pPr>
        <w:pStyle w:val="PargrafodaLista"/>
        <w:numPr>
          <w:ilvl w:val="0"/>
          <w:numId w:val="38"/>
        </w:numPr>
      </w:pPr>
      <w:r>
        <w:t xml:space="preserve">Login </w:t>
      </w:r>
      <w:r w:rsidR="004F63D8">
        <w:t>–</w:t>
      </w:r>
      <w:r w:rsidR="00D62DD3">
        <w:t xml:space="preserve"> Para o usuário entrar na sua Dashboard, os </w:t>
      </w:r>
      <w:r w:rsidR="00CF19BC">
        <w:t>campos “e-mail” e “senha” vão puxar os dados do banco de dados, se já tiverem sido cadastrados, vai entrar na Dashboard, se não</w:t>
      </w:r>
      <w:r w:rsidR="00D56D88">
        <w:t>,</w:t>
      </w:r>
      <w:r w:rsidR="00CF19BC">
        <w:t xml:space="preserve"> aparece uma mensagem explicativa do porqu</w:t>
      </w:r>
      <w:r w:rsidR="008E6F0A">
        <w:t>ê não</w:t>
      </w:r>
      <w:r w:rsidR="00911D14">
        <w:t xml:space="preserve"> entrou.</w:t>
      </w:r>
    </w:p>
    <w:p w14:paraId="6829DA09" w14:textId="17D6C8D8" w:rsidR="4F04F0D9" w:rsidRDefault="4F04F0D9" w:rsidP="00266F70">
      <w:r w:rsidRPr="4F04F0D9">
        <w:t>Integrante: Raul</w:t>
      </w:r>
    </w:p>
    <w:p w14:paraId="1D04E799" w14:textId="77777777" w:rsidR="009731A9" w:rsidRDefault="009731A9" w:rsidP="00266F70"/>
    <w:p w14:paraId="7C6F3CDC" w14:textId="7B2F9360" w:rsidR="4F04F0D9" w:rsidRDefault="4F04F0D9" w:rsidP="00266F70">
      <w:r>
        <w:drawing>
          <wp:inline distT="0" distB="0" distL="0" distR="0" wp14:anchorId="098215BE" wp14:editId="48E5591A">
            <wp:extent cx="6291384" cy="2831123"/>
            <wp:effectExtent l="0" t="0" r="0" b="0"/>
            <wp:docPr id="101666408" name="Picture 10166640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135" cy="28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8073" w14:textId="178635C1" w:rsidR="009731A9" w:rsidRDefault="009731A9" w:rsidP="009731A9">
      <w:pPr>
        <w:tabs>
          <w:tab w:val="clear" w:pos="851"/>
          <w:tab w:val="left" w:pos="1291"/>
        </w:tabs>
        <w:rPr>
          <w:sz w:val="28"/>
          <w:szCs w:val="28"/>
        </w:rPr>
      </w:pPr>
    </w:p>
    <w:p w14:paraId="7B908AB5" w14:textId="77777777" w:rsidR="009731A9" w:rsidRDefault="009731A9" w:rsidP="00266F70">
      <w:pPr>
        <w:rPr>
          <w:sz w:val="28"/>
          <w:szCs w:val="28"/>
        </w:rPr>
      </w:pPr>
    </w:p>
    <w:p w14:paraId="4D4DCBBF" w14:textId="77777777" w:rsidR="009731A9" w:rsidRDefault="009731A9" w:rsidP="009731A9">
      <w:pPr>
        <w:pStyle w:val="PargrafodaLista"/>
        <w:numPr>
          <w:ilvl w:val="0"/>
          <w:numId w:val="38"/>
        </w:numPr>
      </w:pPr>
      <w:r>
        <w:t>Rodapé – Com os nossos 2 logos, o endereço, as formas de contato e nossas redes sociais.</w:t>
      </w:r>
    </w:p>
    <w:p w14:paraId="3C8E38FA" w14:textId="77777777" w:rsidR="009731A9" w:rsidRDefault="009731A9" w:rsidP="009731A9">
      <w:pPr>
        <w:pStyle w:val="PargrafodaLista"/>
      </w:pPr>
      <w:r>
        <w:t>Integrante: Raul</w:t>
      </w:r>
    </w:p>
    <w:p w14:paraId="372C9973" w14:textId="77777777" w:rsidR="009731A9" w:rsidRDefault="009731A9" w:rsidP="009731A9">
      <w:pPr>
        <w:pStyle w:val="PargrafodaLista"/>
      </w:pPr>
    </w:p>
    <w:p w14:paraId="4507A752" w14:textId="77777777" w:rsidR="009731A9" w:rsidRDefault="009731A9" w:rsidP="009731A9">
      <w:r>
        <w:rPr>
          <w:noProof/>
        </w:rPr>
        <w:lastRenderedPageBreak/>
        <w:drawing>
          <wp:inline distT="0" distB="0" distL="0" distR="0" wp14:anchorId="1F97F5BE" wp14:editId="03944D59">
            <wp:extent cx="6085579" cy="1899139"/>
            <wp:effectExtent l="0" t="0" r="0" b="0"/>
            <wp:docPr id="3" name="Picture 211037859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037859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579" cy="18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FC4E" w14:textId="77777777" w:rsidR="0056095C" w:rsidRPr="00830DDB" w:rsidRDefault="0056095C" w:rsidP="00266F70">
      <w:pPr>
        <w:rPr>
          <w:sz w:val="28"/>
          <w:szCs w:val="28"/>
        </w:rPr>
      </w:pPr>
    </w:p>
    <w:p w14:paraId="734F7AC3" w14:textId="052F81B9" w:rsidR="00B14FD0" w:rsidRDefault="00B14FD0" w:rsidP="00B14FD0">
      <w:pPr>
        <w:pStyle w:val="PargrafodaLista"/>
        <w:numPr>
          <w:ilvl w:val="0"/>
          <w:numId w:val="39"/>
        </w:numPr>
        <w:rPr>
          <w:sz w:val="28"/>
          <w:szCs w:val="28"/>
        </w:rPr>
      </w:pPr>
      <w:r w:rsidRPr="00830DDB">
        <w:rPr>
          <w:sz w:val="28"/>
          <w:szCs w:val="28"/>
        </w:rPr>
        <w:t>Dashboard</w:t>
      </w:r>
    </w:p>
    <w:p w14:paraId="5EEAEEB0" w14:textId="4762F53F" w:rsidR="00D00290" w:rsidRPr="00D00290" w:rsidRDefault="00D00290" w:rsidP="00D00290">
      <w:pPr>
        <w:pStyle w:val="PargrafodaLista"/>
      </w:pPr>
      <w:r>
        <w:t>Só é acessada se o usuário tiver cadastrado e</w:t>
      </w:r>
      <w:r w:rsidR="002B78AB">
        <w:t xml:space="preserve"> tiver feito o login, nela temos 3 páginas: Perfil, Corredores e Gráficos.</w:t>
      </w:r>
    </w:p>
    <w:p w14:paraId="35A474DC" w14:textId="052F81B9" w:rsidR="00830DDB" w:rsidRDefault="00830DDB" w:rsidP="00830DDB">
      <w:pPr>
        <w:pStyle w:val="PargrafodaLista"/>
      </w:pPr>
    </w:p>
    <w:p w14:paraId="6D4D7DBD" w14:textId="50C0D699" w:rsidR="00B14FD0" w:rsidRDefault="00B14FD0" w:rsidP="00B14FD0">
      <w:pPr>
        <w:pStyle w:val="PargrafodaLista"/>
        <w:numPr>
          <w:ilvl w:val="0"/>
          <w:numId w:val="38"/>
        </w:numPr>
      </w:pPr>
      <w:r>
        <w:t xml:space="preserve">Perfil </w:t>
      </w:r>
      <w:r w:rsidR="00C64E90">
        <w:t>–</w:t>
      </w:r>
      <w:r>
        <w:t xml:space="preserve"> </w:t>
      </w:r>
      <w:r w:rsidR="00C64E90">
        <w:t>O perfil do usuário cadastrado, com as suas informações (nome, e-mail, localidade e cargo). Com 2 cards</w:t>
      </w:r>
      <w:r w:rsidR="00CE1D93">
        <w:t xml:space="preserve">, 1 com </w:t>
      </w:r>
      <w:r w:rsidR="00830DDB">
        <w:t>um link para a nossa ferramenta de suporte,</w:t>
      </w:r>
      <w:r w:rsidR="003C7D5E">
        <w:t xml:space="preserve"> se caso ele tiver algum problema</w:t>
      </w:r>
      <w:r w:rsidR="008B2CD7">
        <w:t>,</w:t>
      </w:r>
      <w:r w:rsidR="00830DDB">
        <w:t xml:space="preserve"> e outro </w:t>
      </w:r>
      <w:r w:rsidR="00830DDB">
        <w:lastRenderedPageBreak/>
        <w:t>para o manual de instrução</w:t>
      </w:r>
      <w:r w:rsidR="008B2CD7">
        <w:t>, caso ele tenha alguma dúvida de como funciona o nosso sistema</w:t>
      </w:r>
    </w:p>
    <w:p w14:paraId="39E2901F" w14:textId="052F81B9" w:rsidR="4F04F0D9" w:rsidRDefault="4F04F0D9" w:rsidP="00266F70">
      <w:r w:rsidRPr="4F04F0D9">
        <w:t>Integrante</w:t>
      </w:r>
      <w:r w:rsidR="00830DDB">
        <w:t>s</w:t>
      </w:r>
      <w:r w:rsidRPr="4F04F0D9">
        <w:t xml:space="preserve">: </w:t>
      </w:r>
      <w:r w:rsidR="00B14FD0">
        <w:t>Brenno e Igor</w:t>
      </w:r>
    </w:p>
    <w:p w14:paraId="44382FA7" w14:textId="052F81B9" w:rsidR="00830DDB" w:rsidRDefault="00830DDB" w:rsidP="00266F70"/>
    <w:p w14:paraId="6565A204" w14:textId="052F81B9" w:rsidR="4F04F0D9" w:rsidRDefault="4F04F0D9" w:rsidP="00266F70">
      <w:r>
        <w:rPr>
          <w:noProof/>
        </w:rPr>
        <w:drawing>
          <wp:inline distT="0" distB="0" distL="0" distR="0" wp14:anchorId="2E90ECE6" wp14:editId="72652018">
            <wp:extent cx="6096000" cy="3042138"/>
            <wp:effectExtent l="0" t="0" r="0" b="0"/>
            <wp:docPr id="998463429" name="Picture 99846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46342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332" cy="305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582" w14:textId="052F81B9" w:rsidR="00830DDB" w:rsidRDefault="00830DDB" w:rsidP="00266F70"/>
    <w:p w14:paraId="20DBBE1B" w14:textId="77777777" w:rsidR="009E3837" w:rsidRDefault="009E3837" w:rsidP="00266F70"/>
    <w:p w14:paraId="3AE73E8E" w14:textId="77777777" w:rsidR="009E3837" w:rsidRDefault="009E3837" w:rsidP="00266F70"/>
    <w:p w14:paraId="4348A08D" w14:textId="77777777" w:rsidR="009E3837" w:rsidRDefault="009E3837" w:rsidP="00266F70"/>
    <w:p w14:paraId="555E9482" w14:textId="77777777" w:rsidR="009E3837" w:rsidRDefault="009E3837" w:rsidP="00266F70"/>
    <w:p w14:paraId="0945CF1A" w14:textId="77777777" w:rsidR="009E3837" w:rsidRDefault="009E3837" w:rsidP="00266F70"/>
    <w:p w14:paraId="28AF16D0" w14:textId="77777777" w:rsidR="009E3837" w:rsidRDefault="009E3837" w:rsidP="00266F70"/>
    <w:p w14:paraId="21633A08" w14:textId="77777777" w:rsidR="009E3837" w:rsidRDefault="009E3837" w:rsidP="00266F70"/>
    <w:p w14:paraId="41791192" w14:textId="77777777" w:rsidR="009E3837" w:rsidRDefault="009E3837" w:rsidP="00266F70"/>
    <w:p w14:paraId="1714B3A3" w14:textId="77777777" w:rsidR="009E3837" w:rsidRDefault="009E3837" w:rsidP="00266F70"/>
    <w:p w14:paraId="781C9A38" w14:textId="65386EED" w:rsidR="00830DDB" w:rsidRDefault="00830DDB" w:rsidP="00830DDB">
      <w:pPr>
        <w:pStyle w:val="PargrafodaLista"/>
        <w:numPr>
          <w:ilvl w:val="0"/>
          <w:numId w:val="38"/>
        </w:numPr>
      </w:pPr>
      <w:r>
        <w:t xml:space="preserve">Corredores </w:t>
      </w:r>
      <w:r w:rsidR="00C623F3">
        <w:t>–</w:t>
      </w:r>
      <w:r>
        <w:t xml:space="preserve"> </w:t>
      </w:r>
      <w:r w:rsidR="00C623F3">
        <w:t>Contém os</w:t>
      </w:r>
      <w:r w:rsidR="00AD5A13">
        <w:t xml:space="preserve"> analytics e </w:t>
      </w:r>
      <w:r w:rsidR="00D56D88">
        <w:t xml:space="preserve">os </w:t>
      </w:r>
      <w:r w:rsidR="00AD5A13">
        <w:t>alertas</w:t>
      </w:r>
      <w:r w:rsidR="00D56D88">
        <w:t xml:space="preserve"> com os dados que</w:t>
      </w:r>
      <w:r w:rsidR="00AD5A13">
        <w:t xml:space="preserve"> irão aparecer na parte de cima</w:t>
      </w:r>
      <w:r w:rsidR="00D56D88">
        <w:t>. Em baixo, temos os cards de cada corredor em tempo real, ou seja, conforme uma pessoa passa pelo corredor, a quantidade de pessoas e a cor do seu alerta muda.</w:t>
      </w:r>
    </w:p>
    <w:p w14:paraId="59C784A0" w14:textId="15D63F9F" w:rsidR="00FE6E66" w:rsidRDefault="00FE6E66" w:rsidP="00FE6E66">
      <w:pPr>
        <w:pStyle w:val="PargrafodaLista"/>
      </w:pPr>
      <w:r>
        <w:t>Um exemplo d</w:t>
      </w:r>
      <w:r w:rsidR="006D764F">
        <w:t>essa</w:t>
      </w:r>
      <w:r>
        <w:t xml:space="preserve"> </w:t>
      </w:r>
      <w:r w:rsidR="00FE41A3">
        <w:t xml:space="preserve">dinâmica é a foto abaixo, </w:t>
      </w:r>
      <w:r w:rsidR="00D7280D">
        <w:t xml:space="preserve">esse é a nossa principal vantagem, a visualização de dados </w:t>
      </w:r>
      <w:r w:rsidR="00D7280D">
        <w:lastRenderedPageBreak/>
        <w:t>está muito limpa e fácil para o usuário entender, qualquer pessoa que tenha o mínimo de conhecimento em tecnologia pode compreender o que está acontecendo no corredor.</w:t>
      </w:r>
    </w:p>
    <w:p w14:paraId="18DD5E99" w14:textId="777788B8" w:rsidR="4F04F0D9" w:rsidRDefault="4F04F0D9" w:rsidP="00266F70">
      <w:r w:rsidRPr="4F04F0D9">
        <w:t>Integrante: Raul</w:t>
      </w:r>
    </w:p>
    <w:p w14:paraId="21A6BE05" w14:textId="77777777" w:rsidR="00D7280D" w:rsidRDefault="00D7280D" w:rsidP="00266F70"/>
    <w:p w14:paraId="1CB6060D" w14:textId="1BEC1DC0" w:rsidR="4F04F0D9" w:rsidRDefault="4F04F0D9" w:rsidP="00B06AFB">
      <w:pPr>
        <w:jc w:val="center"/>
      </w:pPr>
      <w:r>
        <w:drawing>
          <wp:inline distT="0" distB="0" distL="0" distR="0" wp14:anchorId="4C93A637" wp14:editId="643C772A">
            <wp:extent cx="6201346" cy="3321170"/>
            <wp:effectExtent l="0" t="0" r="0" b="0"/>
            <wp:docPr id="2045063744" name="Picture 204506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92" cy="333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E675" w14:textId="01F54CBE" w:rsidR="4F04F0D9" w:rsidRDefault="4F04F0D9" w:rsidP="00266F70"/>
    <w:p w14:paraId="7F2B87EC" w14:textId="77777777" w:rsidR="00B55582" w:rsidRDefault="00B55582" w:rsidP="00266F70"/>
    <w:p w14:paraId="5D463E12" w14:textId="77777777" w:rsidR="00B55582" w:rsidRDefault="00B55582" w:rsidP="00266F70"/>
    <w:p w14:paraId="199DF798" w14:textId="77777777" w:rsidR="00B55582" w:rsidRDefault="00B55582" w:rsidP="00266F70"/>
    <w:p w14:paraId="401B8440" w14:textId="77777777" w:rsidR="00B55582" w:rsidRDefault="00B55582" w:rsidP="00266F70"/>
    <w:p w14:paraId="6973705F" w14:textId="77777777" w:rsidR="00B55582" w:rsidRDefault="00B55582" w:rsidP="00266F70"/>
    <w:p w14:paraId="0F403418" w14:textId="77777777" w:rsidR="00B55582" w:rsidRDefault="00B55582" w:rsidP="00266F70"/>
    <w:p w14:paraId="07BB7857" w14:textId="77777777" w:rsidR="00B55582" w:rsidRDefault="00B55582" w:rsidP="00266F70"/>
    <w:p w14:paraId="03A2BFE0" w14:textId="77777777" w:rsidR="00B55582" w:rsidRDefault="00B55582" w:rsidP="00266F70"/>
    <w:p w14:paraId="70C56C35" w14:textId="3ED2B4DB" w:rsidR="009E3837" w:rsidRDefault="009E3837" w:rsidP="009E3837">
      <w:pPr>
        <w:pStyle w:val="PargrafodaLista"/>
        <w:numPr>
          <w:ilvl w:val="0"/>
          <w:numId w:val="38"/>
        </w:numPr>
      </w:pPr>
      <w:r>
        <w:t>Gráficos – Contém 4 botões, onde o usu</w:t>
      </w:r>
      <w:r w:rsidR="00863F46">
        <w:t>ário pode escolher</w:t>
      </w:r>
      <w:r w:rsidR="009E3612">
        <w:t xml:space="preserve"> qual corredor ele quer acompanhar.</w:t>
      </w:r>
    </w:p>
    <w:p w14:paraId="202B2E10" w14:textId="4A88D4B7" w:rsidR="009E3612" w:rsidRDefault="009E3612" w:rsidP="009E3612">
      <w:pPr>
        <w:pStyle w:val="PargrafodaLista"/>
      </w:pPr>
      <w:r>
        <w:t>Na parte do gráfico,</w:t>
      </w:r>
      <w:r w:rsidR="00E34823">
        <w:t xml:space="preserve"> nós fizemos um </w:t>
      </w:r>
      <w:r w:rsidR="00961D30">
        <w:t xml:space="preserve">“select” no qual os dados vão ser registrados a cada minuto, ou seja, do segundo </w:t>
      </w:r>
      <w:r w:rsidR="00286E3E">
        <w:t>01 ao segundo 59, do respectivo minuto</w:t>
      </w:r>
      <w:r w:rsidR="00B55582">
        <w:t>, ele fica salvo no histórico do gráfico, assim como no exemplo abaixo.</w:t>
      </w:r>
    </w:p>
    <w:p w14:paraId="0B8E0F72" w14:textId="210C3CE4" w:rsidR="4F04F0D9" w:rsidRDefault="4F04F0D9" w:rsidP="00266F70">
      <w:r w:rsidRPr="4F04F0D9">
        <w:lastRenderedPageBreak/>
        <w:t>Integrante: Raul</w:t>
      </w:r>
    </w:p>
    <w:p w14:paraId="5C5DA22D" w14:textId="77777777" w:rsidR="00B55582" w:rsidRDefault="00B55582" w:rsidP="00266F70"/>
    <w:p w14:paraId="6559EF6F" w14:textId="2D7A2C73" w:rsidR="4F04F0D9" w:rsidRDefault="4F04F0D9" w:rsidP="00266F70">
      <w:r>
        <w:drawing>
          <wp:inline distT="0" distB="0" distL="0" distR="0" wp14:anchorId="11675AFC" wp14:editId="10A330D0">
            <wp:extent cx="6297295" cy="3217653"/>
            <wp:effectExtent l="0" t="0" r="0" b="0"/>
            <wp:docPr id="1083799273" name="Picture 1083799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307" cy="32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E3C3" w14:textId="6DFAAE99" w:rsidR="00E04392" w:rsidRDefault="00E04392" w:rsidP="00266F70">
      <w:r w:rsidRPr="004B1208">
        <w:tab/>
      </w:r>
    </w:p>
    <w:p w14:paraId="18E78096" w14:textId="47356279" w:rsidR="00E04392" w:rsidRDefault="00E04392" w:rsidP="00266F70">
      <w:pPr>
        <w:jc w:val="left"/>
        <w:rPr>
          <w:b/>
          <w:color w:val="000000" w:themeColor="text1"/>
        </w:rPr>
      </w:pPr>
    </w:p>
    <w:p w14:paraId="1B9D97AF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7318440B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5D4CA9BD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2C1CAF82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5C438B10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7193FB88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621FDA28" w14:textId="77777777" w:rsidR="00531AF7" w:rsidRDefault="00531AF7" w:rsidP="00266F70">
      <w:pPr>
        <w:jc w:val="left"/>
        <w:rPr>
          <w:b/>
          <w:color w:val="000000" w:themeColor="text1"/>
        </w:rPr>
      </w:pPr>
    </w:p>
    <w:p w14:paraId="043CACFF" w14:textId="0B2B01E2" w:rsidR="00E04392" w:rsidRDefault="00667180" w:rsidP="00266F70">
      <w:pPr>
        <w:pStyle w:val="Ttulo2"/>
        <w:spacing w:line="360" w:lineRule="auto"/>
        <w:rPr>
          <w:b/>
        </w:rPr>
      </w:pPr>
      <w:bookmarkStart w:id="23" w:name="_Toc104391417"/>
      <w:r w:rsidRPr="00AF5C51">
        <w:rPr>
          <w:b/>
        </w:rPr>
        <w:t>MÉTRICAS</w:t>
      </w:r>
      <w:bookmarkEnd w:id="23"/>
    </w:p>
    <w:p w14:paraId="330FC19E" w14:textId="6EA488A7" w:rsidR="00933636" w:rsidRPr="009C7CA4" w:rsidRDefault="00933636" w:rsidP="00933636">
      <w:pPr>
        <w:rPr>
          <w:rFonts w:eastAsia="Arial" w:cs="Arial"/>
        </w:rPr>
      </w:pPr>
      <w:r w:rsidRPr="009C7CA4">
        <w:rPr>
          <w:rFonts w:eastAsia="Arial" w:cs="Arial"/>
        </w:rPr>
        <w:t xml:space="preserve">Para que seja controlado o fluxo de pessoas dentro de uma loja, foi fruto de um estudo que a quantidade ideal de pessoas para uma loja é </w:t>
      </w:r>
      <w:r w:rsidRPr="1A70342B">
        <w:rPr>
          <w:rFonts w:eastAsia="Arial" w:cs="Arial"/>
        </w:rPr>
        <w:t>feita</w:t>
      </w:r>
      <w:r w:rsidRPr="009C7CA4">
        <w:rPr>
          <w:rFonts w:eastAsia="Arial" w:cs="Arial"/>
        </w:rPr>
        <w:t xml:space="preserve"> a partir da divisão da área do estabelecimento por pessoa, ou seja, em média, o cálculo de pessoas por metro quadrado em lugares onde as pessoas estarão sentadas varia entre uma </w:t>
      </w:r>
      <w:bookmarkStart w:id="24" w:name="_Int_IHkUw0KE"/>
      <w:r w:rsidRPr="009C7CA4">
        <w:rPr>
          <w:rFonts w:eastAsia="Arial" w:cs="Arial"/>
        </w:rPr>
        <w:t>a</w:t>
      </w:r>
      <w:bookmarkEnd w:id="24"/>
      <w:r w:rsidRPr="009C7CA4">
        <w:rPr>
          <w:rFonts w:eastAsia="Arial" w:cs="Arial"/>
        </w:rPr>
        <w:t xml:space="preserve"> </w:t>
      </w:r>
      <w:r w:rsidRPr="009C7CA4">
        <w:rPr>
          <w:rFonts w:eastAsia="Arial" w:cs="Arial"/>
        </w:rPr>
        <w:lastRenderedPageBreak/>
        <w:t>duas pessoas por metro quadrado, enquanto para eventos onde as pessoas ficarão em pé, é possível acomodar de 3 a 9 pessoas.</w:t>
      </w:r>
    </w:p>
    <w:p w14:paraId="171619D1" w14:textId="079EEE2B" w:rsidR="00933636" w:rsidRPr="009C7CA4" w:rsidRDefault="00D64B4C" w:rsidP="00933636">
      <w:pPr>
        <w:rPr>
          <w:rFonts w:eastAsia="Arial" w:cs="Arial"/>
        </w:rPr>
      </w:pPr>
      <w:r>
        <w:rPr>
          <w:rFonts w:eastAsia="Arial" w:cs="Arial"/>
        </w:rPr>
        <w:tab/>
      </w:r>
      <w:r w:rsidR="00933636" w:rsidRPr="009C7CA4">
        <w:rPr>
          <w:rFonts w:eastAsia="Arial" w:cs="Arial"/>
        </w:rPr>
        <w:t>Assim, foi estabelecido ao projeto que para uma média de lojas que tenham em média 250 m², uma faixa de lotação ideal de 1</w:t>
      </w:r>
      <w:r w:rsidR="00933636">
        <w:rPr>
          <w:rFonts w:eastAsia="Arial" w:cs="Arial"/>
        </w:rPr>
        <w:t>5</w:t>
      </w:r>
      <w:r w:rsidR="00933636" w:rsidRPr="009C7CA4">
        <w:rPr>
          <w:rFonts w:eastAsia="Arial" w:cs="Arial"/>
        </w:rPr>
        <w:t xml:space="preserve"> </w:t>
      </w:r>
      <w:r w:rsidR="00933636" w:rsidRPr="009C7CA4">
        <w:rPr>
          <w:rFonts w:eastAsia="Arial" w:cs="Arial"/>
        </w:rPr>
        <w:t>a</w:t>
      </w:r>
      <w:r w:rsidR="00933636" w:rsidRPr="009C7CA4">
        <w:rPr>
          <w:rFonts w:eastAsia="Arial" w:cs="Arial"/>
        </w:rPr>
        <w:t xml:space="preserve"> 2</w:t>
      </w:r>
      <w:r w:rsidR="00933636">
        <w:rPr>
          <w:rFonts w:eastAsia="Arial" w:cs="Arial"/>
        </w:rPr>
        <w:t>2</w:t>
      </w:r>
      <w:r w:rsidR="00933636" w:rsidRPr="009C7CA4">
        <w:rPr>
          <w:rFonts w:eastAsia="Arial" w:cs="Arial"/>
        </w:rPr>
        <w:t xml:space="preserve"> pessoas na cor verde</w:t>
      </w:r>
      <w:r w:rsidR="002F162A">
        <w:rPr>
          <w:rFonts w:eastAsia="Arial" w:cs="Arial"/>
        </w:rPr>
        <w:t xml:space="preserve">, </w:t>
      </w:r>
      <w:r w:rsidR="007B1867">
        <w:rPr>
          <w:rFonts w:eastAsia="Arial" w:cs="Arial"/>
        </w:rPr>
        <w:t xml:space="preserve">o vazio seria de 0 pessoas na cor azul escura, e o </w:t>
      </w:r>
      <w:r w:rsidR="28FDEE0E">
        <w:rPr>
          <w:rFonts w:eastAsia="Arial" w:cs="Arial"/>
        </w:rPr>
        <w:t>crítico</w:t>
      </w:r>
      <w:r w:rsidR="007B1867">
        <w:rPr>
          <w:rFonts w:eastAsia="Arial" w:cs="Arial"/>
        </w:rPr>
        <w:t xml:space="preserve"> (cheio) seria acima de 30 pessoas na cor vinho.</w:t>
      </w:r>
    </w:p>
    <w:p w14:paraId="45E91468" w14:textId="054797CC" w:rsidR="00933636" w:rsidRDefault="00933636" w:rsidP="00933636">
      <w:pPr>
        <w:rPr>
          <w:rFonts w:eastAsia="Arial" w:cs="Arial"/>
        </w:rPr>
      </w:pPr>
      <w:r w:rsidRPr="009C7CA4">
        <w:rPr>
          <w:rFonts w:eastAsia="Arial" w:cs="Arial"/>
        </w:rPr>
        <w:t>Assim como se pode observar abaixo:</w:t>
      </w:r>
    </w:p>
    <w:p w14:paraId="005DDC05" w14:textId="77777777" w:rsidR="00E04392" w:rsidRPr="00AF5C51" w:rsidRDefault="00E04392" w:rsidP="00266F70">
      <w:pPr>
        <w:jc w:val="left"/>
        <w:rPr>
          <w:rFonts w:cs="Arial"/>
          <w:b/>
          <w:bCs/>
          <w:color w:val="000000"/>
        </w:rPr>
      </w:pPr>
    </w:p>
    <w:tbl>
      <w:tblPr>
        <w:tblStyle w:val="Tabelacomgrade"/>
        <w:tblW w:w="10334" w:type="dxa"/>
        <w:jc w:val="center"/>
        <w:tblLook w:val="04A0" w:firstRow="1" w:lastRow="0" w:firstColumn="1" w:lastColumn="0" w:noHBand="0" w:noVBand="1"/>
      </w:tblPr>
      <w:tblGrid>
        <w:gridCol w:w="1341"/>
        <w:gridCol w:w="1652"/>
        <w:gridCol w:w="1222"/>
        <w:gridCol w:w="781"/>
        <w:gridCol w:w="786"/>
        <w:gridCol w:w="1204"/>
        <w:gridCol w:w="1562"/>
        <w:gridCol w:w="1786"/>
      </w:tblGrid>
      <w:tr w:rsidR="00072E19" w14:paraId="201B6C80" w14:textId="77777777" w:rsidTr="00B14FD0">
        <w:trPr>
          <w:trHeight w:val="795"/>
          <w:jc w:val="center"/>
        </w:trPr>
        <w:tc>
          <w:tcPr>
            <w:tcW w:w="10334" w:type="dxa"/>
            <w:gridSpan w:val="8"/>
            <w:shd w:val="clear" w:color="auto" w:fill="000000" w:themeFill="text1"/>
          </w:tcPr>
          <w:p w14:paraId="6C21944A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5F42C8BA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LOTAÇÃO DE PESSOAS POR CORREDOR</w:t>
            </w:r>
          </w:p>
        </w:tc>
      </w:tr>
      <w:tr w:rsidR="00072E19" w14:paraId="37B68A2A" w14:textId="77777777" w:rsidTr="00284D8E">
        <w:trPr>
          <w:trHeight w:val="794"/>
          <w:jc w:val="center"/>
        </w:trPr>
        <w:tc>
          <w:tcPr>
            <w:tcW w:w="1341" w:type="dxa"/>
            <w:shd w:val="clear" w:color="auto" w:fill="A6A6A6" w:themeFill="background1" w:themeFillShade="A6"/>
          </w:tcPr>
          <w:p w14:paraId="571E37AD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3D4AC522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VAZIO</w:t>
            </w:r>
          </w:p>
        </w:tc>
        <w:tc>
          <w:tcPr>
            <w:tcW w:w="1652" w:type="dxa"/>
            <w:shd w:val="clear" w:color="auto" w:fill="A6A6A6" w:themeFill="background1" w:themeFillShade="A6"/>
          </w:tcPr>
          <w:p w14:paraId="787988A8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697C9708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Emergencia</w:t>
            </w:r>
          </w:p>
        </w:tc>
        <w:tc>
          <w:tcPr>
            <w:tcW w:w="1222" w:type="dxa"/>
            <w:shd w:val="clear" w:color="auto" w:fill="A6A6A6" w:themeFill="background1" w:themeFillShade="A6"/>
          </w:tcPr>
          <w:p w14:paraId="6BBAED70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7D33D23A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Alerta</w:t>
            </w:r>
          </w:p>
        </w:tc>
        <w:tc>
          <w:tcPr>
            <w:tcW w:w="1567" w:type="dxa"/>
            <w:gridSpan w:val="2"/>
            <w:shd w:val="clear" w:color="auto" w:fill="A6A6A6" w:themeFill="background1" w:themeFillShade="A6"/>
          </w:tcPr>
          <w:p w14:paraId="4814F4AE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66FB898E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IDEAL</w:t>
            </w:r>
          </w:p>
        </w:tc>
        <w:tc>
          <w:tcPr>
            <w:tcW w:w="1204" w:type="dxa"/>
            <w:shd w:val="clear" w:color="auto" w:fill="A6A6A6" w:themeFill="background1" w:themeFillShade="A6"/>
          </w:tcPr>
          <w:p w14:paraId="5AD8FE53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51A1AC04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Alerta</w:t>
            </w:r>
          </w:p>
        </w:tc>
        <w:tc>
          <w:tcPr>
            <w:tcW w:w="1562" w:type="dxa"/>
            <w:shd w:val="clear" w:color="auto" w:fill="A6A6A6" w:themeFill="background1" w:themeFillShade="A6"/>
          </w:tcPr>
          <w:p w14:paraId="4250E494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345DD46A" w14:textId="6F4B5B52" w:rsidR="00072E19" w:rsidRPr="00AF5C51" w:rsidRDefault="00CC478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Emergência</w:t>
            </w:r>
          </w:p>
        </w:tc>
        <w:tc>
          <w:tcPr>
            <w:tcW w:w="1786" w:type="dxa"/>
            <w:shd w:val="clear" w:color="auto" w:fill="A6A6A6" w:themeFill="background1" w:themeFillShade="A6"/>
          </w:tcPr>
          <w:p w14:paraId="0EAAA766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43E4B312" w14:textId="549D7898" w:rsidR="00072E19" w:rsidRPr="00AF5C51" w:rsidRDefault="00CC478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CRÍTICO</w:t>
            </w:r>
          </w:p>
        </w:tc>
      </w:tr>
      <w:tr w:rsidR="00AF5C51" w14:paraId="1F8465DA" w14:textId="77777777" w:rsidTr="00B14FD0">
        <w:trPr>
          <w:trHeight w:val="791"/>
          <w:jc w:val="center"/>
        </w:trPr>
        <w:tc>
          <w:tcPr>
            <w:tcW w:w="1341" w:type="dxa"/>
            <w:shd w:val="clear" w:color="auto" w:fill="244061" w:themeFill="accent1" w:themeFillShade="80"/>
          </w:tcPr>
          <w:p w14:paraId="70DF31D1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3D87007C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0</w:t>
            </w:r>
          </w:p>
        </w:tc>
        <w:tc>
          <w:tcPr>
            <w:tcW w:w="1652" w:type="dxa"/>
            <w:shd w:val="clear" w:color="auto" w:fill="95B3D7" w:themeFill="accent1" w:themeFillTint="99"/>
          </w:tcPr>
          <w:p w14:paraId="7F2A5BB3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170CED3F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5</w:t>
            </w:r>
          </w:p>
        </w:tc>
        <w:tc>
          <w:tcPr>
            <w:tcW w:w="1222" w:type="dxa"/>
            <w:shd w:val="clear" w:color="auto" w:fill="DBE5F1" w:themeFill="accent1" w:themeFillTint="33"/>
          </w:tcPr>
          <w:p w14:paraId="65F6503E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357149DE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10</w:t>
            </w:r>
          </w:p>
        </w:tc>
        <w:tc>
          <w:tcPr>
            <w:tcW w:w="781" w:type="dxa"/>
            <w:shd w:val="clear" w:color="auto" w:fill="92D050"/>
          </w:tcPr>
          <w:p w14:paraId="562BA057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62B30983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15</w:t>
            </w:r>
          </w:p>
        </w:tc>
        <w:tc>
          <w:tcPr>
            <w:tcW w:w="786" w:type="dxa"/>
            <w:shd w:val="clear" w:color="auto" w:fill="92D050"/>
          </w:tcPr>
          <w:p w14:paraId="0980D39D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2E42EC87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22</w:t>
            </w:r>
          </w:p>
        </w:tc>
        <w:tc>
          <w:tcPr>
            <w:tcW w:w="1204" w:type="dxa"/>
            <w:shd w:val="clear" w:color="auto" w:fill="FFFF00"/>
          </w:tcPr>
          <w:p w14:paraId="5878BD40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2B0121A9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23</w:t>
            </w:r>
          </w:p>
        </w:tc>
        <w:tc>
          <w:tcPr>
            <w:tcW w:w="1562" w:type="dxa"/>
            <w:shd w:val="clear" w:color="auto" w:fill="FFC000"/>
          </w:tcPr>
          <w:p w14:paraId="657508F7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55E5CAE3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27</w:t>
            </w:r>
          </w:p>
        </w:tc>
        <w:tc>
          <w:tcPr>
            <w:tcW w:w="1786" w:type="dxa"/>
            <w:shd w:val="clear" w:color="auto" w:fill="C00000"/>
          </w:tcPr>
          <w:p w14:paraId="6BA55A87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</w:p>
          <w:p w14:paraId="418ED4BE" w14:textId="77777777" w:rsidR="00072E19" w:rsidRPr="00AF5C51" w:rsidRDefault="00072E19" w:rsidP="00266F70">
            <w:pPr>
              <w:jc w:val="center"/>
              <w:rPr>
                <w:rFonts w:eastAsia="Arial" w:cs="Arial"/>
              </w:rPr>
            </w:pPr>
            <w:r w:rsidRPr="00AF5C51">
              <w:rPr>
                <w:rFonts w:eastAsia="Arial" w:cs="Arial"/>
              </w:rPr>
              <w:t>30</w:t>
            </w:r>
          </w:p>
        </w:tc>
      </w:tr>
    </w:tbl>
    <w:p w14:paraId="35441418" w14:textId="77777777" w:rsidR="00072E19" w:rsidRDefault="00072E19" w:rsidP="00266F70">
      <w:pPr>
        <w:rPr>
          <w:rFonts w:eastAsia="Arial" w:cs="Arial"/>
        </w:rPr>
      </w:pPr>
    </w:p>
    <w:p w14:paraId="4EDE5208" w14:textId="054797CC" w:rsidR="00D50889" w:rsidRDefault="00D50889" w:rsidP="0055652F">
      <w:pPr>
        <w:rPr>
          <w:rFonts w:eastAsia="Arial" w:cs="Arial"/>
        </w:rPr>
      </w:pPr>
    </w:p>
    <w:p w14:paraId="4183364D" w14:textId="5C9915FD" w:rsidR="00D50889" w:rsidRDefault="00D64B4C" w:rsidP="0055652F">
      <w:pPr>
        <w:rPr>
          <w:rFonts w:eastAsia="Arial" w:cs="Arial"/>
        </w:rPr>
      </w:pPr>
      <w:r>
        <w:rPr>
          <w:rFonts w:eastAsia="Arial" w:cs="Arial"/>
        </w:rPr>
        <w:lastRenderedPageBreak/>
        <w:tab/>
      </w:r>
      <w:r w:rsidR="00D50889" w:rsidRPr="009C7CA4">
        <w:rPr>
          <w:rFonts w:eastAsia="Arial" w:cs="Arial"/>
        </w:rPr>
        <w:t>Para isso, nossa equipe irá utilizar o sensor de movimento TCRT5000 que consegue capturar movimentos numa determinada área, que trabalha com valores de 0 e 1 sendo 0 quando não há movimento, e 1 quando há movimento</w:t>
      </w:r>
      <w:r w:rsidR="00D50889">
        <w:rPr>
          <w:rFonts w:eastAsia="Arial" w:cs="Arial"/>
        </w:rPr>
        <w:t>.</w:t>
      </w:r>
      <w:r>
        <w:rPr>
          <w:rFonts w:eastAsia="Arial" w:cs="Arial"/>
        </w:rPr>
        <w:tab/>
      </w:r>
    </w:p>
    <w:p w14:paraId="3A13D0F6" w14:textId="0CCF343C" w:rsidR="0055652F" w:rsidRPr="009C7CA4" w:rsidRDefault="00D64B4C" w:rsidP="0055652F">
      <w:pPr>
        <w:rPr>
          <w:rFonts w:eastAsia="Arial" w:cs="Arial"/>
        </w:rPr>
      </w:pPr>
      <w:r>
        <w:rPr>
          <w:rFonts w:eastAsia="Arial" w:cs="Arial"/>
        </w:rPr>
        <w:tab/>
      </w:r>
      <w:r w:rsidR="0055652F" w:rsidRPr="009C7CA4">
        <w:rPr>
          <w:rFonts w:eastAsia="Arial" w:cs="Arial"/>
        </w:rPr>
        <w:t xml:space="preserve">Com esse sensor, vamos utilizar apenas uma unidade dele, e simular outros 2 que vão ter diferentes situações, assim como em sala de aula foi simulado valores que poderiam variar uma quantidade de fluxo de pessoas numa escala de 15 </w:t>
      </w:r>
      <w:r w:rsidR="0055652F" w:rsidRPr="009C7CA4">
        <w:rPr>
          <w:rFonts w:eastAsia="Arial" w:cs="Arial"/>
        </w:rPr>
        <w:t>a</w:t>
      </w:r>
      <w:r w:rsidR="0055652F" w:rsidRPr="009C7CA4">
        <w:rPr>
          <w:rFonts w:eastAsia="Arial" w:cs="Arial"/>
        </w:rPr>
        <w:t xml:space="preserve"> 28, foi decidido que iriamos utilizar uma função para o sensor 2 de f(x) = x + 6 e para o sensor 3 f(y) = y – 4, portanto desse jeito será </w:t>
      </w:r>
      <w:r w:rsidR="0055652F" w:rsidRPr="009C7CA4">
        <w:rPr>
          <w:rFonts w:eastAsia="Arial" w:cs="Arial"/>
        </w:rPr>
        <w:t>possível</w:t>
      </w:r>
      <w:r w:rsidR="0055652F" w:rsidRPr="009C7CA4">
        <w:rPr>
          <w:rFonts w:eastAsia="Arial" w:cs="Arial"/>
        </w:rPr>
        <w:t xml:space="preserve"> fazer uma simulação de 3 situações diferentes. Temos como objetivo prioritário dar alertas ao usuário pela aplicação assim que o fluxo estiver saindo do ideal.</w:t>
      </w:r>
    </w:p>
    <w:p w14:paraId="3B10A1A7" w14:textId="77777777" w:rsidR="00A66A93" w:rsidRDefault="00A66A93" w:rsidP="00266F70">
      <w:pPr>
        <w:sectPr w:rsidR="00A66A93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erReference w:type="first" r:id="rId59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D58E02C" w14:textId="77777777" w:rsidR="00370E34" w:rsidRPr="00AF5C51" w:rsidRDefault="00AF08C0" w:rsidP="00266F70">
      <w:pPr>
        <w:pStyle w:val="Ttulo1"/>
        <w:spacing w:line="360" w:lineRule="auto"/>
      </w:pPr>
      <w:bookmarkStart w:id="25" w:name="_Toc104391418"/>
      <w:bookmarkEnd w:id="20"/>
      <w:r w:rsidRPr="00AF5C51">
        <w:lastRenderedPageBreak/>
        <w:t>implantação do projeto</w:t>
      </w:r>
      <w:bookmarkEnd w:id="25"/>
    </w:p>
    <w:p w14:paraId="359CDB91" w14:textId="77777777" w:rsidR="008F3EFD" w:rsidRDefault="008F3EFD" w:rsidP="00266F70"/>
    <w:p w14:paraId="5DA00C83" w14:textId="77777777" w:rsidR="008F3EFD" w:rsidRPr="00AF5C51" w:rsidRDefault="008F3EFD" w:rsidP="00266F70">
      <w:pPr>
        <w:pStyle w:val="Ttulo2"/>
        <w:spacing w:line="360" w:lineRule="auto"/>
        <w:rPr>
          <w:b/>
        </w:rPr>
      </w:pPr>
      <w:bookmarkStart w:id="26" w:name="_Toc104391419"/>
      <w:r w:rsidRPr="00AF5C51">
        <w:rPr>
          <w:b/>
        </w:rPr>
        <w:t>Manual de Instalação da solução</w:t>
      </w:r>
      <w:bookmarkEnd w:id="26"/>
      <w:r w:rsidRPr="00AF5C51">
        <w:rPr>
          <w:b/>
        </w:rPr>
        <w:t xml:space="preserve"> </w:t>
      </w:r>
    </w:p>
    <w:p w14:paraId="26BD3714" w14:textId="71DD4980" w:rsidR="4F04F0D9" w:rsidRDefault="00132CA8" w:rsidP="00266F70">
      <w:r>
        <w:tab/>
      </w:r>
      <w:r w:rsidR="4F04F0D9" w:rsidRPr="4F04F0D9">
        <w:t>Nosso manual é no modelo online, ou seja, criado virtualmente e visualizado de maneira virtual através de uma página web</w:t>
      </w:r>
      <w:r>
        <w:t>.</w:t>
      </w:r>
    </w:p>
    <w:p w14:paraId="38DF9F3A" w14:textId="43726DEB" w:rsidR="4F04F0D9" w:rsidRDefault="00132CA8" w:rsidP="00266F70">
      <w:r>
        <w:tab/>
      </w:r>
      <w:r w:rsidR="4F04F0D9" w:rsidRPr="4F04F0D9">
        <w:t xml:space="preserve">Dividimos ele em 5 partes. A primeira mostra </w:t>
      </w:r>
      <w:r w:rsidR="00CC4789" w:rsidRPr="4F04F0D9">
        <w:t>para o</w:t>
      </w:r>
      <w:r w:rsidR="4F04F0D9" w:rsidRPr="4F04F0D9">
        <w:t xml:space="preserve"> cliente como fazer a instalação do Arduino e do sensor, e o que o cliente precisa ter em sua máquina. A segunda parte apresenta </w:t>
      </w:r>
      <w:r w:rsidR="00CC4789" w:rsidRPr="4F04F0D9">
        <w:t>para o</w:t>
      </w:r>
      <w:r w:rsidR="4F04F0D9" w:rsidRPr="4F04F0D9">
        <w:t xml:space="preserve"> cliente como efetuar o cadastro e login em nosso sistema. A terceira parte é como nossa dashboard funciona, após o login do usuário ele será direcionado para nossa dashboard, o manual explica o que </w:t>
      </w:r>
      <w:r w:rsidR="4F04F0D9" w:rsidRPr="4F04F0D9">
        <w:lastRenderedPageBreak/>
        <w:t xml:space="preserve">cada aba realiza e apresenta. A quarta parte é uma área de perguntas frequentes (FAQ) onde clicando em cada pergunta, mostra a resposta adequada. A última parte é direcionada para que se o cliente ainda possuir dúvida, nos envie um ticket, onde será recebido por nosso e-mail e respondido para </w:t>
      </w:r>
      <w:r w:rsidR="00CF4631" w:rsidRPr="4F04F0D9">
        <w:t>ele</w:t>
      </w:r>
      <w:r w:rsidR="4F04F0D9" w:rsidRPr="4F04F0D9">
        <w:t xml:space="preserve">. </w:t>
      </w:r>
    </w:p>
    <w:p w14:paraId="1DF9232F" w14:textId="77777777" w:rsidR="008F3EFD" w:rsidRDefault="008F3EFD" w:rsidP="00266F70"/>
    <w:p w14:paraId="79C789ED" w14:textId="2E12997B" w:rsidR="008F3EFD" w:rsidRPr="00AF5C51" w:rsidRDefault="008F3EFD" w:rsidP="00266F70">
      <w:pPr>
        <w:pStyle w:val="Ttulo2"/>
        <w:spacing w:line="360" w:lineRule="auto"/>
        <w:rPr>
          <w:b/>
        </w:rPr>
      </w:pPr>
      <w:bookmarkStart w:id="27" w:name="_Toc104391420"/>
      <w:r w:rsidRPr="00AF5C51">
        <w:rPr>
          <w:b/>
        </w:rPr>
        <w:t>Processo de Atendimento e Suporte</w:t>
      </w:r>
      <w:r w:rsidR="00C17003" w:rsidRPr="00AF5C51">
        <w:rPr>
          <w:b/>
        </w:rPr>
        <w:t xml:space="preserve"> / FERRAMENTA</w:t>
      </w:r>
      <w:bookmarkEnd w:id="27"/>
    </w:p>
    <w:p w14:paraId="51AE84BB" w14:textId="768BDEE6" w:rsidR="4F04F0D9" w:rsidRPr="00AF5C51" w:rsidRDefault="4F04F0D9" w:rsidP="00266F70">
      <w:pPr>
        <w:rPr>
          <w:rFonts w:cs="Arial"/>
          <w:color w:val="000000" w:themeColor="text1"/>
        </w:rPr>
      </w:pPr>
    </w:p>
    <w:p w14:paraId="72000BED" w14:textId="768BDEE6" w:rsidR="4F04F0D9" w:rsidRDefault="4F04F0D9" w:rsidP="00266F70">
      <w:r>
        <w:lastRenderedPageBreak/>
        <w:drawing>
          <wp:inline distT="0" distB="0" distL="0" distR="0" wp14:anchorId="0ADB762D" wp14:editId="526288B8">
            <wp:extent cx="5093521" cy="2790825"/>
            <wp:effectExtent l="0" t="0" r="0" b="0"/>
            <wp:docPr id="328693260" name="Picture 328693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694D" w14:textId="735930FD" w:rsidR="4F04F0D9" w:rsidRDefault="4F04F0D9" w:rsidP="00266F70">
      <w:r>
        <w:t xml:space="preserve"> </w:t>
      </w:r>
      <w:r>
        <w:tab/>
        <w:t xml:space="preserve">Utilizamos o </w:t>
      </w:r>
      <w:r w:rsidR="005A589F">
        <w:t xml:space="preserve">a ferramenta de suporte </w:t>
      </w:r>
      <w:r>
        <w:t>Freshdesk</w:t>
      </w:r>
      <w:r w:rsidR="005A589F">
        <w:t xml:space="preserve">, pela facilidade de </w:t>
      </w:r>
      <w:r w:rsidR="00CC4789">
        <w:t>uso</w:t>
      </w:r>
      <w:r w:rsidR="0F3E8A85">
        <w:t>. F</w:t>
      </w:r>
      <w:r w:rsidR="00CC4789">
        <w:t>oi</w:t>
      </w:r>
      <w:r>
        <w:t xml:space="preserve"> simples e fácil de usar, responsivo e de fácil acesso para o cliente e para a loja de utilizar ele.</w:t>
      </w:r>
    </w:p>
    <w:p w14:paraId="42B6A282" w14:textId="14738022" w:rsidR="4F04F0D9" w:rsidRDefault="4F04F0D9" w:rsidP="00266F70">
      <w:r>
        <w:t xml:space="preserve"> </w:t>
      </w:r>
      <w:r>
        <w:tab/>
        <w:t xml:space="preserve">Ele tem algumas formas do cliente entrar em contato com o nosso suporte, o telefone onde o cliente consegue falar diretamente com o nosso suporte e o e-mail </w:t>
      </w:r>
      <w:r>
        <w:lastRenderedPageBreak/>
        <w:t>onde ele abre um ticket reportando o seu problema e seu problema é passado por todos os nossos níveis de suporte sendo eles:</w:t>
      </w:r>
    </w:p>
    <w:p w14:paraId="302304B5" w14:textId="5E7B5E4E" w:rsidR="4F04F0D9" w:rsidRDefault="4F04F0D9" w:rsidP="00266F70">
      <w:r>
        <w:t xml:space="preserve"> </w:t>
      </w:r>
      <w:r>
        <w:tab/>
        <w:t xml:space="preserve">O nível 1: o nível 1 ele faz a verificação e os processos mais simples, caso ele não solucione o problema ele passa </w:t>
      </w:r>
      <w:r w:rsidR="2AB3ECEF">
        <w:t>para o</w:t>
      </w:r>
      <w:r>
        <w:t xml:space="preserve"> nível 2.</w:t>
      </w:r>
    </w:p>
    <w:p w14:paraId="4D4D64CC" w14:textId="09849993" w:rsidR="4F04F0D9" w:rsidRDefault="4F04F0D9" w:rsidP="00266F70">
      <w:r>
        <w:t xml:space="preserve"> </w:t>
      </w:r>
      <w:r>
        <w:tab/>
        <w:t>O nível 2: o nível 2 já é mais técnico, onde ele faz a análise da ocorrência e verifica se tem alguma evidência dela, caso não tenha ele faz uma bateria de testes e depois verifica com o cliente se funcionou, caso não tenha funcionado ele passa para o nível 3.</w:t>
      </w:r>
    </w:p>
    <w:p w14:paraId="61F56209" w14:textId="5D9B185D" w:rsidR="4F04F0D9" w:rsidRDefault="4F04F0D9" w:rsidP="00266F70">
      <w:r>
        <w:t xml:space="preserve"> </w:t>
      </w:r>
      <w:r>
        <w:tab/>
        <w:t xml:space="preserve">O nível 3: o nível 3 é o perito da área, ou seja, ele sempre soluciona o seu problema. O procedimento dele é bem parecido com o nível 2, porém ele realiza uma bateria de testes com mais detalhes e precisão, caso ele </w:t>
      </w:r>
      <w:r>
        <w:lastRenderedPageBreak/>
        <w:t>não consiga solucionar o problema a distância ele manda algum técnico localmente para fazer a verificação do problema.</w:t>
      </w:r>
    </w:p>
    <w:p w14:paraId="4C4D7F4D" w14:textId="28569001" w:rsidR="3F6E97C0" w:rsidRDefault="3F6E97C0" w:rsidP="00266F70"/>
    <w:p w14:paraId="469205DB" w14:textId="700BCE05" w:rsidR="00370E34" w:rsidRDefault="001A3632" w:rsidP="00266F70">
      <w:pPr>
        <w:sectPr w:rsidR="00370E34">
          <w:headerReference w:type="default" r:id="rId61"/>
          <w:footerReference w:type="default" r:id="rId62"/>
          <w:headerReference w:type="first" r:id="rId63"/>
          <w:footerReference w:type="first" r:id="rId64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  <w:r w:rsidRPr="001A3632">
        <w:drawing>
          <wp:inline distT="0" distB="0" distL="0" distR="0" wp14:anchorId="0FEB8816" wp14:editId="3208D474">
            <wp:extent cx="6123940" cy="3000375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4567" cy="300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A73F" w14:textId="77777777" w:rsidR="00370E34" w:rsidRPr="00AF5C51" w:rsidRDefault="00370E34" w:rsidP="00266F70">
      <w:pPr>
        <w:pStyle w:val="Ttulo1"/>
        <w:spacing w:line="360" w:lineRule="auto"/>
      </w:pPr>
      <w:bookmarkStart w:id="28" w:name="_Ref125307146"/>
      <w:bookmarkStart w:id="29" w:name="_Toc125374527"/>
      <w:bookmarkStart w:id="30" w:name="_Toc156754424"/>
      <w:bookmarkStart w:id="31" w:name="_Toc104391421"/>
      <w:r w:rsidRPr="00AF5C51">
        <w:lastRenderedPageBreak/>
        <w:t>CONCLUSÕES</w:t>
      </w:r>
      <w:bookmarkEnd w:id="28"/>
      <w:bookmarkEnd w:id="29"/>
      <w:bookmarkEnd w:id="30"/>
      <w:bookmarkEnd w:id="31"/>
    </w:p>
    <w:p w14:paraId="6699C322" w14:textId="34347818" w:rsidR="00573DD1" w:rsidRPr="00AF5C51" w:rsidRDefault="00573DD1" w:rsidP="00266F70">
      <w:pPr>
        <w:pStyle w:val="Ttulo2"/>
        <w:spacing w:line="360" w:lineRule="auto"/>
        <w:rPr>
          <w:b/>
        </w:rPr>
      </w:pPr>
      <w:bookmarkStart w:id="32" w:name="_Toc104391422"/>
      <w:r w:rsidRPr="00AF5C51">
        <w:rPr>
          <w:b/>
        </w:rPr>
        <w:t>resultados</w:t>
      </w:r>
      <w:bookmarkEnd w:id="32"/>
      <w:r w:rsidRPr="00AF5C51">
        <w:rPr>
          <w:b/>
        </w:rPr>
        <w:t xml:space="preserve"> </w:t>
      </w:r>
    </w:p>
    <w:p w14:paraId="2505DC67" w14:textId="198E87A5" w:rsidR="00AE3CF1" w:rsidRDefault="4F04F0D9" w:rsidP="00266F70">
      <w:r w:rsidRPr="4F04F0D9">
        <w:t xml:space="preserve">Sobre o que foi passado, nosso grupo ficou dependente de uma só máquina de um integrante do grupo no começo da segunda sprint, porém no decorrer das semanas o grupo inteiro adquiriu um bom conhecimento do GitHub e todos nós </w:t>
      </w:r>
      <w:r w:rsidR="00915323">
        <w:t xml:space="preserve">conseguimos </w:t>
      </w:r>
      <w:r w:rsidRPr="4F04F0D9">
        <w:t xml:space="preserve">fazer </w:t>
      </w:r>
      <w:r w:rsidR="00CC4789" w:rsidRPr="4F04F0D9">
        <w:t>alteraç</w:t>
      </w:r>
      <w:r w:rsidR="00CC4789">
        <w:t>ões</w:t>
      </w:r>
      <w:r w:rsidRPr="4F04F0D9">
        <w:t xml:space="preserve"> na pasta desejada em suas próprias máquinas</w:t>
      </w:r>
      <w:r w:rsidR="00915323">
        <w:t>, i</w:t>
      </w:r>
      <w:r w:rsidRPr="4F04F0D9">
        <w:t xml:space="preserve">sso ajudou muito o time de dev. </w:t>
      </w:r>
    </w:p>
    <w:p w14:paraId="515168BA" w14:textId="77777777" w:rsidR="00DF1D6B" w:rsidRDefault="4F04F0D9" w:rsidP="00266F70">
      <w:r w:rsidRPr="4F04F0D9">
        <w:t>Nossa performance no começo não estava tão boa</w:t>
      </w:r>
      <w:r w:rsidR="00B413C8">
        <w:t>,</w:t>
      </w:r>
      <w:r w:rsidRPr="4F04F0D9">
        <w:t xml:space="preserve"> pelo fato da mud</w:t>
      </w:r>
      <w:r w:rsidR="00B413C8">
        <w:t xml:space="preserve">ança dos participantes e do tema do projeto, </w:t>
      </w:r>
      <w:r w:rsidR="00F522D0">
        <w:t>levou um tempo para nos adaptarmos, mas foi uma exp</w:t>
      </w:r>
      <w:r w:rsidR="00122202">
        <w:t xml:space="preserve">eriencia incrível </w:t>
      </w:r>
      <w:r w:rsidR="00DF1D6B">
        <w:t>essa dinâmica.</w:t>
      </w:r>
    </w:p>
    <w:p w14:paraId="0BF322E8" w14:textId="0B0040D4" w:rsidR="4F04F0D9" w:rsidRDefault="00DF1D6B" w:rsidP="00266F70">
      <w:r>
        <w:lastRenderedPageBreak/>
        <w:t>N</w:t>
      </w:r>
      <w:r w:rsidR="4F04F0D9" w:rsidRPr="4F04F0D9">
        <w:t xml:space="preserve">a </w:t>
      </w:r>
      <w:r>
        <w:t>terceira</w:t>
      </w:r>
      <w:r w:rsidR="4F04F0D9" w:rsidRPr="4F04F0D9">
        <w:t xml:space="preserve"> sprin</w:t>
      </w:r>
      <w:r w:rsidR="00D974B4">
        <w:t>t</w:t>
      </w:r>
      <w:r>
        <w:t xml:space="preserve">, já </w:t>
      </w:r>
      <w:r w:rsidR="00CC4789">
        <w:t>adaptados</w:t>
      </w:r>
      <w:r>
        <w:t xml:space="preserve"> ao projeto</w:t>
      </w:r>
      <w:r w:rsidR="001E354F">
        <w:t xml:space="preserve"> e com um melhor uso do </w:t>
      </w:r>
      <w:r w:rsidR="4F04F0D9" w:rsidRPr="4F04F0D9">
        <w:t>GitHub</w:t>
      </w:r>
      <w:r w:rsidR="00D974B4">
        <w:t xml:space="preserve">, foi mais fácil e mais leve </w:t>
      </w:r>
      <w:r w:rsidR="002F3E5B">
        <w:t>de fazer as tarefas.</w:t>
      </w:r>
    </w:p>
    <w:p w14:paraId="62115584" w14:textId="77777777" w:rsidR="005B33D6" w:rsidRDefault="005B33D6" w:rsidP="00266F70"/>
    <w:p w14:paraId="3068CBF0" w14:textId="76A06D32" w:rsidR="00573DD1" w:rsidRPr="005B33D6" w:rsidRDefault="00573DD1" w:rsidP="005B33D6">
      <w:pPr>
        <w:pStyle w:val="Ttulo2"/>
        <w:spacing w:line="360" w:lineRule="auto"/>
        <w:rPr>
          <w:b/>
        </w:rPr>
      </w:pPr>
      <w:bookmarkStart w:id="33" w:name="_Toc104391423"/>
      <w:r w:rsidRPr="00AF5C51">
        <w:rPr>
          <w:b/>
        </w:rPr>
        <w:t xml:space="preserve">Processo de aprendizado com o </w:t>
      </w:r>
      <w:r w:rsidRPr="005B33D6">
        <w:rPr>
          <w:b/>
        </w:rPr>
        <w:t>projeto</w:t>
      </w:r>
      <w:bookmarkEnd w:id="33"/>
      <w:r w:rsidRPr="005B33D6">
        <w:rPr>
          <w:b/>
        </w:rPr>
        <w:t xml:space="preserve"> </w:t>
      </w:r>
    </w:p>
    <w:p w14:paraId="0B1760C0" w14:textId="77777777" w:rsidR="00534F8F" w:rsidRDefault="300B981E" w:rsidP="00266F70">
      <w:r>
        <w:t xml:space="preserve"> Conforme as sprints foram acontecendo nosso grupo teve algumas dificuldades em relação a </w:t>
      </w:r>
      <w:r w:rsidR="4F04F0D9">
        <w:t>atribuição das atividades que o Scrum master foi passando durante as semanas e onde nós tivemos mais dificuldade foi em relação a API da dashboard no banco de dados, isso gerou um aprendizado enorme e notamos a importância de trabalhar em grupo. Alguns integrantes do grupo tinham dificuldade</w:t>
      </w:r>
      <w:r w:rsidR="005B33D6">
        <w:t>s</w:t>
      </w:r>
      <w:r w:rsidR="4F04F0D9">
        <w:t xml:space="preserve"> em algumas matérias ou </w:t>
      </w:r>
      <w:r w:rsidR="005B33D6">
        <w:t xml:space="preserve">em algo </w:t>
      </w:r>
      <w:r w:rsidR="4F04F0D9">
        <w:t>específico</w:t>
      </w:r>
      <w:r w:rsidR="003F4EA9">
        <w:t xml:space="preserve">, </w:t>
      </w:r>
      <w:r w:rsidR="003F4EA9">
        <w:lastRenderedPageBreak/>
        <w:t>com isso, fizemos um sistema de apoio, onde o</w:t>
      </w:r>
      <w:r w:rsidR="4F04F0D9">
        <w:t xml:space="preserve"> Scrum master sempre estava de prontidão para ajudar</w:t>
      </w:r>
      <w:r w:rsidR="00534F8F">
        <w:t xml:space="preserve"> esse integrante, e caso ele não soubesse, tentávamos com o resto do grupo para ajudar este integrante.</w:t>
      </w:r>
    </w:p>
    <w:p w14:paraId="21E8D549" w14:textId="77777777" w:rsidR="00ED582B" w:rsidRDefault="00ED582B" w:rsidP="00266F70"/>
    <w:p w14:paraId="07F46D22" w14:textId="77777777" w:rsidR="005B33D6" w:rsidRDefault="005B33D6" w:rsidP="00266F70"/>
    <w:p w14:paraId="40BD9558" w14:textId="77777777" w:rsidR="005B33D6" w:rsidRDefault="005B33D6" w:rsidP="00266F70"/>
    <w:p w14:paraId="68139963" w14:textId="77777777" w:rsidR="00ED582B" w:rsidRDefault="00ED582B" w:rsidP="00266F70"/>
    <w:p w14:paraId="225C7404" w14:textId="07B4A4F8" w:rsidR="00573DD1" w:rsidRPr="00AF5C51" w:rsidRDefault="00FD4F54" w:rsidP="00266F70">
      <w:pPr>
        <w:pStyle w:val="Ttulo2"/>
        <w:spacing w:line="360" w:lineRule="auto"/>
        <w:rPr>
          <w:b/>
        </w:rPr>
      </w:pPr>
      <w:bookmarkStart w:id="34" w:name="_Toc104391424"/>
      <w:r w:rsidRPr="00AF5C51">
        <w:rPr>
          <w:b/>
        </w:rPr>
        <w:t xml:space="preserve">Considerações finais sobre </w:t>
      </w:r>
      <w:r w:rsidR="00192CAB" w:rsidRPr="00AF5C51">
        <w:rPr>
          <w:b/>
        </w:rPr>
        <w:t xml:space="preserve">A </w:t>
      </w:r>
      <w:r w:rsidRPr="00AF5C51">
        <w:rPr>
          <w:b/>
        </w:rPr>
        <w:t>evolução da solução</w:t>
      </w:r>
      <w:bookmarkEnd w:id="34"/>
      <w:r w:rsidR="00573DD1" w:rsidRPr="00AF5C51">
        <w:rPr>
          <w:b/>
        </w:rPr>
        <w:t xml:space="preserve"> </w:t>
      </w:r>
    </w:p>
    <w:p w14:paraId="42174BC3" w14:textId="073E29FC" w:rsidR="000E71BF" w:rsidRDefault="00A82DB7" w:rsidP="000E71BF">
      <w:r>
        <w:tab/>
      </w:r>
      <w:r w:rsidR="00C717C2">
        <w:t xml:space="preserve">Ao final do projeto, ficamos felizes com o resultado que conseguimos, ainda mais pelo fato que todos nós </w:t>
      </w:r>
      <w:r w:rsidR="00C717C2">
        <w:lastRenderedPageBreak/>
        <w:t>conseguimos nos desenvolver na área de tecnologia e do negócio em si</w:t>
      </w:r>
      <w:r w:rsidR="00561E3F">
        <w:t xml:space="preserve"> do nosso segmento. </w:t>
      </w:r>
    </w:p>
    <w:p w14:paraId="06D86CA4" w14:textId="44CA6B94" w:rsidR="000E71BF" w:rsidRPr="000E71BF" w:rsidRDefault="000E71BF" w:rsidP="00FD5CF0">
      <w:r>
        <w:tab/>
      </w:r>
      <w:r w:rsidR="4F04F0D9" w:rsidRPr="4F04F0D9">
        <w:t xml:space="preserve">Os próximos passos que colocaríamos, </w:t>
      </w:r>
      <w:r w:rsidR="00980F23">
        <w:t xml:space="preserve">seria </w:t>
      </w:r>
      <w:r w:rsidR="4F04F0D9" w:rsidRPr="4F04F0D9">
        <w:t>implementa</w:t>
      </w:r>
      <w:r w:rsidR="00980F23">
        <w:t>r</w:t>
      </w:r>
      <w:r w:rsidR="4F04F0D9" w:rsidRPr="4F04F0D9">
        <w:t xml:space="preserve"> </w:t>
      </w:r>
      <w:r w:rsidR="005479EE">
        <w:t>um</w:t>
      </w:r>
      <w:r w:rsidR="4F04F0D9" w:rsidRPr="4F04F0D9">
        <w:t xml:space="preserve"> mapa de calor na loja, com isso ajudaria a mostrar com mais precisão o fluxo de pessoa na loja.</w:t>
      </w:r>
      <w:r w:rsidRPr="000E71BF">
        <w:t xml:space="preserve"> </w:t>
      </w:r>
      <w:r w:rsidRPr="000E71BF">
        <w:t>Para ter mais precisão e visualização na hora de mapear os dados da loja, assim entendendo o comportamento do cliente.</w:t>
      </w:r>
      <w:r w:rsidR="00045069">
        <w:t xml:space="preserve"> </w:t>
      </w:r>
      <w:r w:rsidR="00FF2300">
        <w:t>E a</w:t>
      </w:r>
      <w:r w:rsidRPr="000E71BF">
        <w:t xml:space="preserve"> grande vantagem de ter um sistema de mapa de calor em uma loja é utilizar a legenda de cores frias para baixas concentrações e cores quentes para altas, será possível distinguir zonas de baixo e de alto fluxo de visitantes, bem como perceber qual rota é mais utilizada pelos consumidores; analisar o </w:t>
      </w:r>
      <w:hyperlink r:id="rId66">
        <w:r w:rsidRPr="000E71BF">
          <w:t>layout da loja</w:t>
        </w:r>
      </w:hyperlink>
      <w:r w:rsidRPr="000E71BF">
        <w:t xml:space="preserve"> para que </w:t>
      </w:r>
      <w:r w:rsidRPr="000E71BF">
        <w:lastRenderedPageBreak/>
        <w:t>possíveis reorganizações possam ser feitas; fazer a contagem de clientes na loja ou site; descobrir áreas e produtos que não sejam atraentes para os clientes.</w:t>
      </w:r>
    </w:p>
    <w:p w14:paraId="21ED450B" w14:textId="37CC8C59" w:rsidR="4F04F0D9" w:rsidRDefault="4F04F0D9" w:rsidP="00266F70"/>
    <w:p w14:paraId="25A98663" w14:textId="724AA083" w:rsidR="4F04F0D9" w:rsidRDefault="4F04F0D9" w:rsidP="00266F70">
      <w:r w:rsidRPr="4F04F0D9">
        <w:t xml:space="preserve">  </w:t>
      </w:r>
    </w:p>
    <w:p w14:paraId="3439D25C" w14:textId="397BB46C" w:rsidR="4F04F0D9" w:rsidRDefault="4F04F0D9" w:rsidP="00266F70"/>
    <w:p w14:paraId="69777D25" w14:textId="479C79F6" w:rsidR="4F04F0D9" w:rsidRDefault="4F04F0D9" w:rsidP="00266F70"/>
    <w:p w14:paraId="3E70C6A9" w14:textId="06C0D0A8" w:rsidR="4F04F0D9" w:rsidRDefault="4F04F0D9" w:rsidP="00266F70"/>
    <w:p w14:paraId="34A597F5" w14:textId="21C05B9B" w:rsidR="4F04F0D9" w:rsidRDefault="4F04F0D9" w:rsidP="00266F70"/>
    <w:p w14:paraId="1863276A" w14:textId="20BF6A82" w:rsidR="4F04F0D9" w:rsidRDefault="4F04F0D9" w:rsidP="00266F70"/>
    <w:p w14:paraId="6B65EE36" w14:textId="77777777" w:rsidR="00573DD1" w:rsidRPr="00AF5C51" w:rsidRDefault="00573DD1" w:rsidP="00266F70">
      <w:pPr>
        <w:jc w:val="left"/>
        <w:rPr>
          <w:rFonts w:cs="Arial"/>
          <w:b/>
          <w:bCs/>
          <w:color w:val="000000"/>
        </w:rPr>
      </w:pPr>
    </w:p>
    <w:p w14:paraId="40708A73" w14:textId="77777777" w:rsidR="00573DD1" w:rsidRPr="00AF5C51" w:rsidRDefault="00573DD1" w:rsidP="00266F70">
      <w:pPr>
        <w:jc w:val="left"/>
        <w:rPr>
          <w:rFonts w:cs="Arial"/>
          <w:b/>
          <w:bCs/>
          <w:color w:val="000000"/>
        </w:rPr>
      </w:pPr>
    </w:p>
    <w:p w14:paraId="387C28EE" w14:textId="77777777" w:rsidR="00B424CD" w:rsidRDefault="00B424CD" w:rsidP="00266F70">
      <w:pPr>
        <w:tabs>
          <w:tab w:val="clear" w:pos="851"/>
        </w:tabs>
      </w:pPr>
      <w:bookmarkStart w:id="35" w:name="_Toc124080469"/>
      <w:bookmarkStart w:id="36" w:name="_Toc125201972"/>
      <w:bookmarkStart w:id="37" w:name="_Toc125374528"/>
    </w:p>
    <w:p w14:paraId="7F9A2973" w14:textId="77777777" w:rsidR="00B424CD" w:rsidRPr="004910EE" w:rsidRDefault="00B424CD" w:rsidP="00AF5C51">
      <w:pPr>
        <w:tabs>
          <w:tab w:val="clear" w:pos="851"/>
        </w:tabs>
        <w:spacing w:line="276" w:lineRule="auto"/>
        <w:sectPr w:rsidR="00B424CD" w:rsidRPr="004910EE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7" w:h="16840" w:code="9"/>
          <w:pgMar w:top="1701" w:right="1134" w:bottom="1531" w:left="1701" w:header="720" w:footer="720" w:gutter="0"/>
          <w:cols w:space="708"/>
          <w:titlePg/>
          <w:docGrid w:linePitch="360"/>
        </w:sectPr>
      </w:pPr>
    </w:p>
    <w:p w14:paraId="58352759" w14:textId="77777777" w:rsidR="00370E34" w:rsidRPr="00B55442" w:rsidRDefault="00370E34" w:rsidP="00AF5C51">
      <w:pPr>
        <w:pStyle w:val="Ttulo"/>
        <w:spacing w:line="276" w:lineRule="auto"/>
      </w:pPr>
      <w:bookmarkStart w:id="38" w:name="_Toc156754425"/>
      <w:bookmarkStart w:id="39" w:name="_Toc104391425"/>
      <w:r w:rsidRPr="00B55442">
        <w:lastRenderedPageBreak/>
        <w:t>ReferÊncias</w:t>
      </w:r>
      <w:bookmarkEnd w:id="35"/>
      <w:bookmarkEnd w:id="36"/>
      <w:bookmarkEnd w:id="37"/>
      <w:bookmarkEnd w:id="38"/>
      <w:bookmarkEnd w:id="39"/>
    </w:p>
    <w:p w14:paraId="648B83DC" w14:textId="64E9DA57" w:rsidR="00370E34" w:rsidRDefault="00B20371" w:rsidP="00AF5C51">
      <w:pPr>
        <w:pStyle w:val="Referncias"/>
        <w:spacing w:line="276" w:lineRule="auto"/>
        <w:rPr>
          <w:lang w:val="pt-BR"/>
        </w:rPr>
      </w:pPr>
      <w:hyperlink r:id="rId72" w:anchor=":~:text=O%20mercado%20de%20esportes%20no,5%25%20ao%20ano%20at%C3%A9%202025" w:history="1">
        <w:r w:rsidR="000D4645" w:rsidRPr="00570D21">
          <w:rPr>
            <w:rStyle w:val="Hyperlink"/>
            <w:lang w:val="pt-BR"/>
          </w:rPr>
          <w:t>https://negociossc.com.br/blog/o-mercado-esportivo-no-brasil-ainda-pode-crescer-mais#:~:text=O%20mercado%20de%20esportes%20no,5%25%20ao%20ano%20at%C3%A9%202025</w:t>
        </w:r>
      </w:hyperlink>
      <w:r w:rsidR="000974D3" w:rsidRPr="000974D3">
        <w:rPr>
          <w:lang w:val="pt-BR"/>
        </w:rPr>
        <w:t>.</w:t>
      </w:r>
    </w:p>
    <w:p w14:paraId="529AFFE6" w14:textId="77777777" w:rsidR="000D4645" w:rsidRDefault="000D4645" w:rsidP="00AF5C51">
      <w:pPr>
        <w:pStyle w:val="Referncias"/>
        <w:spacing w:line="276" w:lineRule="auto"/>
        <w:rPr>
          <w:lang w:val="pt-BR"/>
        </w:rPr>
      </w:pPr>
    </w:p>
    <w:p w14:paraId="13A6149C" w14:textId="04644AD5" w:rsidR="000D4645" w:rsidRPr="000974D3" w:rsidRDefault="000D4645" w:rsidP="00AF5C51">
      <w:pPr>
        <w:pStyle w:val="Referncias"/>
        <w:spacing w:line="276" w:lineRule="auto"/>
        <w:rPr>
          <w:lang w:val="pt-BR"/>
        </w:rPr>
      </w:pPr>
      <w:r w:rsidRPr="000D4645">
        <w:rPr>
          <w:lang w:val="pt-BR"/>
        </w:rPr>
        <w:t>https://negociossc.com.br/blog/o-mercado-esportivo-no-brasil-ainda-pode-crescer-mais#:~:text=Entre%20esses%20desdobramentos%2C%20a%20moda,e%20de%20Confec%C3%A7%C3%A3o%20(Abit).</w:t>
      </w:r>
    </w:p>
    <w:p w14:paraId="46DBD0F2" w14:textId="77777777" w:rsidR="00F2517D" w:rsidRDefault="00F2517D" w:rsidP="00ED29B0">
      <w:pPr>
        <w:pStyle w:val="EstiloNormalGrandeesquerda"/>
      </w:pPr>
    </w:p>
    <w:p w14:paraId="68374F5D" w14:textId="77777777" w:rsidR="00B32947" w:rsidRPr="009C7CA4" w:rsidRDefault="00B32947" w:rsidP="00B32947">
      <w:pPr>
        <w:rPr>
          <w:rFonts w:eastAsia="Arial" w:cs="Arial"/>
        </w:rPr>
      </w:pPr>
      <w:hyperlink r:id="rId73" w:anchor=":~:text=Em%20m%C3%A9dia%2C%20o%20c%C3%A1lculo%20de,de%203%20a%209%20pessoas">
        <w:r w:rsidRPr="009C7CA4">
          <w:rPr>
            <w:rStyle w:val="Hyperlink"/>
            <w:rFonts w:eastAsia="Arial"/>
          </w:rPr>
          <w:t>https://ajuda.sympla.com.br/hc/pt-br/articles/360033102571-Como-definir-a-lota%C3%A7%C3%A3o-m%C3%A1xima-do-meu-</w:t>
        </w:r>
        <w:r w:rsidRPr="009C7CA4">
          <w:rPr>
            <w:rStyle w:val="Hyperlink"/>
            <w:rFonts w:eastAsia="Arial"/>
          </w:rPr>
          <w:lastRenderedPageBreak/>
          <w:t>evento-#:~:text=Em%20m%C3%A9dia%2C%20o%20c%C3%A1lculo%20de,de%203%20a%209%20pessoas</w:t>
        </w:r>
      </w:hyperlink>
      <w:r w:rsidRPr="009C7CA4">
        <w:rPr>
          <w:rFonts w:eastAsia="Arial" w:cs="Arial"/>
        </w:rPr>
        <w:t>.</w:t>
      </w:r>
    </w:p>
    <w:p w14:paraId="2CECA024" w14:textId="77777777" w:rsidR="00B32947" w:rsidRPr="009C7CA4" w:rsidRDefault="00B32947" w:rsidP="00B32947">
      <w:pPr>
        <w:rPr>
          <w:rFonts w:eastAsia="Arial" w:cs="Arial"/>
        </w:rPr>
      </w:pPr>
    </w:p>
    <w:p w14:paraId="4E4FD8A7" w14:textId="77777777" w:rsidR="00B32947" w:rsidRPr="000974D3" w:rsidRDefault="00B32947" w:rsidP="00ED29B0">
      <w:pPr>
        <w:pStyle w:val="EstiloNormalGrandeesquerda"/>
      </w:pPr>
    </w:p>
    <w:sectPr w:rsidR="00B32947" w:rsidRPr="000974D3" w:rsidSect="008B07EE">
      <w:headerReference w:type="default" r:id="rId74"/>
      <w:footerReference w:type="default" r:id="rId75"/>
      <w:headerReference w:type="first" r:id="rId76"/>
      <w:footerReference w:type="first" r:id="rId77"/>
      <w:pgSz w:w="11907" w:h="16840" w:code="9"/>
      <w:pgMar w:top="1701" w:right="1134" w:bottom="153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8DB3C" w14:textId="77777777" w:rsidR="00956EB6" w:rsidRDefault="00956EB6">
      <w:r>
        <w:separator/>
      </w:r>
    </w:p>
    <w:p w14:paraId="0B9F57F4" w14:textId="77777777" w:rsidR="00956EB6" w:rsidRDefault="00956EB6"/>
    <w:p w14:paraId="7AFDE63B" w14:textId="77777777" w:rsidR="00956EB6" w:rsidRDefault="00956EB6"/>
    <w:p w14:paraId="79766748" w14:textId="77777777" w:rsidR="00956EB6" w:rsidRDefault="00956EB6"/>
  </w:endnote>
  <w:endnote w:type="continuationSeparator" w:id="0">
    <w:p w14:paraId="1A80AA66" w14:textId="77777777" w:rsidR="00956EB6" w:rsidRDefault="00956EB6">
      <w:r>
        <w:continuationSeparator/>
      </w:r>
    </w:p>
    <w:p w14:paraId="5515BE01" w14:textId="77777777" w:rsidR="00956EB6" w:rsidRDefault="00956EB6"/>
    <w:p w14:paraId="3E2719FC" w14:textId="77777777" w:rsidR="00956EB6" w:rsidRDefault="00956EB6"/>
    <w:p w14:paraId="7D1CA86B" w14:textId="77777777" w:rsidR="00956EB6" w:rsidRDefault="00956EB6"/>
  </w:endnote>
  <w:endnote w:type="continuationNotice" w:id="1">
    <w:p w14:paraId="7D57B038" w14:textId="77777777" w:rsidR="00956EB6" w:rsidRDefault="00956EB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43540" w14:textId="77777777" w:rsidR="00555AE7" w:rsidRDefault="005900C5" w:rsidP="00A27AC2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x</w:t>
    </w:r>
    <w:r>
      <w:rPr>
        <w:rStyle w:val="Nmerodepgina"/>
      </w:rPr>
      <w:fldChar w:fldCharType="end"/>
    </w:r>
  </w:p>
  <w:p w14:paraId="15ABA26F" w14:textId="77777777" w:rsidR="00555AE7" w:rsidRDefault="00555AE7" w:rsidP="00317E2D">
    <w:pPr>
      <w:pStyle w:val="Rodap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E5CF1" w14:textId="77777777" w:rsidR="00555AE7" w:rsidRDefault="00555AE7">
    <w:pPr>
      <w:pStyle w:val="Rodap"/>
      <w:ind w:right="360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F3AB" w14:textId="77777777" w:rsidR="00555AE7" w:rsidRDefault="00555AE7">
    <w:pPr>
      <w:pStyle w:val="Rodap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D817" w14:textId="77777777" w:rsidR="00555AE7" w:rsidRDefault="00555AE7">
    <w:pPr>
      <w:pStyle w:val="Rodap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ACDD6" w14:textId="77777777" w:rsidR="00555AE7" w:rsidRDefault="00555AE7">
    <w:pPr>
      <w:pStyle w:val="Rodap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A65DA" w14:textId="77777777" w:rsidR="00555AE7" w:rsidRDefault="00555AE7">
    <w:pPr>
      <w:pStyle w:val="Rodap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94DEE5" w14:textId="77777777" w:rsidR="00555AE7" w:rsidRDefault="00555AE7">
    <w:pPr>
      <w:pStyle w:val="Rodap"/>
      <w:ind w:right="360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4F5B" w14:textId="77777777" w:rsidR="00555AE7" w:rsidRDefault="00555AE7">
    <w:pPr>
      <w:pStyle w:val="Rodap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39474" w14:textId="77777777" w:rsidR="00555AE7" w:rsidRDefault="00555AE7" w:rsidP="00317E2D">
    <w:pPr>
      <w:pStyle w:val="Rodap"/>
      <w:ind w:right="36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1EE1B" w14:textId="77777777" w:rsidR="00555AE7" w:rsidRDefault="00555AE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E8C8" w14:textId="77777777" w:rsidR="00555AE7" w:rsidRDefault="00555AE7" w:rsidP="00460E73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D54AF84" w14:paraId="2432649E" w14:textId="77777777" w:rsidTr="0D54AF84">
      <w:tc>
        <w:tcPr>
          <w:tcW w:w="3020" w:type="dxa"/>
        </w:tcPr>
        <w:p w14:paraId="14ADFCF4" w14:textId="690C33B3" w:rsidR="0D54AF84" w:rsidRDefault="0D54AF84" w:rsidP="0D54AF84">
          <w:pPr>
            <w:pStyle w:val="Cabealho"/>
            <w:ind w:left="-115"/>
            <w:jc w:val="left"/>
          </w:pPr>
        </w:p>
      </w:tc>
      <w:tc>
        <w:tcPr>
          <w:tcW w:w="3020" w:type="dxa"/>
        </w:tcPr>
        <w:p w14:paraId="6023FE37" w14:textId="43817763" w:rsidR="0D54AF84" w:rsidRDefault="0D54AF84" w:rsidP="0D54AF84">
          <w:pPr>
            <w:pStyle w:val="Cabealho"/>
            <w:jc w:val="center"/>
          </w:pPr>
        </w:p>
      </w:tc>
      <w:tc>
        <w:tcPr>
          <w:tcW w:w="3020" w:type="dxa"/>
        </w:tcPr>
        <w:p w14:paraId="41773E4D" w14:textId="1D55EFF1" w:rsidR="0D54AF84" w:rsidRDefault="0D54AF84" w:rsidP="0D54AF84">
          <w:pPr>
            <w:pStyle w:val="Cabealho"/>
            <w:ind w:right="-115"/>
            <w:jc w:val="right"/>
          </w:pPr>
        </w:p>
      </w:tc>
    </w:tr>
  </w:tbl>
  <w:p w14:paraId="271DE18A" w14:textId="2A93A4E7" w:rsidR="0D54AF84" w:rsidRDefault="0D54AF84" w:rsidP="0D54AF84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A890D" w14:textId="77777777" w:rsidR="00555AE7" w:rsidRDefault="00555AE7" w:rsidP="00317E2D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DEA69" w14:textId="77777777" w:rsidR="00555AE7" w:rsidRDefault="00555AE7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D54AF84" w14:paraId="415ECF54" w14:textId="77777777" w:rsidTr="0D54AF84">
      <w:tc>
        <w:tcPr>
          <w:tcW w:w="3020" w:type="dxa"/>
        </w:tcPr>
        <w:p w14:paraId="40B5AF81" w14:textId="1B3BC736" w:rsidR="0D54AF84" w:rsidRDefault="0D54AF84" w:rsidP="0D54AF84">
          <w:pPr>
            <w:pStyle w:val="Cabealho"/>
            <w:ind w:left="-115"/>
            <w:jc w:val="left"/>
          </w:pPr>
        </w:p>
      </w:tc>
      <w:tc>
        <w:tcPr>
          <w:tcW w:w="3020" w:type="dxa"/>
        </w:tcPr>
        <w:p w14:paraId="28186E53" w14:textId="02ABA062" w:rsidR="0D54AF84" w:rsidRDefault="0D54AF84" w:rsidP="0D54AF84">
          <w:pPr>
            <w:pStyle w:val="Cabealho"/>
            <w:jc w:val="center"/>
          </w:pPr>
        </w:p>
      </w:tc>
      <w:tc>
        <w:tcPr>
          <w:tcW w:w="3020" w:type="dxa"/>
        </w:tcPr>
        <w:p w14:paraId="33438900" w14:textId="769107E8" w:rsidR="0D54AF84" w:rsidRDefault="0D54AF84" w:rsidP="0D54AF84">
          <w:pPr>
            <w:pStyle w:val="Cabealho"/>
            <w:ind w:right="-115"/>
            <w:jc w:val="right"/>
          </w:pPr>
        </w:p>
      </w:tc>
    </w:tr>
  </w:tbl>
  <w:p w14:paraId="69F0D508" w14:textId="5E0B9359" w:rsidR="0D54AF84" w:rsidRDefault="0D54AF84" w:rsidP="0D54AF84">
    <w:pPr>
      <w:pStyle w:val="Rodap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585D6" w14:textId="77777777" w:rsidR="00555AE7" w:rsidRDefault="00555AE7" w:rsidP="00317E2D">
    <w:pPr>
      <w:pStyle w:val="Rodap"/>
      <w:ind w:right="36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4C65D" w14:textId="77777777" w:rsidR="00555AE7" w:rsidRDefault="00555AE7">
    <w:pPr>
      <w:pStyle w:val="Rodap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DA5F8" w14:textId="77777777" w:rsidR="00555AE7" w:rsidRDefault="00555A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77C3B" w14:textId="77777777" w:rsidR="00956EB6" w:rsidRDefault="00956EB6">
      <w:r>
        <w:separator/>
      </w:r>
    </w:p>
    <w:p w14:paraId="7705B0FB" w14:textId="77777777" w:rsidR="00956EB6" w:rsidRDefault="00956EB6"/>
    <w:p w14:paraId="30638D50" w14:textId="77777777" w:rsidR="00956EB6" w:rsidRDefault="00956EB6"/>
    <w:p w14:paraId="763100EA" w14:textId="77777777" w:rsidR="00956EB6" w:rsidRDefault="00956EB6"/>
  </w:footnote>
  <w:footnote w:type="continuationSeparator" w:id="0">
    <w:p w14:paraId="146DDA44" w14:textId="77777777" w:rsidR="00956EB6" w:rsidRDefault="00956EB6">
      <w:r>
        <w:continuationSeparator/>
      </w:r>
    </w:p>
    <w:p w14:paraId="555B1A4D" w14:textId="77777777" w:rsidR="00956EB6" w:rsidRDefault="00956EB6"/>
    <w:p w14:paraId="230CCD46" w14:textId="77777777" w:rsidR="00956EB6" w:rsidRDefault="00956EB6"/>
    <w:p w14:paraId="3D2BACFA" w14:textId="77777777" w:rsidR="00956EB6" w:rsidRDefault="00956EB6"/>
  </w:footnote>
  <w:footnote w:type="continuationNotice" w:id="1">
    <w:p w14:paraId="0EEC318D" w14:textId="77777777" w:rsidR="00956EB6" w:rsidRDefault="00956EB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B893C" w14:textId="3D8C1BCE" w:rsidR="00555AE7" w:rsidRDefault="006C72A6" w:rsidP="008828E4">
    <w:pPr>
      <w:ind w:right="360"/>
    </w:pPr>
    <w:r>
      <w:rPr>
        <w:noProof/>
      </w:rPr>
      <w:drawing>
        <wp:anchor distT="0" distB="0" distL="114300" distR="114300" simplePos="0" relativeHeight="251658246" behindDoc="0" locked="0" layoutInCell="1" allowOverlap="1" wp14:anchorId="4313946A" wp14:editId="6A790E07">
          <wp:simplePos x="0" y="0"/>
          <wp:positionH relativeFrom="margin">
            <wp:posOffset>-790575</wp:posOffset>
          </wp:positionH>
          <wp:positionV relativeFrom="margin">
            <wp:posOffset>-883920</wp:posOffset>
          </wp:positionV>
          <wp:extent cx="565188" cy="597535"/>
          <wp:effectExtent l="0" t="0" r="0" b="0"/>
          <wp:wrapSquare wrapText="bothSides"/>
          <wp:docPr id="5" name="Picture 644077644" descr="Ícon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644077644" descr="Ícone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5188" cy="5975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 w14:anchorId="78B2C1E4">
        <v:rect id="Retângulo 2" o:spid="_x0000_s1048" style="position:absolute;left:0;text-align:left;margin-left:-32.55pt;margin-top:-13pt;width:8.45pt;height:3.55pt;z-index:251658245;visibility:visible;mso-position-horizontal-relative:text;mso-position-vertical-relative:text;mso-height-relative:margin;v-text-anchor:middle" wrapcoords="-145 -460 -145 22519 21745 22519 21745 -460 -145 -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" fillcolor="#a5d5e2 [1624]" strokecolor="#40a7c2 [3048]">
          <v:fill color2="#e4f2f6 [504]" rotate="t" angle="180" colors="0 #9eeaff;22938f #bbefff;1 #e4f9ff" focus="100%" type="gradient"/>
          <v:shadow on="t" color="black" opacity="24903f" origin=",.5" offset="0,.55556mm"/>
          <v:textbox style="mso-next-textbox:#Retângulo 2">
            <w:txbxContent>
              <w:p w14:paraId="573A754C" w14:textId="45123E93" w:rsidR="0060123F" w:rsidRPr="00956C75" w:rsidRDefault="0060123F" w:rsidP="00836648">
                <w:pPr>
                  <w:spacing w:line="240" w:lineRule="auto"/>
                </w:pPr>
              </w:p>
            </w:txbxContent>
          </v:textbox>
          <w10:wrap type="through"/>
        </v:rect>
      </w:pict>
    </w:r>
    <w:r w:rsidR="00E8261F" w:rsidRPr="00E8261F">
      <w:rPr>
        <w:noProof/>
      </w:rPr>
      <w:drawing>
        <wp:anchor distT="0" distB="0" distL="114300" distR="114300" simplePos="0" relativeHeight="251660288" behindDoc="0" locked="0" layoutInCell="1" allowOverlap="1" wp14:anchorId="4F317205" wp14:editId="67461560">
          <wp:simplePos x="0" y="0"/>
          <wp:positionH relativeFrom="column">
            <wp:posOffset>4749800</wp:posOffset>
          </wp:positionH>
          <wp:positionV relativeFrom="paragraph">
            <wp:posOffset>-364490</wp:posOffset>
          </wp:positionV>
          <wp:extent cx="1584325" cy="845185"/>
          <wp:effectExtent l="0" t="0" r="0" b="0"/>
          <wp:wrapThrough wrapText="bothSides">
            <wp:wrapPolygon edited="0">
              <wp:start x="7012" y="0"/>
              <wp:lineTo x="1818" y="1461"/>
              <wp:lineTo x="1299" y="1947"/>
              <wp:lineTo x="1299" y="19961"/>
              <wp:lineTo x="20778" y="19961"/>
              <wp:lineTo x="19479" y="4382"/>
              <wp:lineTo x="15064" y="974"/>
              <wp:lineTo x="8311" y="0"/>
              <wp:lineTo x="7012" y="0"/>
            </wp:wrapPolygon>
          </wp:wrapThrough>
          <wp:docPr id="1" name="Imagem 3" descr="Uma imagem contendo Interface gráfica do usuário&#10;&#10;Descrição gerada automaticamente">
            <a:extLst xmlns:a="http://schemas.openxmlformats.org/drawingml/2006/main">
              <a:ext uri="{FF2B5EF4-FFF2-40B4-BE49-F238E27FC236}">
                <a16:creationId xmlns:a16="http://schemas.microsoft.com/office/drawing/2014/main" id="{A842C5FB-8D5A-4BF0-887D-CEB521E5ED1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3" descr="Uma imagem contendo Interface gráfica do usuário&#10;&#10;Descrição gerada automaticamente">
                    <a:extLst>
                      <a:ext uri="{FF2B5EF4-FFF2-40B4-BE49-F238E27FC236}">
                        <a16:creationId xmlns:a16="http://schemas.microsoft.com/office/drawing/2014/main" id="{A842C5FB-8D5A-4BF0-887D-CEB521E5ED1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/>
                  <a:srcRect l="6854" t="25796" r="9968" b="13695"/>
                  <a:stretch/>
                </pic:blipFill>
                <pic:spPr>
                  <a:xfrm>
                    <a:off x="0" y="0"/>
                    <a:ext cx="1584325" cy="8451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AB70" w14:textId="20FEFA3C" w:rsidR="00555AE7" w:rsidRDefault="00555AE7">
    <w:pPr>
      <w:pStyle w:val="Cabealho"/>
      <w:framePr w:wrap="around" w:vAnchor="text" w:hAnchor="margin" w:xAlign="right" w:y="1"/>
      <w:rPr>
        <w:rStyle w:val="Nmerodepgina"/>
      </w:rPr>
    </w:pPr>
  </w:p>
  <w:p w14:paraId="14FFB684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347CC" w14:textId="77777777" w:rsidR="00555AE7" w:rsidRDefault="00555AE7">
    <w:pPr>
      <w:pStyle w:val="Cabealho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3BF7" w14:textId="42F24186" w:rsidR="00555AE7" w:rsidRDefault="00555AE7">
    <w:pPr>
      <w:pStyle w:val="Cabealho"/>
      <w:framePr w:wrap="around" w:vAnchor="text" w:hAnchor="margin" w:xAlign="right" w:y="1"/>
      <w:rPr>
        <w:rStyle w:val="Nmerodepgina"/>
      </w:rPr>
    </w:pPr>
  </w:p>
  <w:p w14:paraId="18286D3E" w14:textId="77777777" w:rsidR="00555AE7" w:rsidRDefault="00555AE7" w:rsidP="0060123F">
    <w:pPr>
      <w:ind w:right="397"/>
      <w:jc w:val="right"/>
      <w:rPr>
        <w:b/>
        <w:color w:val="808080"/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85CC6" w14:textId="77777777" w:rsidR="00555AE7" w:rsidRDefault="00555AE7">
    <w:pPr>
      <w:pStyle w:val="Cabealho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4CB5D" w14:textId="77777777" w:rsidR="00555AE7" w:rsidRDefault="005900C5" w:rsidP="00435AAB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50</w:t>
    </w:r>
    <w:r>
      <w:rPr>
        <w:rStyle w:val="Nmerodepgina"/>
      </w:rPr>
      <w:fldChar w:fldCharType="end"/>
    </w:r>
  </w:p>
  <w:p w14:paraId="34DA59F2" w14:textId="77777777" w:rsidR="00555AE7" w:rsidRDefault="00555AE7">
    <w:pPr>
      <w:ind w:right="397" w:firstLine="360"/>
      <w:jc w:val="right"/>
      <w:rPr>
        <w:b/>
        <w:color w:val="808080"/>
        <w:sz w:val="20"/>
      </w:rPr>
    </w:pPr>
    <w:r>
      <w:rPr>
        <w:b/>
        <w:color w:val="808080"/>
        <w:sz w:val="20"/>
      </w:rPr>
      <w:t xml:space="preserve">APÊNDICE </w:t>
    </w:r>
    <w:r w:rsidR="00FA0D42">
      <w:rPr>
        <w:noProof/>
        <w:lang w:eastAsia="pt-BR"/>
      </w:rPr>
      <w:pict w14:anchorId="37B9645E">
        <v:line id="_x0000_s1034" style="position:absolute;left:0;text-align:left;z-index:251658244;mso-position-horizontal-relative:text;mso-position-vertical-relative:text" from="0,13.6pt" to="433.7pt,13.6pt" o:allowincell="f"/>
      </w:pict>
    </w:r>
    <w:r>
      <w:rPr>
        <w:b/>
        <w:color w:val="808080"/>
        <w:sz w:val="20"/>
      </w:rPr>
      <w:t>2</w:t>
    </w:r>
  </w:p>
  <w:p w14:paraId="2E57B867" w14:textId="77777777" w:rsidR="00555AE7" w:rsidRDefault="00555AE7">
    <w:pPr>
      <w:pStyle w:val="Cabealho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1E6C" w14:textId="1141DEE7" w:rsidR="00555AE7" w:rsidRDefault="00555AE7" w:rsidP="00435AAB">
    <w:pPr>
      <w:pStyle w:val="Cabealho"/>
      <w:framePr w:wrap="around" w:vAnchor="text" w:hAnchor="margin" w:xAlign="right" w:y="1"/>
      <w:rPr>
        <w:rStyle w:val="Nmerodepgina"/>
      </w:rPr>
    </w:pPr>
  </w:p>
  <w:p w14:paraId="57CCBFB8" w14:textId="77777777" w:rsidR="00555AE7" w:rsidRDefault="00555AE7" w:rsidP="0060123F">
    <w:pPr>
      <w:ind w:right="397" w:firstLine="360"/>
      <w:jc w:val="right"/>
      <w:rPr>
        <w:b/>
        <w:color w:val="808080"/>
        <w:sz w:val="2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07102" w14:textId="77777777" w:rsidR="00555AE7" w:rsidRDefault="00555AE7">
    <w:pPr>
      <w:pStyle w:val="Cabealh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804AD" w14:textId="46D92A2B" w:rsidR="00555AE7" w:rsidRDefault="00555AE7" w:rsidP="007D1248">
    <w:pPr>
      <w:pStyle w:val="Cabealho"/>
      <w:framePr w:wrap="around" w:vAnchor="text" w:hAnchor="margin" w:xAlign="right" w:y="1"/>
      <w:rPr>
        <w:rStyle w:val="Nmerodepgina"/>
      </w:rPr>
    </w:pPr>
  </w:p>
  <w:p w14:paraId="45A85F40" w14:textId="77777777" w:rsidR="00555AE7" w:rsidRPr="00E37DB5" w:rsidRDefault="00FA0D42" w:rsidP="00E82440">
    <w:pPr>
      <w:ind w:right="397" w:firstLine="360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675B047F">
        <v:line id="_x0000_s1043" style="position:absolute;left:0;text-align:left;z-index:251658242" from="0,13.6pt" to="433.7pt,13.6pt"/>
      </w:pict>
    </w:r>
    <w:r w:rsidR="00555AE7">
      <w:rPr>
        <w:b/>
        <w:color w:val="999999"/>
        <w:sz w:val="20"/>
        <w:szCs w:val="20"/>
      </w:rPr>
      <w:t>ANEXO 2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E0EF6" w14:textId="77777777" w:rsidR="00555AE7" w:rsidRDefault="00555AE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D54AF84" w14:paraId="3F80F127" w14:textId="77777777" w:rsidTr="0D54AF84">
      <w:tc>
        <w:tcPr>
          <w:tcW w:w="3020" w:type="dxa"/>
        </w:tcPr>
        <w:p w14:paraId="06120156" w14:textId="220F6337" w:rsidR="0D54AF84" w:rsidRDefault="0D54AF84" w:rsidP="0D54AF84">
          <w:pPr>
            <w:pStyle w:val="Cabealho"/>
            <w:ind w:left="-115"/>
            <w:jc w:val="left"/>
          </w:pPr>
        </w:p>
      </w:tc>
      <w:tc>
        <w:tcPr>
          <w:tcW w:w="3020" w:type="dxa"/>
        </w:tcPr>
        <w:p w14:paraId="35E4B962" w14:textId="682DBAF6" w:rsidR="0D54AF84" w:rsidRDefault="0D54AF84" w:rsidP="0D54AF84">
          <w:pPr>
            <w:pStyle w:val="Cabealho"/>
            <w:jc w:val="center"/>
          </w:pPr>
        </w:p>
      </w:tc>
      <w:tc>
        <w:tcPr>
          <w:tcW w:w="3020" w:type="dxa"/>
        </w:tcPr>
        <w:p w14:paraId="18CBD7EC" w14:textId="233C2E7E" w:rsidR="0D54AF84" w:rsidRDefault="0D54AF84" w:rsidP="0D54AF84">
          <w:pPr>
            <w:pStyle w:val="Cabealho"/>
            <w:ind w:right="-115"/>
            <w:jc w:val="right"/>
          </w:pPr>
        </w:p>
      </w:tc>
    </w:tr>
  </w:tbl>
  <w:p w14:paraId="1AE95C16" w14:textId="22463A18" w:rsidR="0D54AF84" w:rsidRDefault="0D54AF84" w:rsidP="0D54AF8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6F75B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60C4C35" w14:textId="77777777" w:rsidR="00555AE7" w:rsidRPr="00E37DB5" w:rsidRDefault="00FA0D42" w:rsidP="005C1AA4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20D4412E">
        <v:line id="_x0000_s1025" style="position:absolute;left:0;text-align:left;z-index:251658240" from="0,13.6pt" to="433.7pt,13.6pt"/>
      </w:pict>
    </w:r>
    <w:r w:rsidR="00555AE7">
      <w:rPr>
        <w:b/>
        <w:color w:val="999999"/>
        <w:sz w:val="20"/>
        <w:szCs w:val="20"/>
      </w:rPr>
      <w:t>INTRODUÇÃO</w:t>
    </w:r>
  </w:p>
  <w:p w14:paraId="5870EA0A" w14:textId="77777777" w:rsidR="00555AE7" w:rsidRDefault="00555AE7" w:rsidP="00460E7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D7094" w14:textId="1E2CC945" w:rsidR="00555AE7" w:rsidRDefault="00555AE7" w:rsidP="00460E73">
    <w:pPr>
      <w:pStyle w:val="Cabealho"/>
      <w:framePr w:wrap="around" w:vAnchor="text" w:hAnchor="margin" w:xAlign="right" w:y="1"/>
      <w:rPr>
        <w:rStyle w:val="Nmerodepgina"/>
      </w:rPr>
    </w:pPr>
  </w:p>
  <w:p w14:paraId="4DE4C7A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CCA58" w14:textId="77777777" w:rsidR="00555AE7" w:rsidRDefault="00555AE7" w:rsidP="00025B92">
    <w:pPr>
      <w:pStyle w:val="Cabealho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FC276" w14:textId="77777777" w:rsidR="00555AE7" w:rsidRDefault="005900C5" w:rsidP="00740A2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  <w:noProof/>
      </w:rPr>
      <w:t>20</w:t>
    </w:r>
    <w:r>
      <w:rPr>
        <w:rStyle w:val="Nmerodepgina"/>
      </w:rPr>
      <w:fldChar w:fldCharType="end"/>
    </w:r>
  </w:p>
  <w:p w14:paraId="20A3EEED" w14:textId="77777777" w:rsidR="00555AE7" w:rsidRPr="00E37DB5" w:rsidRDefault="00FA0D42" w:rsidP="00A170DC">
    <w:pPr>
      <w:ind w:right="397"/>
      <w:jc w:val="right"/>
      <w:rPr>
        <w:b/>
        <w:color w:val="999999"/>
        <w:sz w:val="20"/>
        <w:szCs w:val="20"/>
      </w:rPr>
    </w:pPr>
    <w:r>
      <w:rPr>
        <w:noProof/>
        <w:lang w:eastAsia="pt-BR"/>
      </w:rPr>
      <w:pict w14:anchorId="4C11CD91">
        <v:line id="_x0000_s1029" style="position:absolute;left:0;text-align:left;z-index:251658241" from="0,13.6pt" to="433.7pt,13.6pt"/>
      </w:pict>
    </w:r>
    <w:r w:rsidR="00555AE7">
      <w:rPr>
        <w:b/>
        <w:color w:val="999999"/>
        <w:sz w:val="20"/>
        <w:szCs w:val="20"/>
      </w:rPr>
      <w:t>MATERIAL E MÉTODO</w:t>
    </w:r>
  </w:p>
  <w:p w14:paraId="6BFAFB9A" w14:textId="77777777" w:rsidR="00555AE7" w:rsidRDefault="00555AE7" w:rsidP="005C1AA4">
    <w:pPr>
      <w:ind w:right="28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06359" w14:textId="20C4270E" w:rsidR="00555AE7" w:rsidRDefault="00555AE7" w:rsidP="006D376B">
    <w:pPr>
      <w:pStyle w:val="Cabealho"/>
      <w:framePr w:wrap="around" w:vAnchor="text" w:hAnchor="margin" w:xAlign="right" w:y="1"/>
      <w:rPr>
        <w:rStyle w:val="Nmerodepgina"/>
      </w:rPr>
    </w:pPr>
  </w:p>
  <w:p w14:paraId="54B01304" w14:textId="77777777" w:rsidR="00555AE7" w:rsidRPr="00E37DB5" w:rsidRDefault="00555AE7" w:rsidP="0060123F">
    <w:pPr>
      <w:ind w:right="397"/>
      <w:jc w:val="right"/>
      <w:rPr>
        <w:b/>
        <w:color w:val="999999"/>
        <w:sz w:val="20"/>
        <w:szCs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C8E4C" w14:textId="77777777" w:rsidR="00555AE7" w:rsidRDefault="00555AE7">
    <w:pPr>
      <w:pStyle w:val="Cabealh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22E60" w14:textId="77777777" w:rsidR="00555AE7" w:rsidRDefault="005900C5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 w:rsidR="00555AE7"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55AE7">
      <w:rPr>
        <w:rStyle w:val="Nmerodepgina"/>
      </w:rPr>
      <w:t>34</w:t>
    </w:r>
    <w:r>
      <w:rPr>
        <w:rStyle w:val="Nmerodepgina"/>
      </w:rPr>
      <w:fldChar w:fldCharType="end"/>
    </w:r>
  </w:p>
  <w:p w14:paraId="62A9CC33" w14:textId="77777777" w:rsidR="00555AE7" w:rsidRDefault="00FA0D42">
    <w:pPr>
      <w:ind w:right="397"/>
      <w:jc w:val="right"/>
      <w:rPr>
        <w:b/>
        <w:color w:val="808080"/>
        <w:sz w:val="20"/>
      </w:rPr>
    </w:pPr>
    <w:r>
      <w:rPr>
        <w:noProof/>
        <w:lang w:eastAsia="pt-BR"/>
      </w:rPr>
      <w:pict w14:anchorId="270BAAA1">
        <v:line id="_x0000_s1031" style="position:absolute;left:0;text-align:left;z-index:251658243" from="0,13.6pt" to="433.7pt,13.6pt" o:allowincell="f"/>
      </w:pict>
    </w:r>
    <w:r w:rsidR="00555AE7">
      <w:rPr>
        <w:b/>
        <w:color w:val="808080"/>
        <w:sz w:val="20"/>
      </w:rPr>
      <w:t>DISCUSSÃO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6uctVPdkTjb8zT" int2:id="04FOGtgv">
      <int2:state int2:value="Rejected" int2:type="LegacyProofing"/>
    </int2:textHash>
    <int2:textHash int2:hashCode="66eaPmTaA4ptFJ" int2:id="1DAGDqiu">
      <int2:state int2:value="Rejected" int2:type="LegacyProofing"/>
    </int2:textHash>
    <int2:textHash int2:hashCode="Ztm1WPQbMAM+TW" int2:id="1HaHwzks">
      <int2:state int2:value="Rejected" int2:type="LegacyProofing"/>
    </int2:textHash>
    <int2:textHash int2:hashCode="PQ87ndys7DDEAI" int2:id="2NiFFxy0">
      <int2:state int2:value="Rejected" int2:type="LegacyProofing"/>
    </int2:textHash>
    <int2:textHash int2:hashCode="fmSB/h8wZVLzME" int2:id="2xc5k9t6">
      <int2:state int2:value="Rejected" int2:type="LegacyProofing"/>
    </int2:textHash>
    <int2:textHash int2:hashCode="6cUOXyNVjQZ7ef" int2:id="5F127ybt">
      <int2:state int2:value="Rejected" int2:type="LegacyProofing"/>
    </int2:textHash>
    <int2:textHash int2:hashCode="YsT6muzWfUaV/c" int2:id="8YPIfUfC">
      <int2:state int2:value="Rejected" int2:type="LegacyProofing"/>
    </int2:textHash>
    <int2:textHash int2:hashCode="4UXphL6hjhVz4/" int2:id="97uTeM6N">
      <int2:state int2:value="Rejected" int2:type="LegacyProofing"/>
    </int2:textHash>
    <int2:textHash int2:hashCode="lam5dVjTHwYWDK" int2:id="AGBPbUUo">
      <int2:state int2:value="Rejected" int2:type="LegacyProofing"/>
    </int2:textHash>
    <int2:textHash int2:hashCode="rbbnKPFjcLXsNk" int2:id="DlTbySsO">
      <int2:state int2:value="Rejected" int2:type="LegacyProofing"/>
    </int2:textHash>
    <int2:textHash int2:hashCode="XFH5PMD9eHe/5p" int2:id="HsX2uHPW">
      <int2:state int2:value="Rejected" int2:type="LegacyProofing"/>
    </int2:textHash>
    <int2:textHash int2:hashCode="V5IzssR5JBUjy6" int2:id="I1bAEkmS">
      <int2:state int2:value="Rejected" int2:type="LegacyProofing"/>
    </int2:textHash>
    <int2:textHash int2:hashCode="omqvwfUhQguEpl" int2:id="K3PhteGt">
      <int2:state int2:value="Rejected" int2:type="LegacyProofing"/>
    </int2:textHash>
    <int2:textHash int2:hashCode="iPqEbl+KoZiEi+" int2:id="LAolzIYQ">
      <int2:state int2:value="Rejected" int2:type="LegacyProofing"/>
    </int2:textHash>
    <int2:textHash int2:hashCode="btMu306SqzwKTc" int2:id="MDmR9oZ1">
      <int2:state int2:value="Rejected" int2:type="LegacyProofing"/>
    </int2:textHash>
    <int2:textHash int2:hashCode="iraooM8GnjeDxv" int2:id="MIm9vXoU">
      <int2:state int2:value="Rejected" int2:type="LegacyProofing"/>
    </int2:textHash>
    <int2:textHash int2:hashCode="oheKBGOdGtXXHj" int2:id="NIYl8uAd">
      <int2:state int2:value="Rejected" int2:type="LegacyProofing"/>
    </int2:textHash>
    <int2:textHash int2:hashCode="xdZ2UShDrh8yOc" int2:id="PrqRPvAb">
      <int2:state int2:value="Rejected" int2:type="LegacyProofing"/>
    </int2:textHash>
    <int2:textHash int2:hashCode="8ps0kCMTP1TI9t" int2:id="QYo52kdf">
      <int2:state int2:value="Rejected" int2:type="LegacyProofing"/>
    </int2:textHash>
    <int2:textHash int2:hashCode="KFbZYBNfgAm9LO" int2:id="Qd5S3FBH">
      <int2:state int2:value="Rejected" int2:type="LegacyProofing"/>
    </int2:textHash>
    <int2:textHash int2:hashCode="gUSP4nMke1M7nw" int2:id="QseOXfkA">
      <int2:state int2:value="Rejected" int2:type="LegacyProofing"/>
    </int2:textHash>
    <int2:textHash int2:hashCode="L+FLm5k+puuVP4" int2:id="VcS9nyA1">
      <int2:state int2:value="Rejected" int2:type="LegacyProofing"/>
    </int2:textHash>
    <int2:textHash int2:hashCode="gLWyEwuSaGk1Yz" int2:id="VdLEWCXZ">
      <int2:state int2:value="Rejected" int2:type="LegacyProofing"/>
    </int2:textHash>
    <int2:textHash int2:hashCode="w+4TfU8i6wbtE1" int2:id="WAsu6HaP">
      <int2:state int2:value="Rejected" int2:type="LegacyProofing"/>
    </int2:textHash>
    <int2:textHash int2:hashCode="XWDqWh5OfaQDAa" int2:id="Z0uKj4cq">
      <int2:state int2:value="Rejected" int2:type="LegacyProofing"/>
    </int2:textHash>
    <int2:textHash int2:hashCode="ZMzh8M+bMdR6Pb" int2:id="ZQBVBkIJ">
      <int2:state int2:value="Rejected" int2:type="LegacyProofing"/>
    </int2:textHash>
    <int2:textHash int2:hashCode="dUoI3fi8sc8i8x" int2:id="aSs3GNqe">
      <int2:state int2:value="Rejected" int2:type="LegacyProofing"/>
    </int2:textHash>
    <int2:textHash int2:hashCode="OKAHFRq+h8wBpb" int2:id="amVNWFtI">
      <int2:state int2:value="Rejected" int2:type="LegacyProofing"/>
    </int2:textHash>
    <int2:textHash int2:hashCode="bWE6HuAe7EwPjK" int2:id="an0MphK1">
      <int2:state int2:value="Rejected" int2:type="LegacyProofing"/>
    </int2:textHash>
    <int2:textHash int2:hashCode="bIqDdbQhKIlKtx" int2:id="hXxi82py">
      <int2:state int2:value="Rejected" int2:type="LegacyProofing"/>
    </int2:textHash>
    <int2:textHash int2:hashCode="3vTuQ95ZKZPlIN" int2:id="hxa7X57C">
      <int2:state int2:value="Rejected" int2:type="LegacyProofing"/>
    </int2:textHash>
    <int2:textHash int2:hashCode="YAzNG3FWkjLQHR" int2:id="iAqVnQog">
      <int2:state int2:value="Rejected" int2:type="LegacyProofing"/>
    </int2:textHash>
    <int2:textHash int2:hashCode="m3xoqRixfrBTgJ" int2:id="izya3qrS">
      <int2:state int2:value="Rejected" int2:type="LegacyProofing"/>
    </int2:textHash>
    <int2:textHash int2:hashCode="RB9Z3eLYisOEgQ" int2:id="j76rLjc0">
      <int2:state int2:value="Rejected" int2:type="LegacyProofing"/>
    </int2:textHash>
    <int2:textHash int2:hashCode="0YVMrokex7KRYc" int2:id="r9L9SPHu">
      <int2:state int2:value="Rejected" int2:type="AugLoop_Text_Critique"/>
    </int2:textHash>
    <int2:textHash int2:hashCode="epLz0mNi1lV9Vw" int2:id="r9kdRzyL">
      <int2:state int2:value="Rejected" int2:type="LegacyProofing"/>
    </int2:textHash>
    <int2:textHash int2:hashCode="pCs8ZlHQudytl9" int2:id="ryHrCOPI">
      <int2:state int2:value="Rejected" int2:type="LegacyProofing"/>
    </int2:textHash>
    <int2:textHash int2:hashCode="R5lIWgMWIwOXmh" int2:id="s3FkJqSE">
      <int2:state int2:value="Rejected" int2:type="LegacyProofing"/>
    </int2:textHash>
    <int2:textHash int2:hashCode="9y+vMNQCTsPwk3" int2:id="uxKzOE47">
      <int2:state int2:value="Rejected" int2:type="LegacyProofing"/>
    </int2:textHash>
    <int2:textHash int2:hashCode="hnLSRK0XptV3rt" int2:id="vpaRQTQu">
      <int2:state int2:value="Rejected" int2:type="LegacyProofing"/>
    </int2:textHash>
    <int2:textHash int2:hashCode="LPXg4DUhYJAOCo" int2:id="z96UuCPQ">
      <int2:state int2:value="Rejected" int2:type="LegacyProofing"/>
    </int2:textHash>
    <int2:textHash int2:hashCode="eLaFTiKrCdSuPa" int2:id="zrgOuCM8">
      <int2:state int2:value="Rejected" int2:type="LegacyProofing"/>
    </int2:textHash>
    <int2:bookmark int2:bookmarkName="_Int_IHkUw0KE" int2:invalidationBookmarkName="" int2:hashCode="hvfkN/qlp/zhXR" int2:id="3gUxl8cM">
      <int2:state int2:value="Rejected" int2:type="LegacyProofing"/>
    </int2:bookmark>
    <int2:bookmark int2:bookmarkName="_Int_wKsJVnRI" int2:invalidationBookmarkName="" int2:hashCode="XvyGyog+Jlqwvz" int2:id="YCFSo2A5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0CA24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3E2C9D2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40A203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C636A9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3670DC0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8924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08653E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BC62A1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D26D2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BD8BC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FC57EA"/>
    <w:multiLevelType w:val="hybridMultilevel"/>
    <w:tmpl w:val="FFB6844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F86F64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0A494A6A"/>
    <w:multiLevelType w:val="multilevel"/>
    <w:tmpl w:val="B8D6635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12FC0EDE"/>
    <w:multiLevelType w:val="multilevel"/>
    <w:tmpl w:val="D8EA3752"/>
    <w:numStyleLink w:val="ListaNumerada-Nmeros"/>
  </w:abstractNum>
  <w:abstractNum w:abstractNumId="14" w15:restartNumberingAfterBreak="0">
    <w:nsid w:val="18B6213B"/>
    <w:multiLevelType w:val="multilevel"/>
    <w:tmpl w:val="0416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/>
      </w:rPr>
    </w:lvl>
  </w:abstractNum>
  <w:abstractNum w:abstractNumId="15" w15:restartNumberingAfterBreak="0">
    <w:nsid w:val="1E1D70FE"/>
    <w:multiLevelType w:val="hybridMultilevel"/>
    <w:tmpl w:val="260AAF5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31D6C"/>
    <w:multiLevelType w:val="multilevel"/>
    <w:tmpl w:val="D8EA3752"/>
    <w:styleLink w:val="ListaNumerada-Nmeros"/>
    <w:lvl w:ilvl="0">
      <w:start w:val="1"/>
      <w:numFmt w:val="decimal"/>
      <w:lvlText w:val="%1. "/>
      <w:lvlJc w:val="left"/>
      <w:pPr>
        <w:tabs>
          <w:tab w:val="num" w:pos="851"/>
        </w:tabs>
        <w:ind w:left="1134" w:hanging="283"/>
      </w:pPr>
      <w:rPr>
        <w:rFonts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</w:abstractNum>
  <w:abstractNum w:abstractNumId="17" w15:restartNumberingAfterBreak="0">
    <w:nsid w:val="1F6B7663"/>
    <w:multiLevelType w:val="hybridMultilevel"/>
    <w:tmpl w:val="511882E6"/>
    <w:lvl w:ilvl="0" w:tplc="2E98CD38">
      <w:start w:val="1"/>
      <w:numFmt w:val="decimal"/>
      <w:pStyle w:val="TtulodoGrfico"/>
      <w:lvlText w:val="GRÁFICO %1 - "/>
      <w:lvlJc w:val="left"/>
      <w:pPr>
        <w:tabs>
          <w:tab w:val="num" w:pos="0"/>
        </w:tabs>
        <w:ind w:left="1474" w:hanging="1474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266C312B"/>
    <w:multiLevelType w:val="multilevel"/>
    <w:tmpl w:val="FFFFFFFF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AFD6339"/>
    <w:multiLevelType w:val="multilevel"/>
    <w:tmpl w:val="F5A2E7F6"/>
    <w:lvl w:ilvl="0">
      <w:start w:val="1"/>
      <w:numFmt w:val="decimal"/>
      <w:lvlText w:val="%1  "/>
      <w:lvlJc w:val="left"/>
      <w:pPr>
        <w:tabs>
          <w:tab w:val="num" w:pos="397"/>
        </w:tabs>
        <w:ind w:left="397" w:hanging="397"/>
      </w:pPr>
      <w:rPr>
        <w:rFonts w:cs="Times New Roman" w:hint="default"/>
      </w:rPr>
    </w:lvl>
    <w:lvl w:ilvl="1">
      <w:start w:val="1"/>
      <w:numFmt w:val="decimal"/>
      <w:lvlText w:val="%1.%2  "/>
      <w:lvlJc w:val="left"/>
      <w:pPr>
        <w:tabs>
          <w:tab w:val="num" w:pos="601"/>
        </w:tabs>
        <w:ind w:left="601" w:hanging="601"/>
      </w:pPr>
      <w:rPr>
        <w:rFonts w:cs="Times New Roman" w:hint="default"/>
      </w:rPr>
    </w:lvl>
    <w:lvl w:ilvl="2">
      <w:start w:val="1"/>
      <w:numFmt w:val="decimal"/>
      <w:lvlText w:val="%1.%2.%3  "/>
      <w:lvlJc w:val="left"/>
      <w:pPr>
        <w:tabs>
          <w:tab w:val="num" w:pos="805"/>
        </w:tabs>
        <w:ind w:left="805" w:hanging="805"/>
      </w:pPr>
      <w:rPr>
        <w:rFonts w:cs="Times New Roman" w:hint="default"/>
      </w:rPr>
    </w:lvl>
    <w:lvl w:ilvl="3">
      <w:start w:val="1"/>
      <w:numFmt w:val="decimal"/>
      <w:lvlText w:val="%1.%2.%3.%4  "/>
      <w:lvlJc w:val="left"/>
      <w:pPr>
        <w:tabs>
          <w:tab w:val="num" w:pos="1015"/>
        </w:tabs>
        <w:ind w:left="1015" w:hanging="1015"/>
      </w:pPr>
      <w:rPr>
        <w:rFonts w:cs="Times New Roman" w:hint="default"/>
      </w:rPr>
    </w:lvl>
    <w:lvl w:ilvl="4">
      <w:start w:val="1"/>
      <w:numFmt w:val="decimal"/>
      <w:lvlText w:val="%1.%2.%3.%4.%5  "/>
      <w:lvlJc w:val="left"/>
      <w:pPr>
        <w:tabs>
          <w:tab w:val="num" w:pos="1219"/>
        </w:tabs>
        <w:ind w:left="1219" w:hanging="1219"/>
      </w:pPr>
      <w:rPr>
        <w:rFonts w:cs="Times New Roman" w:hint="default"/>
      </w:rPr>
    </w:lvl>
    <w:lvl w:ilvl="5">
      <w:start w:val="1"/>
      <w:numFmt w:val="decimal"/>
      <w:lvlText w:val="%1.%2.%3.%4.%5.%6  "/>
      <w:lvlJc w:val="left"/>
      <w:pPr>
        <w:tabs>
          <w:tab w:val="num" w:pos="1423"/>
        </w:tabs>
        <w:ind w:left="1423" w:hanging="1423"/>
      </w:pPr>
      <w:rPr>
        <w:rFonts w:cs="Times New Roman" w:hint="default"/>
      </w:rPr>
    </w:lvl>
    <w:lvl w:ilvl="6">
      <w:start w:val="1"/>
      <w:numFmt w:val="decimal"/>
      <w:lvlText w:val="%1.%2.%3.%4.%5.%6.%7  "/>
      <w:lvlJc w:val="left"/>
      <w:pPr>
        <w:tabs>
          <w:tab w:val="num" w:pos="1627"/>
        </w:tabs>
        <w:ind w:left="1627" w:hanging="1627"/>
      </w:pPr>
      <w:rPr>
        <w:rFonts w:cs="Times New Roman" w:hint="default"/>
      </w:rPr>
    </w:lvl>
    <w:lvl w:ilvl="7">
      <w:start w:val="1"/>
      <w:numFmt w:val="decimal"/>
      <w:lvlText w:val="%1.%2.%3.%4.%5.%6.%7.%8  "/>
      <w:lvlJc w:val="left"/>
      <w:pPr>
        <w:tabs>
          <w:tab w:val="num" w:pos="1837"/>
        </w:tabs>
        <w:ind w:left="1837" w:hanging="1837"/>
      </w:pPr>
      <w:rPr>
        <w:rFonts w:cs="Times New Roman" w:hint="default"/>
      </w:rPr>
    </w:lvl>
    <w:lvl w:ilvl="8">
      <w:start w:val="1"/>
      <w:numFmt w:val="decimal"/>
      <w:lvlText w:val="%1.%2.%3.%4.%5.%6.%7.%8.%9  "/>
      <w:lvlJc w:val="left"/>
      <w:pPr>
        <w:tabs>
          <w:tab w:val="num" w:pos="2041"/>
        </w:tabs>
        <w:ind w:left="2041" w:hanging="2041"/>
      </w:pPr>
      <w:rPr>
        <w:rFonts w:cs="Times New Roman" w:hint="default"/>
      </w:rPr>
    </w:lvl>
  </w:abstractNum>
  <w:abstractNum w:abstractNumId="20" w15:restartNumberingAfterBreak="0">
    <w:nsid w:val="2E9F40C6"/>
    <w:multiLevelType w:val="multilevel"/>
    <w:tmpl w:val="FFFFFFFF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2F923AF7"/>
    <w:multiLevelType w:val="hybridMultilevel"/>
    <w:tmpl w:val="0958C27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49477C"/>
    <w:multiLevelType w:val="hybridMultilevel"/>
    <w:tmpl w:val="5D0862B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2A73EF"/>
    <w:multiLevelType w:val="multilevel"/>
    <w:tmpl w:val="D8EA3752"/>
    <w:numStyleLink w:val="ListaNumerada-Nmeros"/>
  </w:abstractNum>
  <w:abstractNum w:abstractNumId="24" w15:restartNumberingAfterBreak="0">
    <w:nsid w:val="38CC3943"/>
    <w:multiLevelType w:val="multilevel"/>
    <w:tmpl w:val="BE04529C"/>
    <w:styleLink w:val="ListaNumerada-AlneaseIncisos"/>
    <w:lvl w:ilvl="0">
      <w:start w:val="1"/>
      <w:numFmt w:val="lowerLetter"/>
      <w:suff w:val="space"/>
      <w:lvlText w:val="%1)"/>
      <w:lvlJc w:val="left"/>
      <w:pPr>
        <w:ind w:left="1134" w:hanging="283"/>
      </w:pPr>
      <w:rPr>
        <w:rFonts w:cs="Times New Roman" w:hint="default"/>
      </w:rPr>
    </w:lvl>
    <w:lvl w:ilvl="1">
      <w:start w:val="1"/>
      <w:numFmt w:val="none"/>
      <w:suff w:val="space"/>
      <w:lvlText w:val="%2-"/>
      <w:lvlJc w:val="left"/>
      <w:pPr>
        <w:ind w:left="1281" w:hanging="147"/>
      </w:pPr>
      <w:rPr>
        <w:rFonts w:cs="Times New Roman" w:hint="default"/>
      </w:rPr>
    </w:lvl>
    <w:lvl w:ilvl="2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cs="Times New Roman" w:hint="default"/>
      </w:rPr>
    </w:lvl>
    <w:lvl w:ilvl="3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cs="Times New Roman" w:hint="default"/>
      </w:rPr>
    </w:lvl>
    <w:lvl w:ilvl="4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cs="Times New Roman" w:hint="default"/>
      </w:rPr>
    </w:lvl>
    <w:lvl w:ilvl="5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cs="Times New Roman" w:hint="default"/>
      </w:rPr>
    </w:lvl>
    <w:lvl w:ilvl="6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cs="Times New Roman" w:hint="default"/>
      </w:rPr>
    </w:lvl>
    <w:lvl w:ilvl="7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cs="Times New Roman" w:hint="default"/>
      </w:rPr>
    </w:lvl>
    <w:lvl w:ilvl="8">
      <w:start w:val="1"/>
      <w:numFmt w:val="none"/>
      <w:lvlText w:val=""/>
      <w:lvlJc w:val="left"/>
      <w:pPr>
        <w:tabs>
          <w:tab w:val="num" w:pos="3600"/>
        </w:tabs>
        <w:ind w:left="3600" w:hanging="360"/>
      </w:pPr>
      <w:rPr>
        <w:rFonts w:cs="Times New Roman" w:hint="default"/>
      </w:rPr>
    </w:lvl>
  </w:abstractNum>
  <w:abstractNum w:abstractNumId="25" w15:restartNumberingAfterBreak="0">
    <w:nsid w:val="3D5D4A42"/>
    <w:multiLevelType w:val="hybridMultilevel"/>
    <w:tmpl w:val="B8285692"/>
    <w:lvl w:ilvl="0" w:tplc="D1400400">
      <w:start w:val="1"/>
      <w:numFmt w:val="decimal"/>
      <w:pStyle w:val="TtulodoApndice"/>
      <w:lvlText w:val="Apêndice %1 - "/>
      <w:lvlJc w:val="left"/>
      <w:pPr>
        <w:ind w:left="360" w:hanging="360"/>
      </w:pPr>
      <w:rPr>
        <w:rFonts w:cs="Times New Roman" w:hint="default"/>
        <w:b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 w15:restartNumberingAfterBreak="0">
    <w:nsid w:val="411621EE"/>
    <w:multiLevelType w:val="multilevel"/>
    <w:tmpl w:val="04160023"/>
    <w:styleLink w:val="Artigoseo"/>
    <w:lvl w:ilvl="0">
      <w:start w:val="1"/>
      <w:numFmt w:val="upperRoman"/>
      <w:lvlText w:val="Artigo %1."/>
      <w:lvlJc w:val="left"/>
      <w:pPr>
        <w:tabs>
          <w:tab w:val="num" w:pos="1440"/>
        </w:tabs>
      </w:pPr>
      <w:rPr>
        <w:rFonts w:cs="Times New Roman"/>
      </w:rPr>
    </w:lvl>
    <w:lvl w:ilvl="1">
      <w:start w:val="1"/>
      <w:numFmt w:val="decimalZero"/>
      <w:isLgl/>
      <w:lvlText w:val="Seção %1.%2"/>
      <w:lvlJc w:val="left"/>
      <w:pPr>
        <w:tabs>
          <w:tab w:val="num" w:pos="1080"/>
        </w:tabs>
      </w:pPr>
      <w:rPr>
        <w:rFonts w:cs="Times New Roman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cs="Times New Roman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cs="Times New Roman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cs="Times New Roman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cs="Times New Roman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cs="Times New Roman"/>
      </w:rPr>
    </w:lvl>
  </w:abstractNum>
  <w:abstractNum w:abstractNumId="27" w15:restartNumberingAfterBreak="0">
    <w:nsid w:val="412739F0"/>
    <w:multiLevelType w:val="hybridMultilevel"/>
    <w:tmpl w:val="726E78F0"/>
    <w:lvl w:ilvl="0" w:tplc="2668BA2A">
      <w:start w:val="1"/>
      <w:numFmt w:val="decimal"/>
      <w:pStyle w:val="TtulodaFigura"/>
      <w:lvlText w:val="FIGURA %1 - "/>
      <w:lvlJc w:val="left"/>
      <w:pPr>
        <w:tabs>
          <w:tab w:val="num" w:pos="120"/>
        </w:tabs>
        <w:ind w:left="1424" w:hanging="1304"/>
      </w:pPr>
      <w:rPr>
        <w:rFonts w:cs="Times New Roman" w:hint="default"/>
      </w:rPr>
    </w:lvl>
    <w:lvl w:ilvl="1" w:tplc="08561E54">
      <w:start w:val="1"/>
      <w:numFmt w:val="lowerLetter"/>
      <w:lvlText w:val="%2)"/>
      <w:lvlJc w:val="left"/>
      <w:pPr>
        <w:tabs>
          <w:tab w:val="num" w:pos="1935"/>
        </w:tabs>
        <w:ind w:left="1935" w:hanging="855"/>
      </w:pPr>
      <w:rPr>
        <w:rFonts w:cs="Times New Roman" w:hint="default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 w15:restartNumberingAfterBreak="0">
    <w:nsid w:val="514622F5"/>
    <w:multiLevelType w:val="hybridMultilevel"/>
    <w:tmpl w:val="FFFFFFFF"/>
    <w:lvl w:ilvl="0" w:tplc="B05E8A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4C24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48C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106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54B0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6A4BD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9669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4C0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B466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45A20"/>
    <w:multiLevelType w:val="hybridMultilevel"/>
    <w:tmpl w:val="FFFFFFFF"/>
    <w:lvl w:ilvl="0" w:tplc="AAA03B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CCF2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BCFF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48F2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3EEC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FEC9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9C6E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8496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22D4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261AB3"/>
    <w:multiLevelType w:val="multilevel"/>
    <w:tmpl w:val="0416001F"/>
    <w:numStyleLink w:val="111111"/>
  </w:abstractNum>
  <w:abstractNum w:abstractNumId="31" w15:restartNumberingAfterBreak="0">
    <w:nsid w:val="5C1C5EC1"/>
    <w:multiLevelType w:val="multilevel"/>
    <w:tmpl w:val="0416001F"/>
    <w:numStyleLink w:val="111111"/>
  </w:abstractNum>
  <w:abstractNum w:abstractNumId="32" w15:restartNumberingAfterBreak="0">
    <w:nsid w:val="60D21E28"/>
    <w:multiLevelType w:val="hybridMultilevel"/>
    <w:tmpl w:val="435215CC"/>
    <w:lvl w:ilvl="0" w:tplc="5184B172">
      <w:start w:val="1"/>
      <w:numFmt w:val="decimal"/>
      <w:pStyle w:val="TtulodaTabela"/>
      <w:lvlText w:val="TABELA %1 - "/>
      <w:lvlJc w:val="left"/>
      <w:pPr>
        <w:tabs>
          <w:tab w:val="num" w:pos="0"/>
        </w:tabs>
        <w:ind w:left="1338" w:hanging="1338"/>
      </w:pPr>
      <w:rPr>
        <w:rFonts w:cs="Times New Roman" w:hint="default"/>
      </w:rPr>
    </w:lvl>
    <w:lvl w:ilvl="1" w:tplc="D54ECF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426E4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C5DC17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DC68B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14B4AB78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9558C5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B28222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E2B61B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6CE02215"/>
    <w:multiLevelType w:val="multilevel"/>
    <w:tmpl w:val="0416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cs="Times New Roman"/>
      </w:rPr>
    </w:lvl>
  </w:abstractNum>
  <w:abstractNum w:abstractNumId="34" w15:restartNumberingAfterBreak="0">
    <w:nsid w:val="728410E5"/>
    <w:multiLevelType w:val="hybridMultilevel"/>
    <w:tmpl w:val="9E28CB10"/>
    <w:lvl w:ilvl="0" w:tplc="AAF864B4">
      <w:start w:val="1"/>
      <w:numFmt w:val="decimal"/>
      <w:pStyle w:val="TtulodoQuadro"/>
      <w:lvlText w:val="QUADRO %1 - "/>
      <w:lvlJc w:val="left"/>
      <w:pPr>
        <w:tabs>
          <w:tab w:val="num" w:pos="0"/>
        </w:tabs>
        <w:ind w:left="1361" w:hanging="136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5" w15:restartNumberingAfterBreak="0">
    <w:nsid w:val="761E23F9"/>
    <w:multiLevelType w:val="hybridMultilevel"/>
    <w:tmpl w:val="0B202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A7A7378"/>
    <w:multiLevelType w:val="hybridMultilevel"/>
    <w:tmpl w:val="1A9C2790"/>
    <w:lvl w:ilvl="0" w:tplc="4894E96A">
      <w:start w:val="1"/>
      <w:numFmt w:val="decimal"/>
      <w:pStyle w:val="TtulodoAnexo"/>
      <w:lvlText w:val="Anexo %1 - "/>
      <w:lvlJc w:val="left"/>
      <w:pPr>
        <w:tabs>
          <w:tab w:val="num" w:pos="0"/>
        </w:tabs>
        <w:ind w:left="1021" w:hanging="1021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 w15:restartNumberingAfterBreak="0">
    <w:nsid w:val="7DBC6E7B"/>
    <w:multiLevelType w:val="hybridMultilevel"/>
    <w:tmpl w:val="FFFFFFFF"/>
    <w:lvl w:ilvl="0" w:tplc="5C3287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4E3F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CAB2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D03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D284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C2B1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9647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454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DAF9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0407405">
    <w:abstractNumId w:val="12"/>
  </w:num>
  <w:num w:numId="2" w16cid:durableId="244802574">
    <w:abstractNumId w:val="26"/>
  </w:num>
  <w:num w:numId="3" w16cid:durableId="33234485">
    <w:abstractNumId w:val="33"/>
  </w:num>
  <w:num w:numId="4" w16cid:durableId="423184608">
    <w:abstractNumId w:val="14"/>
  </w:num>
  <w:num w:numId="5" w16cid:durableId="1637375366">
    <w:abstractNumId w:val="24"/>
  </w:num>
  <w:num w:numId="6" w16cid:durableId="718092368">
    <w:abstractNumId w:val="27"/>
  </w:num>
  <w:num w:numId="7" w16cid:durableId="2014381491">
    <w:abstractNumId w:val="32"/>
  </w:num>
  <w:num w:numId="8" w16cid:durableId="1345982057">
    <w:abstractNumId w:val="16"/>
  </w:num>
  <w:num w:numId="9" w16cid:durableId="30228563">
    <w:abstractNumId w:val="34"/>
  </w:num>
  <w:num w:numId="10" w16cid:durableId="936602000">
    <w:abstractNumId w:val="17"/>
  </w:num>
  <w:num w:numId="11" w16cid:durableId="1705668776">
    <w:abstractNumId w:val="25"/>
  </w:num>
  <w:num w:numId="12" w16cid:durableId="1317566656">
    <w:abstractNumId w:val="36"/>
  </w:num>
  <w:num w:numId="13" w16cid:durableId="331178120">
    <w:abstractNumId w:val="12"/>
  </w:num>
  <w:num w:numId="14" w16cid:durableId="1906185668">
    <w:abstractNumId w:val="37"/>
  </w:num>
  <w:num w:numId="15" w16cid:durableId="1086925673">
    <w:abstractNumId w:val="28"/>
  </w:num>
  <w:num w:numId="16" w16cid:durableId="498347341">
    <w:abstractNumId w:val="29"/>
  </w:num>
  <w:num w:numId="17" w16cid:durableId="1587032432">
    <w:abstractNumId w:val="9"/>
  </w:num>
  <w:num w:numId="18" w16cid:durableId="1473710475">
    <w:abstractNumId w:val="7"/>
  </w:num>
  <w:num w:numId="19" w16cid:durableId="1150288535">
    <w:abstractNumId w:val="6"/>
  </w:num>
  <w:num w:numId="20" w16cid:durableId="234243706">
    <w:abstractNumId w:val="5"/>
  </w:num>
  <w:num w:numId="21" w16cid:durableId="1838954955">
    <w:abstractNumId w:val="4"/>
  </w:num>
  <w:num w:numId="22" w16cid:durableId="1550075041">
    <w:abstractNumId w:val="3"/>
  </w:num>
  <w:num w:numId="23" w16cid:durableId="188612615">
    <w:abstractNumId w:val="2"/>
  </w:num>
  <w:num w:numId="24" w16cid:durableId="740761265">
    <w:abstractNumId w:val="1"/>
  </w:num>
  <w:num w:numId="25" w16cid:durableId="438989349">
    <w:abstractNumId w:val="0"/>
  </w:num>
  <w:num w:numId="26" w16cid:durableId="1117725268">
    <w:abstractNumId w:val="8"/>
  </w:num>
  <w:num w:numId="27" w16cid:durableId="404843292">
    <w:abstractNumId w:val="13"/>
  </w:num>
  <w:num w:numId="28" w16cid:durableId="1529638929">
    <w:abstractNumId w:val="23"/>
  </w:num>
  <w:num w:numId="29" w16cid:durableId="396514148">
    <w:abstractNumId w:val="10"/>
  </w:num>
  <w:num w:numId="30" w16cid:durableId="1700272867">
    <w:abstractNumId w:val="15"/>
  </w:num>
  <w:num w:numId="31" w16cid:durableId="645091136">
    <w:abstractNumId w:val="31"/>
  </w:num>
  <w:num w:numId="32" w16cid:durableId="176505728">
    <w:abstractNumId w:val="30"/>
  </w:num>
  <w:num w:numId="33" w16cid:durableId="1105149070">
    <w:abstractNumId w:val="22"/>
  </w:num>
  <w:num w:numId="34" w16cid:durableId="1490829167">
    <w:abstractNumId w:val="19"/>
  </w:num>
  <w:num w:numId="35" w16cid:durableId="1247301097">
    <w:abstractNumId w:val="20"/>
  </w:num>
  <w:num w:numId="36" w16cid:durableId="566502280">
    <w:abstractNumId w:val="18"/>
  </w:num>
  <w:num w:numId="37" w16cid:durableId="1673989101">
    <w:abstractNumId w:val="11"/>
  </w:num>
  <w:num w:numId="38" w16cid:durableId="499197983">
    <w:abstractNumId w:val="35"/>
  </w:num>
  <w:num w:numId="39" w16cid:durableId="981618874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5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0"/>
  <w:hyphenationZone w:val="425"/>
  <w:defaultTableStyle w:val="Tabela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ABNT_autor_data edmar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Referencias EDMAR.enl&lt;/item&gt;&lt;/Libraries&gt;&lt;/ENLibraries&gt;"/>
  </w:docVars>
  <w:rsids>
    <w:rsidRoot w:val="00E61BC1"/>
    <w:rsid w:val="0000014B"/>
    <w:rsid w:val="000047F9"/>
    <w:rsid w:val="00006024"/>
    <w:rsid w:val="00012522"/>
    <w:rsid w:val="00014BB1"/>
    <w:rsid w:val="00016CA2"/>
    <w:rsid w:val="00023BDB"/>
    <w:rsid w:val="00023BE6"/>
    <w:rsid w:val="0002444D"/>
    <w:rsid w:val="00025B92"/>
    <w:rsid w:val="0002702A"/>
    <w:rsid w:val="000306C1"/>
    <w:rsid w:val="00030DC1"/>
    <w:rsid w:val="00031FDC"/>
    <w:rsid w:val="0003205A"/>
    <w:rsid w:val="0003259B"/>
    <w:rsid w:val="00033F5A"/>
    <w:rsid w:val="00035EBE"/>
    <w:rsid w:val="00036549"/>
    <w:rsid w:val="000372AE"/>
    <w:rsid w:val="00037497"/>
    <w:rsid w:val="00037CE3"/>
    <w:rsid w:val="00037FC5"/>
    <w:rsid w:val="00040FDA"/>
    <w:rsid w:val="00041F97"/>
    <w:rsid w:val="000421C0"/>
    <w:rsid w:val="00043F14"/>
    <w:rsid w:val="0004426D"/>
    <w:rsid w:val="00045069"/>
    <w:rsid w:val="00045424"/>
    <w:rsid w:val="00045D98"/>
    <w:rsid w:val="00046859"/>
    <w:rsid w:val="000476B4"/>
    <w:rsid w:val="000477F2"/>
    <w:rsid w:val="00051CA0"/>
    <w:rsid w:val="000601FD"/>
    <w:rsid w:val="00060584"/>
    <w:rsid w:val="00061A4E"/>
    <w:rsid w:val="0006291C"/>
    <w:rsid w:val="000646A8"/>
    <w:rsid w:val="00064B50"/>
    <w:rsid w:val="00064F91"/>
    <w:rsid w:val="0006736E"/>
    <w:rsid w:val="000700DF"/>
    <w:rsid w:val="000713B4"/>
    <w:rsid w:val="000713D1"/>
    <w:rsid w:val="000720B7"/>
    <w:rsid w:val="000722CE"/>
    <w:rsid w:val="00072928"/>
    <w:rsid w:val="00072E19"/>
    <w:rsid w:val="00072E5B"/>
    <w:rsid w:val="00074BC3"/>
    <w:rsid w:val="00074C28"/>
    <w:rsid w:val="000756AC"/>
    <w:rsid w:val="000758F5"/>
    <w:rsid w:val="000771AD"/>
    <w:rsid w:val="00080D16"/>
    <w:rsid w:val="0008183E"/>
    <w:rsid w:val="00082959"/>
    <w:rsid w:val="00082A2C"/>
    <w:rsid w:val="00082AD0"/>
    <w:rsid w:val="00084588"/>
    <w:rsid w:val="00084B4B"/>
    <w:rsid w:val="000865E0"/>
    <w:rsid w:val="000929E1"/>
    <w:rsid w:val="00092D1D"/>
    <w:rsid w:val="0009325B"/>
    <w:rsid w:val="00094C95"/>
    <w:rsid w:val="00095FB0"/>
    <w:rsid w:val="0009638B"/>
    <w:rsid w:val="000963BB"/>
    <w:rsid w:val="000974D3"/>
    <w:rsid w:val="000A3CBE"/>
    <w:rsid w:val="000A428A"/>
    <w:rsid w:val="000A51A2"/>
    <w:rsid w:val="000A5D88"/>
    <w:rsid w:val="000A788B"/>
    <w:rsid w:val="000B0855"/>
    <w:rsid w:val="000B1822"/>
    <w:rsid w:val="000B315D"/>
    <w:rsid w:val="000B3986"/>
    <w:rsid w:val="000B3FA6"/>
    <w:rsid w:val="000B59BE"/>
    <w:rsid w:val="000B5B0B"/>
    <w:rsid w:val="000B69E8"/>
    <w:rsid w:val="000B6E8C"/>
    <w:rsid w:val="000C0409"/>
    <w:rsid w:val="000C07FE"/>
    <w:rsid w:val="000C0CF1"/>
    <w:rsid w:val="000C295A"/>
    <w:rsid w:val="000C2F46"/>
    <w:rsid w:val="000C4EDB"/>
    <w:rsid w:val="000C501B"/>
    <w:rsid w:val="000C692E"/>
    <w:rsid w:val="000C7251"/>
    <w:rsid w:val="000C7E4B"/>
    <w:rsid w:val="000D0DE3"/>
    <w:rsid w:val="000D1049"/>
    <w:rsid w:val="000D135E"/>
    <w:rsid w:val="000D2D33"/>
    <w:rsid w:val="000D39AE"/>
    <w:rsid w:val="000D3BA6"/>
    <w:rsid w:val="000D4645"/>
    <w:rsid w:val="000D4D7C"/>
    <w:rsid w:val="000D4E60"/>
    <w:rsid w:val="000D5175"/>
    <w:rsid w:val="000D70A9"/>
    <w:rsid w:val="000D720F"/>
    <w:rsid w:val="000D7BBE"/>
    <w:rsid w:val="000D7D5A"/>
    <w:rsid w:val="000E095E"/>
    <w:rsid w:val="000E3F2F"/>
    <w:rsid w:val="000E4460"/>
    <w:rsid w:val="000E52BA"/>
    <w:rsid w:val="000E59A7"/>
    <w:rsid w:val="000E71BF"/>
    <w:rsid w:val="000F219C"/>
    <w:rsid w:val="000F28AC"/>
    <w:rsid w:val="000F2E0B"/>
    <w:rsid w:val="000F302B"/>
    <w:rsid w:val="000F3462"/>
    <w:rsid w:val="000F352E"/>
    <w:rsid w:val="000F37DA"/>
    <w:rsid w:val="000F62AF"/>
    <w:rsid w:val="000F69EF"/>
    <w:rsid w:val="000F70D6"/>
    <w:rsid w:val="000F7408"/>
    <w:rsid w:val="000F75D8"/>
    <w:rsid w:val="00100C32"/>
    <w:rsid w:val="00101224"/>
    <w:rsid w:val="00101E35"/>
    <w:rsid w:val="00102DB5"/>
    <w:rsid w:val="00104928"/>
    <w:rsid w:val="0010690C"/>
    <w:rsid w:val="00106CF6"/>
    <w:rsid w:val="001110D0"/>
    <w:rsid w:val="001127E1"/>
    <w:rsid w:val="001135D0"/>
    <w:rsid w:val="001150AE"/>
    <w:rsid w:val="00115DB8"/>
    <w:rsid w:val="00117045"/>
    <w:rsid w:val="00121137"/>
    <w:rsid w:val="001220AF"/>
    <w:rsid w:val="00122202"/>
    <w:rsid w:val="00122730"/>
    <w:rsid w:val="0012282B"/>
    <w:rsid w:val="00124ECF"/>
    <w:rsid w:val="00124F5F"/>
    <w:rsid w:val="00124F73"/>
    <w:rsid w:val="001302CF"/>
    <w:rsid w:val="00130D86"/>
    <w:rsid w:val="00132260"/>
    <w:rsid w:val="00132C04"/>
    <w:rsid w:val="00132CA8"/>
    <w:rsid w:val="0013452D"/>
    <w:rsid w:val="0013613D"/>
    <w:rsid w:val="00136B32"/>
    <w:rsid w:val="00137956"/>
    <w:rsid w:val="00141C9C"/>
    <w:rsid w:val="0014263B"/>
    <w:rsid w:val="00142BF7"/>
    <w:rsid w:val="00144E83"/>
    <w:rsid w:val="001467FC"/>
    <w:rsid w:val="00147260"/>
    <w:rsid w:val="001474E9"/>
    <w:rsid w:val="0015101A"/>
    <w:rsid w:val="00151454"/>
    <w:rsid w:val="00153FAF"/>
    <w:rsid w:val="00155617"/>
    <w:rsid w:val="00157442"/>
    <w:rsid w:val="001601C3"/>
    <w:rsid w:val="0016023C"/>
    <w:rsid w:val="00160B84"/>
    <w:rsid w:val="00162327"/>
    <w:rsid w:val="00162C1A"/>
    <w:rsid w:val="0016356D"/>
    <w:rsid w:val="00163831"/>
    <w:rsid w:val="0016406C"/>
    <w:rsid w:val="00164816"/>
    <w:rsid w:val="0016632A"/>
    <w:rsid w:val="00166D9C"/>
    <w:rsid w:val="00170446"/>
    <w:rsid w:val="00170DFD"/>
    <w:rsid w:val="00171943"/>
    <w:rsid w:val="001723C5"/>
    <w:rsid w:val="001724FA"/>
    <w:rsid w:val="001746C1"/>
    <w:rsid w:val="00174C47"/>
    <w:rsid w:val="00175485"/>
    <w:rsid w:val="00177013"/>
    <w:rsid w:val="0018102D"/>
    <w:rsid w:val="00182546"/>
    <w:rsid w:val="001851E4"/>
    <w:rsid w:val="0018557D"/>
    <w:rsid w:val="0018638D"/>
    <w:rsid w:val="00186DCB"/>
    <w:rsid w:val="00190422"/>
    <w:rsid w:val="0019045B"/>
    <w:rsid w:val="00191B00"/>
    <w:rsid w:val="00192CAB"/>
    <w:rsid w:val="00192DBC"/>
    <w:rsid w:val="001932FD"/>
    <w:rsid w:val="0019403D"/>
    <w:rsid w:val="0019624F"/>
    <w:rsid w:val="00197A0B"/>
    <w:rsid w:val="0019EDF9"/>
    <w:rsid w:val="001A28AE"/>
    <w:rsid w:val="001A3632"/>
    <w:rsid w:val="001A4D94"/>
    <w:rsid w:val="001A53E9"/>
    <w:rsid w:val="001A565B"/>
    <w:rsid w:val="001B0477"/>
    <w:rsid w:val="001B12A8"/>
    <w:rsid w:val="001B1ECD"/>
    <w:rsid w:val="001B24F4"/>
    <w:rsid w:val="001B448F"/>
    <w:rsid w:val="001B4E1C"/>
    <w:rsid w:val="001B5544"/>
    <w:rsid w:val="001B690C"/>
    <w:rsid w:val="001B6DBD"/>
    <w:rsid w:val="001C0AAB"/>
    <w:rsid w:val="001C3B64"/>
    <w:rsid w:val="001C4DDA"/>
    <w:rsid w:val="001C5686"/>
    <w:rsid w:val="001C7BCA"/>
    <w:rsid w:val="001C7E10"/>
    <w:rsid w:val="001D0623"/>
    <w:rsid w:val="001D5447"/>
    <w:rsid w:val="001D5A9D"/>
    <w:rsid w:val="001D6E15"/>
    <w:rsid w:val="001D721E"/>
    <w:rsid w:val="001E1A59"/>
    <w:rsid w:val="001E2331"/>
    <w:rsid w:val="001E25E9"/>
    <w:rsid w:val="001E354F"/>
    <w:rsid w:val="001E37E5"/>
    <w:rsid w:val="001E4C4A"/>
    <w:rsid w:val="001E604D"/>
    <w:rsid w:val="001E71EE"/>
    <w:rsid w:val="001E7727"/>
    <w:rsid w:val="001F146B"/>
    <w:rsid w:val="001F1B2E"/>
    <w:rsid w:val="001F33EC"/>
    <w:rsid w:val="001F3BA8"/>
    <w:rsid w:val="001F4855"/>
    <w:rsid w:val="001F4B3A"/>
    <w:rsid w:val="001F502E"/>
    <w:rsid w:val="001F5530"/>
    <w:rsid w:val="0020138C"/>
    <w:rsid w:val="00203887"/>
    <w:rsid w:val="002041C7"/>
    <w:rsid w:val="002049A4"/>
    <w:rsid w:val="002060B2"/>
    <w:rsid w:val="002063C1"/>
    <w:rsid w:val="0021111B"/>
    <w:rsid w:val="00213639"/>
    <w:rsid w:val="00213908"/>
    <w:rsid w:val="00214563"/>
    <w:rsid w:val="002148AF"/>
    <w:rsid w:val="00215151"/>
    <w:rsid w:val="00215E75"/>
    <w:rsid w:val="00221114"/>
    <w:rsid w:val="00221EFC"/>
    <w:rsid w:val="00222786"/>
    <w:rsid w:val="0022422F"/>
    <w:rsid w:val="00225182"/>
    <w:rsid w:val="00225E22"/>
    <w:rsid w:val="00226C15"/>
    <w:rsid w:val="00227BFF"/>
    <w:rsid w:val="00230344"/>
    <w:rsid w:val="002308E8"/>
    <w:rsid w:val="00230DA3"/>
    <w:rsid w:val="002311C9"/>
    <w:rsid w:val="00233576"/>
    <w:rsid w:val="00237FB8"/>
    <w:rsid w:val="002402C9"/>
    <w:rsid w:val="00240535"/>
    <w:rsid w:val="00243FB6"/>
    <w:rsid w:val="00244940"/>
    <w:rsid w:val="002477CE"/>
    <w:rsid w:val="002517FD"/>
    <w:rsid w:val="00252385"/>
    <w:rsid w:val="00252758"/>
    <w:rsid w:val="00253AB9"/>
    <w:rsid w:val="00256359"/>
    <w:rsid w:val="00256EF7"/>
    <w:rsid w:val="0025768A"/>
    <w:rsid w:val="00257AFA"/>
    <w:rsid w:val="0026219E"/>
    <w:rsid w:val="002622F5"/>
    <w:rsid w:val="00266519"/>
    <w:rsid w:val="00266A51"/>
    <w:rsid w:val="00266F70"/>
    <w:rsid w:val="00267493"/>
    <w:rsid w:val="00267993"/>
    <w:rsid w:val="0027069D"/>
    <w:rsid w:val="002713A2"/>
    <w:rsid w:val="002713F4"/>
    <w:rsid w:val="00271655"/>
    <w:rsid w:val="00271C8D"/>
    <w:rsid w:val="002721DA"/>
    <w:rsid w:val="00273C09"/>
    <w:rsid w:val="00274922"/>
    <w:rsid w:val="00274A94"/>
    <w:rsid w:val="00276E05"/>
    <w:rsid w:val="00277421"/>
    <w:rsid w:val="00277E37"/>
    <w:rsid w:val="00282C0C"/>
    <w:rsid w:val="00283092"/>
    <w:rsid w:val="00283DF8"/>
    <w:rsid w:val="00284D8E"/>
    <w:rsid w:val="002855C0"/>
    <w:rsid w:val="00286E3E"/>
    <w:rsid w:val="002878D0"/>
    <w:rsid w:val="0029087D"/>
    <w:rsid w:val="002917EA"/>
    <w:rsid w:val="00291820"/>
    <w:rsid w:val="00291D6C"/>
    <w:rsid w:val="00292293"/>
    <w:rsid w:val="00293BB5"/>
    <w:rsid w:val="0029430F"/>
    <w:rsid w:val="00294EDB"/>
    <w:rsid w:val="0029655A"/>
    <w:rsid w:val="00296B99"/>
    <w:rsid w:val="002978F2"/>
    <w:rsid w:val="002A02C2"/>
    <w:rsid w:val="002A4B27"/>
    <w:rsid w:val="002A73B7"/>
    <w:rsid w:val="002B1338"/>
    <w:rsid w:val="002B163C"/>
    <w:rsid w:val="002B1BD2"/>
    <w:rsid w:val="002B253B"/>
    <w:rsid w:val="002B2F13"/>
    <w:rsid w:val="002B3FF3"/>
    <w:rsid w:val="002B41FD"/>
    <w:rsid w:val="002B78AB"/>
    <w:rsid w:val="002C09A5"/>
    <w:rsid w:val="002C144C"/>
    <w:rsid w:val="002C26C9"/>
    <w:rsid w:val="002C2EE4"/>
    <w:rsid w:val="002C50D8"/>
    <w:rsid w:val="002C57A8"/>
    <w:rsid w:val="002C61A4"/>
    <w:rsid w:val="002C662D"/>
    <w:rsid w:val="002C6E73"/>
    <w:rsid w:val="002D0160"/>
    <w:rsid w:val="002D11B3"/>
    <w:rsid w:val="002D230A"/>
    <w:rsid w:val="002D26EE"/>
    <w:rsid w:val="002D2733"/>
    <w:rsid w:val="002D45C8"/>
    <w:rsid w:val="002D7550"/>
    <w:rsid w:val="002E1B70"/>
    <w:rsid w:val="002E2D7E"/>
    <w:rsid w:val="002E6DF7"/>
    <w:rsid w:val="002E7274"/>
    <w:rsid w:val="002F162A"/>
    <w:rsid w:val="002F1ACC"/>
    <w:rsid w:val="002F2189"/>
    <w:rsid w:val="002F2D16"/>
    <w:rsid w:val="002F3E5B"/>
    <w:rsid w:val="002F54F8"/>
    <w:rsid w:val="002F70DA"/>
    <w:rsid w:val="0030195C"/>
    <w:rsid w:val="00301C7B"/>
    <w:rsid w:val="00302B3F"/>
    <w:rsid w:val="00302FBC"/>
    <w:rsid w:val="00303D1C"/>
    <w:rsid w:val="00304B46"/>
    <w:rsid w:val="00306E5B"/>
    <w:rsid w:val="00310A03"/>
    <w:rsid w:val="00311789"/>
    <w:rsid w:val="00311941"/>
    <w:rsid w:val="0031215A"/>
    <w:rsid w:val="0031403A"/>
    <w:rsid w:val="003152D3"/>
    <w:rsid w:val="00316AC4"/>
    <w:rsid w:val="00316CEB"/>
    <w:rsid w:val="003170FB"/>
    <w:rsid w:val="00317E2D"/>
    <w:rsid w:val="003204A1"/>
    <w:rsid w:val="003218B5"/>
    <w:rsid w:val="00322649"/>
    <w:rsid w:val="00324515"/>
    <w:rsid w:val="00324905"/>
    <w:rsid w:val="00327EFD"/>
    <w:rsid w:val="00327F52"/>
    <w:rsid w:val="00331D7A"/>
    <w:rsid w:val="0033243C"/>
    <w:rsid w:val="00335726"/>
    <w:rsid w:val="0033641F"/>
    <w:rsid w:val="00336677"/>
    <w:rsid w:val="003413E4"/>
    <w:rsid w:val="003440D8"/>
    <w:rsid w:val="003442EE"/>
    <w:rsid w:val="0035062A"/>
    <w:rsid w:val="0035068A"/>
    <w:rsid w:val="003508CB"/>
    <w:rsid w:val="003513EB"/>
    <w:rsid w:val="0035280E"/>
    <w:rsid w:val="003533EC"/>
    <w:rsid w:val="00353AD2"/>
    <w:rsid w:val="00356729"/>
    <w:rsid w:val="00357E0F"/>
    <w:rsid w:val="0036011D"/>
    <w:rsid w:val="00360C1E"/>
    <w:rsid w:val="00365F70"/>
    <w:rsid w:val="003675C0"/>
    <w:rsid w:val="00367906"/>
    <w:rsid w:val="00370E34"/>
    <w:rsid w:val="003712CA"/>
    <w:rsid w:val="00371644"/>
    <w:rsid w:val="00371DCF"/>
    <w:rsid w:val="00372D90"/>
    <w:rsid w:val="003739E4"/>
    <w:rsid w:val="00374439"/>
    <w:rsid w:val="00374780"/>
    <w:rsid w:val="003747B7"/>
    <w:rsid w:val="00376631"/>
    <w:rsid w:val="00380344"/>
    <w:rsid w:val="00381DBE"/>
    <w:rsid w:val="003821CA"/>
    <w:rsid w:val="00382BCD"/>
    <w:rsid w:val="00382D39"/>
    <w:rsid w:val="003848A9"/>
    <w:rsid w:val="0038498D"/>
    <w:rsid w:val="0038625E"/>
    <w:rsid w:val="00386697"/>
    <w:rsid w:val="00386F77"/>
    <w:rsid w:val="00387F07"/>
    <w:rsid w:val="00390504"/>
    <w:rsid w:val="0039067C"/>
    <w:rsid w:val="00390761"/>
    <w:rsid w:val="0039077A"/>
    <w:rsid w:val="00392DD0"/>
    <w:rsid w:val="003963FA"/>
    <w:rsid w:val="00397664"/>
    <w:rsid w:val="00397739"/>
    <w:rsid w:val="003A0204"/>
    <w:rsid w:val="003A0A50"/>
    <w:rsid w:val="003A0EEC"/>
    <w:rsid w:val="003A237E"/>
    <w:rsid w:val="003A2581"/>
    <w:rsid w:val="003A29DA"/>
    <w:rsid w:val="003A701E"/>
    <w:rsid w:val="003A72A2"/>
    <w:rsid w:val="003B0439"/>
    <w:rsid w:val="003B188C"/>
    <w:rsid w:val="003B4CBD"/>
    <w:rsid w:val="003B6352"/>
    <w:rsid w:val="003B7C32"/>
    <w:rsid w:val="003C1394"/>
    <w:rsid w:val="003C3519"/>
    <w:rsid w:val="003C3E15"/>
    <w:rsid w:val="003C7D5E"/>
    <w:rsid w:val="003D1724"/>
    <w:rsid w:val="003D22A4"/>
    <w:rsid w:val="003D2E8B"/>
    <w:rsid w:val="003D465B"/>
    <w:rsid w:val="003D4E13"/>
    <w:rsid w:val="003D71C5"/>
    <w:rsid w:val="003E0863"/>
    <w:rsid w:val="003E0C98"/>
    <w:rsid w:val="003E1531"/>
    <w:rsid w:val="003E2A8D"/>
    <w:rsid w:val="003E3D2C"/>
    <w:rsid w:val="003E4EF4"/>
    <w:rsid w:val="003E6B49"/>
    <w:rsid w:val="003E6F98"/>
    <w:rsid w:val="003E7221"/>
    <w:rsid w:val="003F03E1"/>
    <w:rsid w:val="003F2834"/>
    <w:rsid w:val="003F2F3D"/>
    <w:rsid w:val="003F4E12"/>
    <w:rsid w:val="003F4EA9"/>
    <w:rsid w:val="003F5298"/>
    <w:rsid w:val="003F530A"/>
    <w:rsid w:val="003F580C"/>
    <w:rsid w:val="003F5A9B"/>
    <w:rsid w:val="003F763F"/>
    <w:rsid w:val="00401F20"/>
    <w:rsid w:val="00404708"/>
    <w:rsid w:val="00405C16"/>
    <w:rsid w:val="00405D3D"/>
    <w:rsid w:val="004062B0"/>
    <w:rsid w:val="00406441"/>
    <w:rsid w:val="00406DA1"/>
    <w:rsid w:val="00406FD1"/>
    <w:rsid w:val="0041026B"/>
    <w:rsid w:val="00411219"/>
    <w:rsid w:val="004133D4"/>
    <w:rsid w:val="00413761"/>
    <w:rsid w:val="00413F19"/>
    <w:rsid w:val="0041458A"/>
    <w:rsid w:val="0041630F"/>
    <w:rsid w:val="004172AB"/>
    <w:rsid w:val="00421BEB"/>
    <w:rsid w:val="00422FF7"/>
    <w:rsid w:val="0042451D"/>
    <w:rsid w:val="00425057"/>
    <w:rsid w:val="0042677A"/>
    <w:rsid w:val="00427454"/>
    <w:rsid w:val="00431D83"/>
    <w:rsid w:val="00432A7C"/>
    <w:rsid w:val="004331BD"/>
    <w:rsid w:val="00434235"/>
    <w:rsid w:val="0043545C"/>
    <w:rsid w:val="00435AAB"/>
    <w:rsid w:val="00436CCF"/>
    <w:rsid w:val="004419E0"/>
    <w:rsid w:val="00442297"/>
    <w:rsid w:val="004463D6"/>
    <w:rsid w:val="004509E3"/>
    <w:rsid w:val="00450F2F"/>
    <w:rsid w:val="00451B53"/>
    <w:rsid w:val="00452423"/>
    <w:rsid w:val="0045264E"/>
    <w:rsid w:val="00455501"/>
    <w:rsid w:val="004557E4"/>
    <w:rsid w:val="004562C4"/>
    <w:rsid w:val="0045648A"/>
    <w:rsid w:val="00456B3F"/>
    <w:rsid w:val="00460E73"/>
    <w:rsid w:val="00460FA3"/>
    <w:rsid w:val="004612E4"/>
    <w:rsid w:val="00463337"/>
    <w:rsid w:val="00464BC2"/>
    <w:rsid w:val="004655AB"/>
    <w:rsid w:val="0046737B"/>
    <w:rsid w:val="004703B8"/>
    <w:rsid w:val="00470754"/>
    <w:rsid w:val="004708B0"/>
    <w:rsid w:val="00474364"/>
    <w:rsid w:val="0047643B"/>
    <w:rsid w:val="004769BD"/>
    <w:rsid w:val="00477E2F"/>
    <w:rsid w:val="0048253A"/>
    <w:rsid w:val="00482B8C"/>
    <w:rsid w:val="0048383F"/>
    <w:rsid w:val="004839F4"/>
    <w:rsid w:val="00485A99"/>
    <w:rsid w:val="004866B2"/>
    <w:rsid w:val="004871C4"/>
    <w:rsid w:val="0049057D"/>
    <w:rsid w:val="00490B39"/>
    <w:rsid w:val="004910EE"/>
    <w:rsid w:val="00493614"/>
    <w:rsid w:val="00493E3B"/>
    <w:rsid w:val="0049697E"/>
    <w:rsid w:val="00496B6D"/>
    <w:rsid w:val="004A0A93"/>
    <w:rsid w:val="004A174C"/>
    <w:rsid w:val="004A1CF4"/>
    <w:rsid w:val="004A52AD"/>
    <w:rsid w:val="004A551D"/>
    <w:rsid w:val="004A57EC"/>
    <w:rsid w:val="004A71B3"/>
    <w:rsid w:val="004A741E"/>
    <w:rsid w:val="004B1208"/>
    <w:rsid w:val="004B1742"/>
    <w:rsid w:val="004B4349"/>
    <w:rsid w:val="004B446A"/>
    <w:rsid w:val="004B68F7"/>
    <w:rsid w:val="004C0531"/>
    <w:rsid w:val="004C0F97"/>
    <w:rsid w:val="004C199B"/>
    <w:rsid w:val="004C2186"/>
    <w:rsid w:val="004C36F3"/>
    <w:rsid w:val="004C48DF"/>
    <w:rsid w:val="004C5386"/>
    <w:rsid w:val="004C56C6"/>
    <w:rsid w:val="004C5E9E"/>
    <w:rsid w:val="004C69F3"/>
    <w:rsid w:val="004D1536"/>
    <w:rsid w:val="004D2E7D"/>
    <w:rsid w:val="004D2E9B"/>
    <w:rsid w:val="004D367A"/>
    <w:rsid w:val="004D3964"/>
    <w:rsid w:val="004D4E1C"/>
    <w:rsid w:val="004D6760"/>
    <w:rsid w:val="004D6BEA"/>
    <w:rsid w:val="004D7C80"/>
    <w:rsid w:val="004E15DD"/>
    <w:rsid w:val="004E19D3"/>
    <w:rsid w:val="004E209A"/>
    <w:rsid w:val="004E3C9A"/>
    <w:rsid w:val="004E5FEC"/>
    <w:rsid w:val="004E6F2C"/>
    <w:rsid w:val="004E74FA"/>
    <w:rsid w:val="004E7664"/>
    <w:rsid w:val="004F00C9"/>
    <w:rsid w:val="004F0BAD"/>
    <w:rsid w:val="004F21E9"/>
    <w:rsid w:val="004F23A6"/>
    <w:rsid w:val="004F28B5"/>
    <w:rsid w:val="004F63D8"/>
    <w:rsid w:val="004F64F1"/>
    <w:rsid w:val="004F6716"/>
    <w:rsid w:val="004F6852"/>
    <w:rsid w:val="004F74AE"/>
    <w:rsid w:val="00501430"/>
    <w:rsid w:val="00501441"/>
    <w:rsid w:val="0050169C"/>
    <w:rsid w:val="00502033"/>
    <w:rsid w:val="00503C25"/>
    <w:rsid w:val="0050456B"/>
    <w:rsid w:val="00506FD4"/>
    <w:rsid w:val="0050729C"/>
    <w:rsid w:val="00507A96"/>
    <w:rsid w:val="00507C99"/>
    <w:rsid w:val="00510234"/>
    <w:rsid w:val="00510467"/>
    <w:rsid w:val="00510C50"/>
    <w:rsid w:val="00511445"/>
    <w:rsid w:val="005114E3"/>
    <w:rsid w:val="00511841"/>
    <w:rsid w:val="0051448D"/>
    <w:rsid w:val="00516D55"/>
    <w:rsid w:val="00516F24"/>
    <w:rsid w:val="00517547"/>
    <w:rsid w:val="00517745"/>
    <w:rsid w:val="00517D6D"/>
    <w:rsid w:val="005204E1"/>
    <w:rsid w:val="00520E22"/>
    <w:rsid w:val="0052299C"/>
    <w:rsid w:val="00523391"/>
    <w:rsid w:val="00524C3D"/>
    <w:rsid w:val="005258A2"/>
    <w:rsid w:val="00525CD2"/>
    <w:rsid w:val="005264A6"/>
    <w:rsid w:val="005269AF"/>
    <w:rsid w:val="00526E1B"/>
    <w:rsid w:val="00527ED0"/>
    <w:rsid w:val="00530500"/>
    <w:rsid w:val="00530759"/>
    <w:rsid w:val="0053169B"/>
    <w:rsid w:val="00531AF7"/>
    <w:rsid w:val="00531E82"/>
    <w:rsid w:val="00533C06"/>
    <w:rsid w:val="005343C3"/>
    <w:rsid w:val="005345B0"/>
    <w:rsid w:val="00534F8F"/>
    <w:rsid w:val="00535CA8"/>
    <w:rsid w:val="0054036C"/>
    <w:rsid w:val="00540BDA"/>
    <w:rsid w:val="00544C1A"/>
    <w:rsid w:val="005478C6"/>
    <w:rsid w:val="005479EE"/>
    <w:rsid w:val="00547C21"/>
    <w:rsid w:val="00550831"/>
    <w:rsid w:val="00550EBF"/>
    <w:rsid w:val="0055210A"/>
    <w:rsid w:val="0055380C"/>
    <w:rsid w:val="00555AE7"/>
    <w:rsid w:val="0055652F"/>
    <w:rsid w:val="00556EBA"/>
    <w:rsid w:val="0056095C"/>
    <w:rsid w:val="00561171"/>
    <w:rsid w:val="00561E3F"/>
    <w:rsid w:val="0056511A"/>
    <w:rsid w:val="005706CC"/>
    <w:rsid w:val="00571543"/>
    <w:rsid w:val="00573DD1"/>
    <w:rsid w:val="00574ADE"/>
    <w:rsid w:val="00575341"/>
    <w:rsid w:val="00575538"/>
    <w:rsid w:val="005757B8"/>
    <w:rsid w:val="005757C4"/>
    <w:rsid w:val="00575977"/>
    <w:rsid w:val="00575A1E"/>
    <w:rsid w:val="00576483"/>
    <w:rsid w:val="00577416"/>
    <w:rsid w:val="005810DF"/>
    <w:rsid w:val="00582901"/>
    <w:rsid w:val="00584D84"/>
    <w:rsid w:val="00586244"/>
    <w:rsid w:val="00586356"/>
    <w:rsid w:val="005865B5"/>
    <w:rsid w:val="00586E04"/>
    <w:rsid w:val="00587262"/>
    <w:rsid w:val="005900C5"/>
    <w:rsid w:val="00595E04"/>
    <w:rsid w:val="0059680F"/>
    <w:rsid w:val="0059762C"/>
    <w:rsid w:val="005A205D"/>
    <w:rsid w:val="005A589F"/>
    <w:rsid w:val="005A7087"/>
    <w:rsid w:val="005A772B"/>
    <w:rsid w:val="005A79C3"/>
    <w:rsid w:val="005B00BB"/>
    <w:rsid w:val="005B2348"/>
    <w:rsid w:val="005B33D6"/>
    <w:rsid w:val="005B4B7A"/>
    <w:rsid w:val="005B4F5D"/>
    <w:rsid w:val="005B67E2"/>
    <w:rsid w:val="005B6806"/>
    <w:rsid w:val="005B739A"/>
    <w:rsid w:val="005C05F2"/>
    <w:rsid w:val="005C1AA4"/>
    <w:rsid w:val="005C1F61"/>
    <w:rsid w:val="005C39A1"/>
    <w:rsid w:val="005C3A29"/>
    <w:rsid w:val="005C6135"/>
    <w:rsid w:val="005C6272"/>
    <w:rsid w:val="005C7046"/>
    <w:rsid w:val="005D005E"/>
    <w:rsid w:val="005D08EB"/>
    <w:rsid w:val="005D1AEE"/>
    <w:rsid w:val="005D2E69"/>
    <w:rsid w:val="005D31A1"/>
    <w:rsid w:val="005D38E8"/>
    <w:rsid w:val="005D4782"/>
    <w:rsid w:val="005D48E3"/>
    <w:rsid w:val="005D5DE4"/>
    <w:rsid w:val="005E0578"/>
    <w:rsid w:val="005E0729"/>
    <w:rsid w:val="005E0B48"/>
    <w:rsid w:val="005E1178"/>
    <w:rsid w:val="005E2420"/>
    <w:rsid w:val="005E26AC"/>
    <w:rsid w:val="005E4F52"/>
    <w:rsid w:val="005E5283"/>
    <w:rsid w:val="005E69A7"/>
    <w:rsid w:val="005F2AF3"/>
    <w:rsid w:val="0060003F"/>
    <w:rsid w:val="0060123F"/>
    <w:rsid w:val="00601FF3"/>
    <w:rsid w:val="00602174"/>
    <w:rsid w:val="006027C6"/>
    <w:rsid w:val="00603F57"/>
    <w:rsid w:val="0060452A"/>
    <w:rsid w:val="00604C42"/>
    <w:rsid w:val="006056B2"/>
    <w:rsid w:val="0060709A"/>
    <w:rsid w:val="0061081C"/>
    <w:rsid w:val="0061099E"/>
    <w:rsid w:val="00610AD7"/>
    <w:rsid w:val="00610FB0"/>
    <w:rsid w:val="00614EA7"/>
    <w:rsid w:val="006226B9"/>
    <w:rsid w:val="00623545"/>
    <w:rsid w:val="006236B2"/>
    <w:rsid w:val="006257B2"/>
    <w:rsid w:val="00626364"/>
    <w:rsid w:val="006266C5"/>
    <w:rsid w:val="00627011"/>
    <w:rsid w:val="00627344"/>
    <w:rsid w:val="00627C14"/>
    <w:rsid w:val="00631A0B"/>
    <w:rsid w:val="00631B82"/>
    <w:rsid w:val="00631BA4"/>
    <w:rsid w:val="00632189"/>
    <w:rsid w:val="00633640"/>
    <w:rsid w:val="0063378F"/>
    <w:rsid w:val="0063379B"/>
    <w:rsid w:val="00633BD3"/>
    <w:rsid w:val="006344EA"/>
    <w:rsid w:val="00634B92"/>
    <w:rsid w:val="0063586B"/>
    <w:rsid w:val="00635E8B"/>
    <w:rsid w:val="00637588"/>
    <w:rsid w:val="00640E80"/>
    <w:rsid w:val="0064472C"/>
    <w:rsid w:val="00644AAC"/>
    <w:rsid w:val="00644B79"/>
    <w:rsid w:val="00644F5F"/>
    <w:rsid w:val="006477B8"/>
    <w:rsid w:val="00647FF9"/>
    <w:rsid w:val="00650C9D"/>
    <w:rsid w:val="00650E7B"/>
    <w:rsid w:val="00651EFE"/>
    <w:rsid w:val="00652971"/>
    <w:rsid w:val="006529BC"/>
    <w:rsid w:val="00653798"/>
    <w:rsid w:val="00653995"/>
    <w:rsid w:val="00654950"/>
    <w:rsid w:val="006550B7"/>
    <w:rsid w:val="006558C2"/>
    <w:rsid w:val="00656793"/>
    <w:rsid w:val="006571D2"/>
    <w:rsid w:val="00657D98"/>
    <w:rsid w:val="00660D63"/>
    <w:rsid w:val="006621C9"/>
    <w:rsid w:val="00662A2A"/>
    <w:rsid w:val="006631FC"/>
    <w:rsid w:val="00663257"/>
    <w:rsid w:val="00663960"/>
    <w:rsid w:val="006642B2"/>
    <w:rsid w:val="00664B71"/>
    <w:rsid w:val="00664BD8"/>
    <w:rsid w:val="00664F5B"/>
    <w:rsid w:val="00665E0E"/>
    <w:rsid w:val="00667180"/>
    <w:rsid w:val="00667DDF"/>
    <w:rsid w:val="00670215"/>
    <w:rsid w:val="006711A3"/>
    <w:rsid w:val="00673A97"/>
    <w:rsid w:val="00673BF2"/>
    <w:rsid w:val="00674FDC"/>
    <w:rsid w:val="00675071"/>
    <w:rsid w:val="00675FA9"/>
    <w:rsid w:val="0067638B"/>
    <w:rsid w:val="00677FAE"/>
    <w:rsid w:val="00680EEE"/>
    <w:rsid w:val="00682909"/>
    <w:rsid w:val="006837E4"/>
    <w:rsid w:val="00683804"/>
    <w:rsid w:val="00683930"/>
    <w:rsid w:val="006839FC"/>
    <w:rsid w:val="0068413B"/>
    <w:rsid w:val="00684865"/>
    <w:rsid w:val="006856F7"/>
    <w:rsid w:val="00685954"/>
    <w:rsid w:val="00685E2C"/>
    <w:rsid w:val="00687D97"/>
    <w:rsid w:val="006941FB"/>
    <w:rsid w:val="00694255"/>
    <w:rsid w:val="006956F1"/>
    <w:rsid w:val="00696E3D"/>
    <w:rsid w:val="006972BA"/>
    <w:rsid w:val="006A0D54"/>
    <w:rsid w:val="006A1447"/>
    <w:rsid w:val="006A2712"/>
    <w:rsid w:val="006A594E"/>
    <w:rsid w:val="006B1817"/>
    <w:rsid w:val="006B1949"/>
    <w:rsid w:val="006B1F78"/>
    <w:rsid w:val="006B26A2"/>
    <w:rsid w:val="006B2DF8"/>
    <w:rsid w:val="006B3106"/>
    <w:rsid w:val="006B3664"/>
    <w:rsid w:val="006B38DF"/>
    <w:rsid w:val="006C1B73"/>
    <w:rsid w:val="006C58B3"/>
    <w:rsid w:val="006C645A"/>
    <w:rsid w:val="006C72A6"/>
    <w:rsid w:val="006C7D57"/>
    <w:rsid w:val="006D0B07"/>
    <w:rsid w:val="006D2589"/>
    <w:rsid w:val="006D2659"/>
    <w:rsid w:val="006D376B"/>
    <w:rsid w:val="006D3A3B"/>
    <w:rsid w:val="006D5341"/>
    <w:rsid w:val="006D764F"/>
    <w:rsid w:val="006D7F2D"/>
    <w:rsid w:val="006E0250"/>
    <w:rsid w:val="006E1369"/>
    <w:rsid w:val="006E3C76"/>
    <w:rsid w:val="006E4F7F"/>
    <w:rsid w:val="006E5C94"/>
    <w:rsid w:val="006E679E"/>
    <w:rsid w:val="006E6C84"/>
    <w:rsid w:val="006E700F"/>
    <w:rsid w:val="006F30A7"/>
    <w:rsid w:val="006F36B3"/>
    <w:rsid w:val="006F65E3"/>
    <w:rsid w:val="006F66CF"/>
    <w:rsid w:val="006F7C2F"/>
    <w:rsid w:val="0070032C"/>
    <w:rsid w:val="007004CA"/>
    <w:rsid w:val="00701601"/>
    <w:rsid w:val="00704684"/>
    <w:rsid w:val="00705835"/>
    <w:rsid w:val="00705DF1"/>
    <w:rsid w:val="00706563"/>
    <w:rsid w:val="00707834"/>
    <w:rsid w:val="00710147"/>
    <w:rsid w:val="00710460"/>
    <w:rsid w:val="007105E3"/>
    <w:rsid w:val="00710B86"/>
    <w:rsid w:val="007127C5"/>
    <w:rsid w:val="00713334"/>
    <w:rsid w:val="00713C89"/>
    <w:rsid w:val="007147A3"/>
    <w:rsid w:val="0071581D"/>
    <w:rsid w:val="00716224"/>
    <w:rsid w:val="00717659"/>
    <w:rsid w:val="00717BA4"/>
    <w:rsid w:val="00720CB6"/>
    <w:rsid w:val="00722F62"/>
    <w:rsid w:val="0072441F"/>
    <w:rsid w:val="00724F3F"/>
    <w:rsid w:val="007259F4"/>
    <w:rsid w:val="00727F31"/>
    <w:rsid w:val="00733C32"/>
    <w:rsid w:val="0073555A"/>
    <w:rsid w:val="007357A3"/>
    <w:rsid w:val="007357E6"/>
    <w:rsid w:val="0073702B"/>
    <w:rsid w:val="00740A25"/>
    <w:rsid w:val="00740E89"/>
    <w:rsid w:val="00740E96"/>
    <w:rsid w:val="007412DC"/>
    <w:rsid w:val="00741AB9"/>
    <w:rsid w:val="00741B7D"/>
    <w:rsid w:val="007441F6"/>
    <w:rsid w:val="007443D5"/>
    <w:rsid w:val="00747E46"/>
    <w:rsid w:val="00747F8F"/>
    <w:rsid w:val="007500AA"/>
    <w:rsid w:val="00751293"/>
    <w:rsid w:val="00752477"/>
    <w:rsid w:val="00752658"/>
    <w:rsid w:val="00753695"/>
    <w:rsid w:val="0075471D"/>
    <w:rsid w:val="00754D27"/>
    <w:rsid w:val="00756DD7"/>
    <w:rsid w:val="00761A29"/>
    <w:rsid w:val="00761CA7"/>
    <w:rsid w:val="007623E8"/>
    <w:rsid w:val="00762F68"/>
    <w:rsid w:val="00770883"/>
    <w:rsid w:val="00771DBE"/>
    <w:rsid w:val="00773DF9"/>
    <w:rsid w:val="007744BF"/>
    <w:rsid w:val="007767E4"/>
    <w:rsid w:val="0077740D"/>
    <w:rsid w:val="00781781"/>
    <w:rsid w:val="00783AF1"/>
    <w:rsid w:val="0078431A"/>
    <w:rsid w:val="007851F1"/>
    <w:rsid w:val="0079219B"/>
    <w:rsid w:val="007936A3"/>
    <w:rsid w:val="00793876"/>
    <w:rsid w:val="007950E0"/>
    <w:rsid w:val="0079701F"/>
    <w:rsid w:val="007977A2"/>
    <w:rsid w:val="007A3795"/>
    <w:rsid w:val="007A417A"/>
    <w:rsid w:val="007A4973"/>
    <w:rsid w:val="007A52BB"/>
    <w:rsid w:val="007A5F1F"/>
    <w:rsid w:val="007A79DC"/>
    <w:rsid w:val="007A7B65"/>
    <w:rsid w:val="007B117C"/>
    <w:rsid w:val="007B1867"/>
    <w:rsid w:val="007B329E"/>
    <w:rsid w:val="007B3763"/>
    <w:rsid w:val="007B391E"/>
    <w:rsid w:val="007B4A44"/>
    <w:rsid w:val="007B4DFD"/>
    <w:rsid w:val="007B69A9"/>
    <w:rsid w:val="007C0DC9"/>
    <w:rsid w:val="007C0DD0"/>
    <w:rsid w:val="007C1008"/>
    <w:rsid w:val="007C1D0B"/>
    <w:rsid w:val="007C2573"/>
    <w:rsid w:val="007C349C"/>
    <w:rsid w:val="007C3A60"/>
    <w:rsid w:val="007C55C8"/>
    <w:rsid w:val="007C6178"/>
    <w:rsid w:val="007C7EE7"/>
    <w:rsid w:val="007D1057"/>
    <w:rsid w:val="007D1125"/>
    <w:rsid w:val="007D1248"/>
    <w:rsid w:val="007D1484"/>
    <w:rsid w:val="007D5542"/>
    <w:rsid w:val="007D64DC"/>
    <w:rsid w:val="007D743F"/>
    <w:rsid w:val="007E123E"/>
    <w:rsid w:val="007E166B"/>
    <w:rsid w:val="007E1E26"/>
    <w:rsid w:val="007E25F5"/>
    <w:rsid w:val="007E34BA"/>
    <w:rsid w:val="007E4A37"/>
    <w:rsid w:val="007E4DD9"/>
    <w:rsid w:val="007E51C8"/>
    <w:rsid w:val="007F0E61"/>
    <w:rsid w:val="007F0E79"/>
    <w:rsid w:val="007F0FDD"/>
    <w:rsid w:val="007F1C2E"/>
    <w:rsid w:val="007F258E"/>
    <w:rsid w:val="007F2768"/>
    <w:rsid w:val="007F442E"/>
    <w:rsid w:val="007F5326"/>
    <w:rsid w:val="007F6D9B"/>
    <w:rsid w:val="007F7AF5"/>
    <w:rsid w:val="0080036E"/>
    <w:rsid w:val="00801217"/>
    <w:rsid w:val="008027A0"/>
    <w:rsid w:val="00803855"/>
    <w:rsid w:val="00803DBD"/>
    <w:rsid w:val="0080499B"/>
    <w:rsid w:val="008049EA"/>
    <w:rsid w:val="00805013"/>
    <w:rsid w:val="008058BF"/>
    <w:rsid w:val="008076BB"/>
    <w:rsid w:val="00813183"/>
    <w:rsid w:val="00815946"/>
    <w:rsid w:val="00821789"/>
    <w:rsid w:val="00822341"/>
    <w:rsid w:val="00823956"/>
    <w:rsid w:val="008248DA"/>
    <w:rsid w:val="00824AD9"/>
    <w:rsid w:val="008257B3"/>
    <w:rsid w:val="00825E7D"/>
    <w:rsid w:val="00826CD4"/>
    <w:rsid w:val="00827E89"/>
    <w:rsid w:val="00830352"/>
    <w:rsid w:val="00830DDB"/>
    <w:rsid w:val="00832087"/>
    <w:rsid w:val="008321E6"/>
    <w:rsid w:val="00835D31"/>
    <w:rsid w:val="00836648"/>
    <w:rsid w:val="00837B51"/>
    <w:rsid w:val="008407BE"/>
    <w:rsid w:val="00841FE3"/>
    <w:rsid w:val="0084214C"/>
    <w:rsid w:val="008456F4"/>
    <w:rsid w:val="0084613E"/>
    <w:rsid w:val="008465C6"/>
    <w:rsid w:val="00847F38"/>
    <w:rsid w:val="008505F3"/>
    <w:rsid w:val="008516A5"/>
    <w:rsid w:val="00851B4A"/>
    <w:rsid w:val="00852016"/>
    <w:rsid w:val="00853991"/>
    <w:rsid w:val="008560E0"/>
    <w:rsid w:val="00856A3F"/>
    <w:rsid w:val="0085765C"/>
    <w:rsid w:val="00857932"/>
    <w:rsid w:val="0086002E"/>
    <w:rsid w:val="00861528"/>
    <w:rsid w:val="0086346F"/>
    <w:rsid w:val="00863F46"/>
    <w:rsid w:val="00864550"/>
    <w:rsid w:val="00865BC7"/>
    <w:rsid w:val="00865CE5"/>
    <w:rsid w:val="008666ED"/>
    <w:rsid w:val="00870881"/>
    <w:rsid w:val="008724E6"/>
    <w:rsid w:val="00872A93"/>
    <w:rsid w:val="00873FF8"/>
    <w:rsid w:val="0087599B"/>
    <w:rsid w:val="00882684"/>
    <w:rsid w:val="008828E4"/>
    <w:rsid w:val="008835A1"/>
    <w:rsid w:val="00883A13"/>
    <w:rsid w:val="008841DA"/>
    <w:rsid w:val="00885666"/>
    <w:rsid w:val="00887E6B"/>
    <w:rsid w:val="008902D8"/>
    <w:rsid w:val="00892990"/>
    <w:rsid w:val="00893041"/>
    <w:rsid w:val="00893E60"/>
    <w:rsid w:val="00896501"/>
    <w:rsid w:val="00897BBC"/>
    <w:rsid w:val="008A1845"/>
    <w:rsid w:val="008A3C10"/>
    <w:rsid w:val="008A468B"/>
    <w:rsid w:val="008A6005"/>
    <w:rsid w:val="008A6B06"/>
    <w:rsid w:val="008B04AD"/>
    <w:rsid w:val="008B07EE"/>
    <w:rsid w:val="008B2CD7"/>
    <w:rsid w:val="008B4A01"/>
    <w:rsid w:val="008B5601"/>
    <w:rsid w:val="008B6D64"/>
    <w:rsid w:val="008B7D6B"/>
    <w:rsid w:val="008C0841"/>
    <w:rsid w:val="008C493F"/>
    <w:rsid w:val="008C6868"/>
    <w:rsid w:val="008D00AF"/>
    <w:rsid w:val="008D0E92"/>
    <w:rsid w:val="008D0FE6"/>
    <w:rsid w:val="008D158C"/>
    <w:rsid w:val="008D2792"/>
    <w:rsid w:val="008D3E4B"/>
    <w:rsid w:val="008D4D4C"/>
    <w:rsid w:val="008D5018"/>
    <w:rsid w:val="008D571D"/>
    <w:rsid w:val="008D5D0E"/>
    <w:rsid w:val="008D6F11"/>
    <w:rsid w:val="008D7304"/>
    <w:rsid w:val="008E09EE"/>
    <w:rsid w:val="008E4969"/>
    <w:rsid w:val="008E4A37"/>
    <w:rsid w:val="008E4AC3"/>
    <w:rsid w:val="008E52F7"/>
    <w:rsid w:val="008E55E6"/>
    <w:rsid w:val="008E60D8"/>
    <w:rsid w:val="008E6274"/>
    <w:rsid w:val="008E6E01"/>
    <w:rsid w:val="008E6F0A"/>
    <w:rsid w:val="008F000C"/>
    <w:rsid w:val="008F0959"/>
    <w:rsid w:val="008F0C22"/>
    <w:rsid w:val="008F1876"/>
    <w:rsid w:val="008F23D6"/>
    <w:rsid w:val="008F369C"/>
    <w:rsid w:val="008F3EFD"/>
    <w:rsid w:val="008F6D7B"/>
    <w:rsid w:val="008F7243"/>
    <w:rsid w:val="008F7F9E"/>
    <w:rsid w:val="00902181"/>
    <w:rsid w:val="009040F3"/>
    <w:rsid w:val="009060A1"/>
    <w:rsid w:val="009065DB"/>
    <w:rsid w:val="009075DF"/>
    <w:rsid w:val="00910CC4"/>
    <w:rsid w:val="00910F44"/>
    <w:rsid w:val="00911D14"/>
    <w:rsid w:val="0091340D"/>
    <w:rsid w:val="00914426"/>
    <w:rsid w:val="00914E5F"/>
    <w:rsid w:val="00915323"/>
    <w:rsid w:val="00916934"/>
    <w:rsid w:val="00917F41"/>
    <w:rsid w:val="00917F5D"/>
    <w:rsid w:val="0092367E"/>
    <w:rsid w:val="009249DD"/>
    <w:rsid w:val="00925320"/>
    <w:rsid w:val="00925D5A"/>
    <w:rsid w:val="0092634A"/>
    <w:rsid w:val="00926DD0"/>
    <w:rsid w:val="009275FB"/>
    <w:rsid w:val="00927BEA"/>
    <w:rsid w:val="0093170F"/>
    <w:rsid w:val="00933636"/>
    <w:rsid w:val="00935358"/>
    <w:rsid w:val="009353D2"/>
    <w:rsid w:val="00935F4A"/>
    <w:rsid w:val="009363E7"/>
    <w:rsid w:val="00937D87"/>
    <w:rsid w:val="00941C9A"/>
    <w:rsid w:val="00942DE6"/>
    <w:rsid w:val="00944055"/>
    <w:rsid w:val="00944512"/>
    <w:rsid w:val="009454D4"/>
    <w:rsid w:val="00945F86"/>
    <w:rsid w:val="00952176"/>
    <w:rsid w:val="00953351"/>
    <w:rsid w:val="00953654"/>
    <w:rsid w:val="00953AC7"/>
    <w:rsid w:val="00954C3E"/>
    <w:rsid w:val="00955039"/>
    <w:rsid w:val="00955744"/>
    <w:rsid w:val="009559E0"/>
    <w:rsid w:val="00956996"/>
    <w:rsid w:val="00956B03"/>
    <w:rsid w:val="00956EB6"/>
    <w:rsid w:val="00961CF5"/>
    <w:rsid w:val="00961D30"/>
    <w:rsid w:val="009631A3"/>
    <w:rsid w:val="0096325C"/>
    <w:rsid w:val="00963E1F"/>
    <w:rsid w:val="009661C7"/>
    <w:rsid w:val="00966351"/>
    <w:rsid w:val="00966C47"/>
    <w:rsid w:val="00973178"/>
    <w:rsid w:val="009731A9"/>
    <w:rsid w:val="009732F9"/>
    <w:rsid w:val="00976C36"/>
    <w:rsid w:val="00977939"/>
    <w:rsid w:val="00977967"/>
    <w:rsid w:val="00980F23"/>
    <w:rsid w:val="00984EBE"/>
    <w:rsid w:val="00991577"/>
    <w:rsid w:val="00991CE0"/>
    <w:rsid w:val="0099272E"/>
    <w:rsid w:val="00992B46"/>
    <w:rsid w:val="00994312"/>
    <w:rsid w:val="00994632"/>
    <w:rsid w:val="00994C1F"/>
    <w:rsid w:val="00996621"/>
    <w:rsid w:val="00996D2B"/>
    <w:rsid w:val="00997291"/>
    <w:rsid w:val="009A1742"/>
    <w:rsid w:val="009A46B4"/>
    <w:rsid w:val="009A6155"/>
    <w:rsid w:val="009A6A3E"/>
    <w:rsid w:val="009B086E"/>
    <w:rsid w:val="009B1027"/>
    <w:rsid w:val="009B2742"/>
    <w:rsid w:val="009B4092"/>
    <w:rsid w:val="009B6BB2"/>
    <w:rsid w:val="009B7243"/>
    <w:rsid w:val="009C0135"/>
    <w:rsid w:val="009C1C35"/>
    <w:rsid w:val="009C1C4C"/>
    <w:rsid w:val="009C2356"/>
    <w:rsid w:val="009C3EC7"/>
    <w:rsid w:val="009C7750"/>
    <w:rsid w:val="009C7973"/>
    <w:rsid w:val="009D2124"/>
    <w:rsid w:val="009D3C8E"/>
    <w:rsid w:val="009D7379"/>
    <w:rsid w:val="009E0088"/>
    <w:rsid w:val="009E07CF"/>
    <w:rsid w:val="009E081E"/>
    <w:rsid w:val="009E0CA5"/>
    <w:rsid w:val="009E3133"/>
    <w:rsid w:val="009E31A7"/>
    <w:rsid w:val="009E3612"/>
    <w:rsid w:val="009E3837"/>
    <w:rsid w:val="009E39E9"/>
    <w:rsid w:val="009E519A"/>
    <w:rsid w:val="009E6D0F"/>
    <w:rsid w:val="009E75A0"/>
    <w:rsid w:val="009F0D28"/>
    <w:rsid w:val="009F3211"/>
    <w:rsid w:val="009F47FC"/>
    <w:rsid w:val="009F4D7F"/>
    <w:rsid w:val="009F5B2B"/>
    <w:rsid w:val="009F5DE0"/>
    <w:rsid w:val="009F764B"/>
    <w:rsid w:val="009F7DD0"/>
    <w:rsid w:val="009F7F3E"/>
    <w:rsid w:val="00A0014E"/>
    <w:rsid w:val="00A0079E"/>
    <w:rsid w:val="00A01599"/>
    <w:rsid w:val="00A02453"/>
    <w:rsid w:val="00A03EBA"/>
    <w:rsid w:val="00A07FC4"/>
    <w:rsid w:val="00A101A7"/>
    <w:rsid w:val="00A103AB"/>
    <w:rsid w:val="00A105D9"/>
    <w:rsid w:val="00A10A2D"/>
    <w:rsid w:val="00A12A08"/>
    <w:rsid w:val="00A1454F"/>
    <w:rsid w:val="00A147CE"/>
    <w:rsid w:val="00A14963"/>
    <w:rsid w:val="00A14F08"/>
    <w:rsid w:val="00A15095"/>
    <w:rsid w:val="00A170DC"/>
    <w:rsid w:val="00A206C5"/>
    <w:rsid w:val="00A207A0"/>
    <w:rsid w:val="00A215BA"/>
    <w:rsid w:val="00A217C8"/>
    <w:rsid w:val="00A21C01"/>
    <w:rsid w:val="00A22079"/>
    <w:rsid w:val="00A254B6"/>
    <w:rsid w:val="00A25648"/>
    <w:rsid w:val="00A25CCB"/>
    <w:rsid w:val="00A27AC2"/>
    <w:rsid w:val="00A31FD7"/>
    <w:rsid w:val="00A33E38"/>
    <w:rsid w:val="00A3473E"/>
    <w:rsid w:val="00A36119"/>
    <w:rsid w:val="00A37465"/>
    <w:rsid w:val="00A379BB"/>
    <w:rsid w:val="00A4560F"/>
    <w:rsid w:val="00A4561C"/>
    <w:rsid w:val="00A4698C"/>
    <w:rsid w:val="00A50492"/>
    <w:rsid w:val="00A53020"/>
    <w:rsid w:val="00A53202"/>
    <w:rsid w:val="00A53A93"/>
    <w:rsid w:val="00A53FEA"/>
    <w:rsid w:val="00A54141"/>
    <w:rsid w:val="00A55BCF"/>
    <w:rsid w:val="00A55BF1"/>
    <w:rsid w:val="00A55E02"/>
    <w:rsid w:val="00A577F1"/>
    <w:rsid w:val="00A630EC"/>
    <w:rsid w:val="00A64603"/>
    <w:rsid w:val="00A66A93"/>
    <w:rsid w:val="00A67DCA"/>
    <w:rsid w:val="00A70ECC"/>
    <w:rsid w:val="00A72276"/>
    <w:rsid w:val="00A7308C"/>
    <w:rsid w:val="00A73D06"/>
    <w:rsid w:val="00A747C0"/>
    <w:rsid w:val="00A7492C"/>
    <w:rsid w:val="00A753FB"/>
    <w:rsid w:val="00A761E7"/>
    <w:rsid w:val="00A76DFA"/>
    <w:rsid w:val="00A776DE"/>
    <w:rsid w:val="00A777DA"/>
    <w:rsid w:val="00A80C1E"/>
    <w:rsid w:val="00A827CA"/>
    <w:rsid w:val="00A82DB7"/>
    <w:rsid w:val="00A832A4"/>
    <w:rsid w:val="00A841FB"/>
    <w:rsid w:val="00A858C8"/>
    <w:rsid w:val="00A85BC4"/>
    <w:rsid w:val="00A90097"/>
    <w:rsid w:val="00A90A75"/>
    <w:rsid w:val="00A90F3D"/>
    <w:rsid w:val="00A9194F"/>
    <w:rsid w:val="00A927AD"/>
    <w:rsid w:val="00A92BC1"/>
    <w:rsid w:val="00A94849"/>
    <w:rsid w:val="00A94B77"/>
    <w:rsid w:val="00A95D51"/>
    <w:rsid w:val="00A9665B"/>
    <w:rsid w:val="00AA0518"/>
    <w:rsid w:val="00AA0553"/>
    <w:rsid w:val="00AA1494"/>
    <w:rsid w:val="00AA286B"/>
    <w:rsid w:val="00AA2FB5"/>
    <w:rsid w:val="00AA41F7"/>
    <w:rsid w:val="00AA481F"/>
    <w:rsid w:val="00AA4991"/>
    <w:rsid w:val="00AA534A"/>
    <w:rsid w:val="00AA735F"/>
    <w:rsid w:val="00AB02D9"/>
    <w:rsid w:val="00AB0918"/>
    <w:rsid w:val="00AB16A7"/>
    <w:rsid w:val="00AB1F1F"/>
    <w:rsid w:val="00AB2610"/>
    <w:rsid w:val="00AB313F"/>
    <w:rsid w:val="00AB453C"/>
    <w:rsid w:val="00AB45C4"/>
    <w:rsid w:val="00AC552A"/>
    <w:rsid w:val="00AC595A"/>
    <w:rsid w:val="00AC78BB"/>
    <w:rsid w:val="00AD0FFC"/>
    <w:rsid w:val="00AD11AF"/>
    <w:rsid w:val="00AD1929"/>
    <w:rsid w:val="00AD2227"/>
    <w:rsid w:val="00AD23F5"/>
    <w:rsid w:val="00AD567B"/>
    <w:rsid w:val="00AD5A13"/>
    <w:rsid w:val="00AD67E1"/>
    <w:rsid w:val="00AD67E2"/>
    <w:rsid w:val="00AD76EB"/>
    <w:rsid w:val="00AE0BE3"/>
    <w:rsid w:val="00AE1F04"/>
    <w:rsid w:val="00AE2D7F"/>
    <w:rsid w:val="00AE3B22"/>
    <w:rsid w:val="00AE3CF1"/>
    <w:rsid w:val="00AE5D18"/>
    <w:rsid w:val="00AE61B0"/>
    <w:rsid w:val="00AE653D"/>
    <w:rsid w:val="00AE7236"/>
    <w:rsid w:val="00AF08C0"/>
    <w:rsid w:val="00AF110F"/>
    <w:rsid w:val="00AF3561"/>
    <w:rsid w:val="00AF3653"/>
    <w:rsid w:val="00AF47E4"/>
    <w:rsid w:val="00AF5C51"/>
    <w:rsid w:val="00AF5CDB"/>
    <w:rsid w:val="00AF6B28"/>
    <w:rsid w:val="00AF7121"/>
    <w:rsid w:val="00B00442"/>
    <w:rsid w:val="00B0099B"/>
    <w:rsid w:val="00B03AAF"/>
    <w:rsid w:val="00B03C11"/>
    <w:rsid w:val="00B03E4B"/>
    <w:rsid w:val="00B0481D"/>
    <w:rsid w:val="00B048F3"/>
    <w:rsid w:val="00B05120"/>
    <w:rsid w:val="00B05394"/>
    <w:rsid w:val="00B0577D"/>
    <w:rsid w:val="00B05806"/>
    <w:rsid w:val="00B060BF"/>
    <w:rsid w:val="00B06AFB"/>
    <w:rsid w:val="00B10299"/>
    <w:rsid w:val="00B1076D"/>
    <w:rsid w:val="00B10992"/>
    <w:rsid w:val="00B115E5"/>
    <w:rsid w:val="00B1332D"/>
    <w:rsid w:val="00B13803"/>
    <w:rsid w:val="00B1444D"/>
    <w:rsid w:val="00B14FD0"/>
    <w:rsid w:val="00B15064"/>
    <w:rsid w:val="00B17281"/>
    <w:rsid w:val="00B20371"/>
    <w:rsid w:val="00B21894"/>
    <w:rsid w:val="00B21CED"/>
    <w:rsid w:val="00B23775"/>
    <w:rsid w:val="00B23828"/>
    <w:rsid w:val="00B239DB"/>
    <w:rsid w:val="00B2555D"/>
    <w:rsid w:val="00B26243"/>
    <w:rsid w:val="00B26285"/>
    <w:rsid w:val="00B27E17"/>
    <w:rsid w:val="00B30672"/>
    <w:rsid w:val="00B30751"/>
    <w:rsid w:val="00B31C94"/>
    <w:rsid w:val="00B32947"/>
    <w:rsid w:val="00B3435F"/>
    <w:rsid w:val="00B35CEB"/>
    <w:rsid w:val="00B36990"/>
    <w:rsid w:val="00B37379"/>
    <w:rsid w:val="00B37E2A"/>
    <w:rsid w:val="00B40D8B"/>
    <w:rsid w:val="00B413C8"/>
    <w:rsid w:val="00B416F6"/>
    <w:rsid w:val="00B41958"/>
    <w:rsid w:val="00B424CD"/>
    <w:rsid w:val="00B448EC"/>
    <w:rsid w:val="00B44FC1"/>
    <w:rsid w:val="00B45097"/>
    <w:rsid w:val="00B45D84"/>
    <w:rsid w:val="00B52C8F"/>
    <w:rsid w:val="00B52CD1"/>
    <w:rsid w:val="00B54C72"/>
    <w:rsid w:val="00B55442"/>
    <w:rsid w:val="00B55582"/>
    <w:rsid w:val="00B55D87"/>
    <w:rsid w:val="00B60E46"/>
    <w:rsid w:val="00B61D6B"/>
    <w:rsid w:val="00B63023"/>
    <w:rsid w:val="00B63A83"/>
    <w:rsid w:val="00B66DE3"/>
    <w:rsid w:val="00B67409"/>
    <w:rsid w:val="00B7209B"/>
    <w:rsid w:val="00B72141"/>
    <w:rsid w:val="00B74AE0"/>
    <w:rsid w:val="00B74DE4"/>
    <w:rsid w:val="00B74E41"/>
    <w:rsid w:val="00B74F91"/>
    <w:rsid w:val="00B75290"/>
    <w:rsid w:val="00B7605D"/>
    <w:rsid w:val="00B843E5"/>
    <w:rsid w:val="00B847B9"/>
    <w:rsid w:val="00B85BE7"/>
    <w:rsid w:val="00B87609"/>
    <w:rsid w:val="00B90DE3"/>
    <w:rsid w:val="00B914FE"/>
    <w:rsid w:val="00B91FC1"/>
    <w:rsid w:val="00B94330"/>
    <w:rsid w:val="00B94C38"/>
    <w:rsid w:val="00B95FEE"/>
    <w:rsid w:val="00B96807"/>
    <w:rsid w:val="00B968A7"/>
    <w:rsid w:val="00B97083"/>
    <w:rsid w:val="00BA06E5"/>
    <w:rsid w:val="00BA1E7D"/>
    <w:rsid w:val="00BA33FA"/>
    <w:rsid w:val="00BA4A25"/>
    <w:rsid w:val="00BA52B3"/>
    <w:rsid w:val="00BA6F67"/>
    <w:rsid w:val="00BA728F"/>
    <w:rsid w:val="00BB0C1A"/>
    <w:rsid w:val="00BB16F8"/>
    <w:rsid w:val="00BB1C7D"/>
    <w:rsid w:val="00BB1F2E"/>
    <w:rsid w:val="00BB291D"/>
    <w:rsid w:val="00BB3B9C"/>
    <w:rsid w:val="00BB4E1C"/>
    <w:rsid w:val="00BB5B5A"/>
    <w:rsid w:val="00BC13AE"/>
    <w:rsid w:val="00BC2E8A"/>
    <w:rsid w:val="00BC373B"/>
    <w:rsid w:val="00BC3A47"/>
    <w:rsid w:val="00BC53E6"/>
    <w:rsid w:val="00BC60B4"/>
    <w:rsid w:val="00BC6171"/>
    <w:rsid w:val="00BC6456"/>
    <w:rsid w:val="00BD0F85"/>
    <w:rsid w:val="00BD1276"/>
    <w:rsid w:val="00BD1AED"/>
    <w:rsid w:val="00BD1E5F"/>
    <w:rsid w:val="00BD393C"/>
    <w:rsid w:val="00BD4083"/>
    <w:rsid w:val="00BD61A9"/>
    <w:rsid w:val="00BE0CC7"/>
    <w:rsid w:val="00BE160B"/>
    <w:rsid w:val="00BE2857"/>
    <w:rsid w:val="00BE66F6"/>
    <w:rsid w:val="00BE6800"/>
    <w:rsid w:val="00BE79B4"/>
    <w:rsid w:val="00BE7FF1"/>
    <w:rsid w:val="00BF29B1"/>
    <w:rsid w:val="00BF2BB9"/>
    <w:rsid w:val="00BF38E8"/>
    <w:rsid w:val="00BF52CB"/>
    <w:rsid w:val="00BF58C3"/>
    <w:rsid w:val="00C0221E"/>
    <w:rsid w:val="00C02E8B"/>
    <w:rsid w:val="00C02EE2"/>
    <w:rsid w:val="00C03250"/>
    <w:rsid w:val="00C04701"/>
    <w:rsid w:val="00C06CB4"/>
    <w:rsid w:val="00C07C58"/>
    <w:rsid w:val="00C10D5B"/>
    <w:rsid w:val="00C11251"/>
    <w:rsid w:val="00C121C0"/>
    <w:rsid w:val="00C123B1"/>
    <w:rsid w:val="00C129ED"/>
    <w:rsid w:val="00C14374"/>
    <w:rsid w:val="00C151AB"/>
    <w:rsid w:val="00C154A8"/>
    <w:rsid w:val="00C155A5"/>
    <w:rsid w:val="00C1683C"/>
    <w:rsid w:val="00C16A14"/>
    <w:rsid w:val="00C16C3C"/>
    <w:rsid w:val="00C17003"/>
    <w:rsid w:val="00C17DA5"/>
    <w:rsid w:val="00C20B7C"/>
    <w:rsid w:val="00C24AED"/>
    <w:rsid w:val="00C26C3F"/>
    <w:rsid w:val="00C27C00"/>
    <w:rsid w:val="00C301CA"/>
    <w:rsid w:val="00C32A5E"/>
    <w:rsid w:val="00C34C86"/>
    <w:rsid w:val="00C3517F"/>
    <w:rsid w:val="00C40F32"/>
    <w:rsid w:val="00C42BBA"/>
    <w:rsid w:val="00C44BE7"/>
    <w:rsid w:val="00C45AD6"/>
    <w:rsid w:val="00C47FC5"/>
    <w:rsid w:val="00C517DF"/>
    <w:rsid w:val="00C5271D"/>
    <w:rsid w:val="00C54D0F"/>
    <w:rsid w:val="00C55E5B"/>
    <w:rsid w:val="00C56A08"/>
    <w:rsid w:val="00C60015"/>
    <w:rsid w:val="00C601B4"/>
    <w:rsid w:val="00C6023A"/>
    <w:rsid w:val="00C60657"/>
    <w:rsid w:val="00C60EF7"/>
    <w:rsid w:val="00C61AD9"/>
    <w:rsid w:val="00C623F3"/>
    <w:rsid w:val="00C62E4D"/>
    <w:rsid w:val="00C64501"/>
    <w:rsid w:val="00C64E90"/>
    <w:rsid w:val="00C650D7"/>
    <w:rsid w:val="00C66509"/>
    <w:rsid w:val="00C66B77"/>
    <w:rsid w:val="00C67339"/>
    <w:rsid w:val="00C70650"/>
    <w:rsid w:val="00C717C2"/>
    <w:rsid w:val="00C7184E"/>
    <w:rsid w:val="00C7265F"/>
    <w:rsid w:val="00C73C56"/>
    <w:rsid w:val="00C75934"/>
    <w:rsid w:val="00C75B60"/>
    <w:rsid w:val="00C763CB"/>
    <w:rsid w:val="00C76512"/>
    <w:rsid w:val="00C8185B"/>
    <w:rsid w:val="00C827DD"/>
    <w:rsid w:val="00C83243"/>
    <w:rsid w:val="00C8406B"/>
    <w:rsid w:val="00C84A6B"/>
    <w:rsid w:val="00C856E5"/>
    <w:rsid w:val="00C90F4E"/>
    <w:rsid w:val="00C91FDE"/>
    <w:rsid w:val="00C93C72"/>
    <w:rsid w:val="00C94A22"/>
    <w:rsid w:val="00C96125"/>
    <w:rsid w:val="00C9612A"/>
    <w:rsid w:val="00C97812"/>
    <w:rsid w:val="00C97EF2"/>
    <w:rsid w:val="00CA0859"/>
    <w:rsid w:val="00CA18AC"/>
    <w:rsid w:val="00CA1FE3"/>
    <w:rsid w:val="00CA21A6"/>
    <w:rsid w:val="00CA4091"/>
    <w:rsid w:val="00CA41B6"/>
    <w:rsid w:val="00CA474F"/>
    <w:rsid w:val="00CA4DF1"/>
    <w:rsid w:val="00CA5328"/>
    <w:rsid w:val="00CA6772"/>
    <w:rsid w:val="00CA6F7D"/>
    <w:rsid w:val="00CA7D5E"/>
    <w:rsid w:val="00CA7FCA"/>
    <w:rsid w:val="00CB4208"/>
    <w:rsid w:val="00CB6050"/>
    <w:rsid w:val="00CB7807"/>
    <w:rsid w:val="00CB7C1F"/>
    <w:rsid w:val="00CC083C"/>
    <w:rsid w:val="00CC1121"/>
    <w:rsid w:val="00CC16C5"/>
    <w:rsid w:val="00CC1CE7"/>
    <w:rsid w:val="00CC4789"/>
    <w:rsid w:val="00CC548B"/>
    <w:rsid w:val="00CD3458"/>
    <w:rsid w:val="00CD4ADA"/>
    <w:rsid w:val="00CD4ECA"/>
    <w:rsid w:val="00CD759F"/>
    <w:rsid w:val="00CD7C67"/>
    <w:rsid w:val="00CE04AE"/>
    <w:rsid w:val="00CE1AC0"/>
    <w:rsid w:val="00CE1D93"/>
    <w:rsid w:val="00CE2000"/>
    <w:rsid w:val="00CE2B0F"/>
    <w:rsid w:val="00CE2D83"/>
    <w:rsid w:val="00CE3A33"/>
    <w:rsid w:val="00CE4010"/>
    <w:rsid w:val="00CE4201"/>
    <w:rsid w:val="00CE50A4"/>
    <w:rsid w:val="00CE52B1"/>
    <w:rsid w:val="00CE67CE"/>
    <w:rsid w:val="00CE6EFB"/>
    <w:rsid w:val="00CE7D3F"/>
    <w:rsid w:val="00CF1899"/>
    <w:rsid w:val="00CF19BC"/>
    <w:rsid w:val="00CF35CA"/>
    <w:rsid w:val="00CF4631"/>
    <w:rsid w:val="00CF4CC2"/>
    <w:rsid w:val="00CF4F6C"/>
    <w:rsid w:val="00CF6133"/>
    <w:rsid w:val="00CF6E8C"/>
    <w:rsid w:val="00D00290"/>
    <w:rsid w:val="00D004FC"/>
    <w:rsid w:val="00D015DF"/>
    <w:rsid w:val="00D01B84"/>
    <w:rsid w:val="00D020F3"/>
    <w:rsid w:val="00D0308F"/>
    <w:rsid w:val="00D05519"/>
    <w:rsid w:val="00D06A1E"/>
    <w:rsid w:val="00D06B9B"/>
    <w:rsid w:val="00D07863"/>
    <w:rsid w:val="00D07AF9"/>
    <w:rsid w:val="00D115F7"/>
    <w:rsid w:val="00D122FD"/>
    <w:rsid w:val="00D1293B"/>
    <w:rsid w:val="00D14201"/>
    <w:rsid w:val="00D1424C"/>
    <w:rsid w:val="00D147C1"/>
    <w:rsid w:val="00D16346"/>
    <w:rsid w:val="00D1649C"/>
    <w:rsid w:val="00D16A26"/>
    <w:rsid w:val="00D2295C"/>
    <w:rsid w:val="00D23F7B"/>
    <w:rsid w:val="00D26144"/>
    <w:rsid w:val="00D27FAD"/>
    <w:rsid w:val="00D3108F"/>
    <w:rsid w:val="00D32083"/>
    <w:rsid w:val="00D32C72"/>
    <w:rsid w:val="00D3430A"/>
    <w:rsid w:val="00D359ED"/>
    <w:rsid w:val="00D40B7E"/>
    <w:rsid w:val="00D40C5F"/>
    <w:rsid w:val="00D41592"/>
    <w:rsid w:val="00D41C8D"/>
    <w:rsid w:val="00D44AF6"/>
    <w:rsid w:val="00D456D5"/>
    <w:rsid w:val="00D45A7A"/>
    <w:rsid w:val="00D4617F"/>
    <w:rsid w:val="00D47948"/>
    <w:rsid w:val="00D50889"/>
    <w:rsid w:val="00D51269"/>
    <w:rsid w:val="00D51D08"/>
    <w:rsid w:val="00D51E9C"/>
    <w:rsid w:val="00D53435"/>
    <w:rsid w:val="00D534E9"/>
    <w:rsid w:val="00D54655"/>
    <w:rsid w:val="00D5469A"/>
    <w:rsid w:val="00D55FE2"/>
    <w:rsid w:val="00D56D88"/>
    <w:rsid w:val="00D60A75"/>
    <w:rsid w:val="00D61EFB"/>
    <w:rsid w:val="00D6238E"/>
    <w:rsid w:val="00D62DD3"/>
    <w:rsid w:val="00D630E6"/>
    <w:rsid w:val="00D63C46"/>
    <w:rsid w:val="00D64084"/>
    <w:rsid w:val="00D640E1"/>
    <w:rsid w:val="00D64762"/>
    <w:rsid w:val="00D64B4C"/>
    <w:rsid w:val="00D65B14"/>
    <w:rsid w:val="00D66266"/>
    <w:rsid w:val="00D66E74"/>
    <w:rsid w:val="00D67608"/>
    <w:rsid w:val="00D67AAA"/>
    <w:rsid w:val="00D702A9"/>
    <w:rsid w:val="00D702B3"/>
    <w:rsid w:val="00D70E98"/>
    <w:rsid w:val="00D71BDD"/>
    <w:rsid w:val="00D7280D"/>
    <w:rsid w:val="00D73936"/>
    <w:rsid w:val="00D73FA2"/>
    <w:rsid w:val="00D74036"/>
    <w:rsid w:val="00D75947"/>
    <w:rsid w:val="00D803A9"/>
    <w:rsid w:val="00D817B1"/>
    <w:rsid w:val="00D8262D"/>
    <w:rsid w:val="00D86E18"/>
    <w:rsid w:val="00D87E8F"/>
    <w:rsid w:val="00D9034D"/>
    <w:rsid w:val="00D90F53"/>
    <w:rsid w:val="00D92BE1"/>
    <w:rsid w:val="00D95D07"/>
    <w:rsid w:val="00D96FB9"/>
    <w:rsid w:val="00D973DB"/>
    <w:rsid w:val="00D974B4"/>
    <w:rsid w:val="00D9794A"/>
    <w:rsid w:val="00D97D10"/>
    <w:rsid w:val="00DA0618"/>
    <w:rsid w:val="00DA0C89"/>
    <w:rsid w:val="00DA1A1B"/>
    <w:rsid w:val="00DA4A4B"/>
    <w:rsid w:val="00DA640F"/>
    <w:rsid w:val="00DA6A44"/>
    <w:rsid w:val="00DA7C17"/>
    <w:rsid w:val="00DB04D5"/>
    <w:rsid w:val="00DB0500"/>
    <w:rsid w:val="00DB0CEE"/>
    <w:rsid w:val="00DB1E82"/>
    <w:rsid w:val="00DB275B"/>
    <w:rsid w:val="00DB3FF5"/>
    <w:rsid w:val="00DB4B9B"/>
    <w:rsid w:val="00DB4BAC"/>
    <w:rsid w:val="00DB5EDC"/>
    <w:rsid w:val="00DC02CA"/>
    <w:rsid w:val="00DC04D0"/>
    <w:rsid w:val="00DC16C0"/>
    <w:rsid w:val="00DC2749"/>
    <w:rsid w:val="00DC2C9F"/>
    <w:rsid w:val="00DC38C5"/>
    <w:rsid w:val="00DC3C75"/>
    <w:rsid w:val="00DC66CB"/>
    <w:rsid w:val="00DC6A46"/>
    <w:rsid w:val="00DD0426"/>
    <w:rsid w:val="00DD2597"/>
    <w:rsid w:val="00DD3A81"/>
    <w:rsid w:val="00DD52CB"/>
    <w:rsid w:val="00DD65B4"/>
    <w:rsid w:val="00DD6C9D"/>
    <w:rsid w:val="00DE5892"/>
    <w:rsid w:val="00DE5BFD"/>
    <w:rsid w:val="00DE63E6"/>
    <w:rsid w:val="00DE6582"/>
    <w:rsid w:val="00DE68BB"/>
    <w:rsid w:val="00DE6903"/>
    <w:rsid w:val="00DE6B83"/>
    <w:rsid w:val="00DE7635"/>
    <w:rsid w:val="00DE7692"/>
    <w:rsid w:val="00DE7711"/>
    <w:rsid w:val="00DE7B0B"/>
    <w:rsid w:val="00DE7F0B"/>
    <w:rsid w:val="00DF0369"/>
    <w:rsid w:val="00DF0F48"/>
    <w:rsid w:val="00DF1D6B"/>
    <w:rsid w:val="00DF2413"/>
    <w:rsid w:val="00DF3D8B"/>
    <w:rsid w:val="00DF43AD"/>
    <w:rsid w:val="00DF447A"/>
    <w:rsid w:val="00DF4B82"/>
    <w:rsid w:val="00DF5368"/>
    <w:rsid w:val="00DF734F"/>
    <w:rsid w:val="00DF7F27"/>
    <w:rsid w:val="00E003EB"/>
    <w:rsid w:val="00E01428"/>
    <w:rsid w:val="00E023CD"/>
    <w:rsid w:val="00E04392"/>
    <w:rsid w:val="00E046E9"/>
    <w:rsid w:val="00E0524A"/>
    <w:rsid w:val="00E06861"/>
    <w:rsid w:val="00E07423"/>
    <w:rsid w:val="00E113E4"/>
    <w:rsid w:val="00E113FB"/>
    <w:rsid w:val="00E12600"/>
    <w:rsid w:val="00E15A7E"/>
    <w:rsid w:val="00E15C13"/>
    <w:rsid w:val="00E1667D"/>
    <w:rsid w:val="00E16946"/>
    <w:rsid w:val="00E212D1"/>
    <w:rsid w:val="00E23C3C"/>
    <w:rsid w:val="00E241A1"/>
    <w:rsid w:val="00E24E17"/>
    <w:rsid w:val="00E2548A"/>
    <w:rsid w:val="00E25B6E"/>
    <w:rsid w:val="00E25FB7"/>
    <w:rsid w:val="00E27D70"/>
    <w:rsid w:val="00E3076E"/>
    <w:rsid w:val="00E311A1"/>
    <w:rsid w:val="00E31F5E"/>
    <w:rsid w:val="00E32ABC"/>
    <w:rsid w:val="00E32F53"/>
    <w:rsid w:val="00E32FDC"/>
    <w:rsid w:val="00E33471"/>
    <w:rsid w:val="00E34823"/>
    <w:rsid w:val="00E349DE"/>
    <w:rsid w:val="00E3536C"/>
    <w:rsid w:val="00E36FE9"/>
    <w:rsid w:val="00E37260"/>
    <w:rsid w:val="00E37DB5"/>
    <w:rsid w:val="00E4025F"/>
    <w:rsid w:val="00E4039A"/>
    <w:rsid w:val="00E42AE6"/>
    <w:rsid w:val="00E4411F"/>
    <w:rsid w:val="00E46181"/>
    <w:rsid w:val="00E47704"/>
    <w:rsid w:val="00E50664"/>
    <w:rsid w:val="00E50FDD"/>
    <w:rsid w:val="00E52631"/>
    <w:rsid w:val="00E54D0B"/>
    <w:rsid w:val="00E554EC"/>
    <w:rsid w:val="00E57922"/>
    <w:rsid w:val="00E57C9B"/>
    <w:rsid w:val="00E61BC1"/>
    <w:rsid w:val="00E632D7"/>
    <w:rsid w:val="00E63B40"/>
    <w:rsid w:val="00E65014"/>
    <w:rsid w:val="00E67268"/>
    <w:rsid w:val="00E675F8"/>
    <w:rsid w:val="00E67625"/>
    <w:rsid w:val="00E72471"/>
    <w:rsid w:val="00E72E69"/>
    <w:rsid w:val="00E734BC"/>
    <w:rsid w:val="00E73560"/>
    <w:rsid w:val="00E736ED"/>
    <w:rsid w:val="00E737F9"/>
    <w:rsid w:val="00E74DF5"/>
    <w:rsid w:val="00E75FB7"/>
    <w:rsid w:val="00E800BA"/>
    <w:rsid w:val="00E8147E"/>
    <w:rsid w:val="00E82440"/>
    <w:rsid w:val="00E8261F"/>
    <w:rsid w:val="00E82D36"/>
    <w:rsid w:val="00E8456E"/>
    <w:rsid w:val="00E86633"/>
    <w:rsid w:val="00E8770B"/>
    <w:rsid w:val="00E91C19"/>
    <w:rsid w:val="00E92523"/>
    <w:rsid w:val="00E92B91"/>
    <w:rsid w:val="00E92FB5"/>
    <w:rsid w:val="00E93856"/>
    <w:rsid w:val="00E93E56"/>
    <w:rsid w:val="00E95F67"/>
    <w:rsid w:val="00E974ED"/>
    <w:rsid w:val="00EA083D"/>
    <w:rsid w:val="00EA1D7D"/>
    <w:rsid w:val="00EA1EC8"/>
    <w:rsid w:val="00EA52E2"/>
    <w:rsid w:val="00EA5DB3"/>
    <w:rsid w:val="00EB0E4A"/>
    <w:rsid w:val="00EB1803"/>
    <w:rsid w:val="00EB1D62"/>
    <w:rsid w:val="00EB2271"/>
    <w:rsid w:val="00EB2757"/>
    <w:rsid w:val="00EB418B"/>
    <w:rsid w:val="00EB41C5"/>
    <w:rsid w:val="00EB4A20"/>
    <w:rsid w:val="00EB50AA"/>
    <w:rsid w:val="00EB62EF"/>
    <w:rsid w:val="00EB6AB4"/>
    <w:rsid w:val="00EC1FBF"/>
    <w:rsid w:val="00EC42FC"/>
    <w:rsid w:val="00EC4F81"/>
    <w:rsid w:val="00EC5918"/>
    <w:rsid w:val="00ED095F"/>
    <w:rsid w:val="00ED0FDD"/>
    <w:rsid w:val="00ED1F10"/>
    <w:rsid w:val="00ED27C2"/>
    <w:rsid w:val="00ED2909"/>
    <w:rsid w:val="00ED29B0"/>
    <w:rsid w:val="00ED374B"/>
    <w:rsid w:val="00ED3E07"/>
    <w:rsid w:val="00ED582B"/>
    <w:rsid w:val="00ED5FE6"/>
    <w:rsid w:val="00ED6A45"/>
    <w:rsid w:val="00ED7B3B"/>
    <w:rsid w:val="00EE15A7"/>
    <w:rsid w:val="00EE304C"/>
    <w:rsid w:val="00EE3510"/>
    <w:rsid w:val="00EE3AF4"/>
    <w:rsid w:val="00EE6E79"/>
    <w:rsid w:val="00EF00DE"/>
    <w:rsid w:val="00EF4729"/>
    <w:rsid w:val="00EF58CB"/>
    <w:rsid w:val="00F01380"/>
    <w:rsid w:val="00F016CF"/>
    <w:rsid w:val="00F025DD"/>
    <w:rsid w:val="00F03220"/>
    <w:rsid w:val="00F0524E"/>
    <w:rsid w:val="00F10737"/>
    <w:rsid w:val="00F10FCA"/>
    <w:rsid w:val="00F11810"/>
    <w:rsid w:val="00F1197D"/>
    <w:rsid w:val="00F121D4"/>
    <w:rsid w:val="00F13BEB"/>
    <w:rsid w:val="00F13EE6"/>
    <w:rsid w:val="00F166A8"/>
    <w:rsid w:val="00F21218"/>
    <w:rsid w:val="00F2369C"/>
    <w:rsid w:val="00F2376F"/>
    <w:rsid w:val="00F23FEE"/>
    <w:rsid w:val="00F24006"/>
    <w:rsid w:val="00F2517D"/>
    <w:rsid w:val="00F27065"/>
    <w:rsid w:val="00F27863"/>
    <w:rsid w:val="00F300DF"/>
    <w:rsid w:val="00F313A0"/>
    <w:rsid w:val="00F31994"/>
    <w:rsid w:val="00F31F6B"/>
    <w:rsid w:val="00F32581"/>
    <w:rsid w:val="00F34101"/>
    <w:rsid w:val="00F375A2"/>
    <w:rsid w:val="00F40E7A"/>
    <w:rsid w:val="00F4205A"/>
    <w:rsid w:val="00F43266"/>
    <w:rsid w:val="00F440A3"/>
    <w:rsid w:val="00F4443A"/>
    <w:rsid w:val="00F44B8F"/>
    <w:rsid w:val="00F45590"/>
    <w:rsid w:val="00F46AA6"/>
    <w:rsid w:val="00F47564"/>
    <w:rsid w:val="00F47A83"/>
    <w:rsid w:val="00F512F8"/>
    <w:rsid w:val="00F51C81"/>
    <w:rsid w:val="00F51D21"/>
    <w:rsid w:val="00F51D6E"/>
    <w:rsid w:val="00F522D0"/>
    <w:rsid w:val="00F52944"/>
    <w:rsid w:val="00F53EF8"/>
    <w:rsid w:val="00F544A9"/>
    <w:rsid w:val="00F545EE"/>
    <w:rsid w:val="00F55C10"/>
    <w:rsid w:val="00F57D2C"/>
    <w:rsid w:val="00F60024"/>
    <w:rsid w:val="00F609EA"/>
    <w:rsid w:val="00F60A55"/>
    <w:rsid w:val="00F61B08"/>
    <w:rsid w:val="00F628CF"/>
    <w:rsid w:val="00F632C6"/>
    <w:rsid w:val="00F70118"/>
    <w:rsid w:val="00F708E2"/>
    <w:rsid w:val="00F7102D"/>
    <w:rsid w:val="00F73D5D"/>
    <w:rsid w:val="00F7409D"/>
    <w:rsid w:val="00F748B4"/>
    <w:rsid w:val="00F757D8"/>
    <w:rsid w:val="00F773A1"/>
    <w:rsid w:val="00F7799E"/>
    <w:rsid w:val="00F80F61"/>
    <w:rsid w:val="00F832D9"/>
    <w:rsid w:val="00F8467E"/>
    <w:rsid w:val="00F84D5D"/>
    <w:rsid w:val="00F85AEC"/>
    <w:rsid w:val="00F85C02"/>
    <w:rsid w:val="00F85C85"/>
    <w:rsid w:val="00F86032"/>
    <w:rsid w:val="00F87D13"/>
    <w:rsid w:val="00F90B0D"/>
    <w:rsid w:val="00F95DE4"/>
    <w:rsid w:val="00F95FFF"/>
    <w:rsid w:val="00FA0D42"/>
    <w:rsid w:val="00FA2F29"/>
    <w:rsid w:val="00FA31F6"/>
    <w:rsid w:val="00FA40F0"/>
    <w:rsid w:val="00FA512A"/>
    <w:rsid w:val="00FA51A5"/>
    <w:rsid w:val="00FA5328"/>
    <w:rsid w:val="00FA7278"/>
    <w:rsid w:val="00FA7DE8"/>
    <w:rsid w:val="00FB082B"/>
    <w:rsid w:val="00FB0FDE"/>
    <w:rsid w:val="00FB15CE"/>
    <w:rsid w:val="00FB4EBA"/>
    <w:rsid w:val="00FB50B3"/>
    <w:rsid w:val="00FB56C1"/>
    <w:rsid w:val="00FB6745"/>
    <w:rsid w:val="00FB7294"/>
    <w:rsid w:val="00FBB9A4"/>
    <w:rsid w:val="00FC0FEA"/>
    <w:rsid w:val="00FC1E07"/>
    <w:rsid w:val="00FC3305"/>
    <w:rsid w:val="00FC373B"/>
    <w:rsid w:val="00FC48C7"/>
    <w:rsid w:val="00FC4D62"/>
    <w:rsid w:val="00FC4DAD"/>
    <w:rsid w:val="00FC55EA"/>
    <w:rsid w:val="00FC7094"/>
    <w:rsid w:val="00FD03F4"/>
    <w:rsid w:val="00FD0F8C"/>
    <w:rsid w:val="00FD1897"/>
    <w:rsid w:val="00FD20C5"/>
    <w:rsid w:val="00FD2D56"/>
    <w:rsid w:val="00FD40E4"/>
    <w:rsid w:val="00FD4F54"/>
    <w:rsid w:val="00FD5835"/>
    <w:rsid w:val="00FD5CF0"/>
    <w:rsid w:val="00FD5FBC"/>
    <w:rsid w:val="00FD7C58"/>
    <w:rsid w:val="00FD7E33"/>
    <w:rsid w:val="00FD7E46"/>
    <w:rsid w:val="00FE0C42"/>
    <w:rsid w:val="00FE19AC"/>
    <w:rsid w:val="00FE2201"/>
    <w:rsid w:val="00FE3700"/>
    <w:rsid w:val="00FE41A3"/>
    <w:rsid w:val="00FE5655"/>
    <w:rsid w:val="00FE6E66"/>
    <w:rsid w:val="00FE7716"/>
    <w:rsid w:val="00FF0A3D"/>
    <w:rsid w:val="00FF1024"/>
    <w:rsid w:val="00FF2300"/>
    <w:rsid w:val="00FF286E"/>
    <w:rsid w:val="00FF29BF"/>
    <w:rsid w:val="00FF4076"/>
    <w:rsid w:val="00FF431C"/>
    <w:rsid w:val="00FF53DC"/>
    <w:rsid w:val="00FF5603"/>
    <w:rsid w:val="00FF5E6F"/>
    <w:rsid w:val="00FF6BDD"/>
    <w:rsid w:val="011D68D2"/>
    <w:rsid w:val="0137F9BF"/>
    <w:rsid w:val="0196A1B0"/>
    <w:rsid w:val="019F1487"/>
    <w:rsid w:val="01A200AA"/>
    <w:rsid w:val="01C2A197"/>
    <w:rsid w:val="0239D435"/>
    <w:rsid w:val="0260FD8E"/>
    <w:rsid w:val="0291EFF4"/>
    <w:rsid w:val="029A049F"/>
    <w:rsid w:val="02A4BAF5"/>
    <w:rsid w:val="02B548C8"/>
    <w:rsid w:val="02F27350"/>
    <w:rsid w:val="03160262"/>
    <w:rsid w:val="0317E98D"/>
    <w:rsid w:val="03528446"/>
    <w:rsid w:val="03887201"/>
    <w:rsid w:val="03ED1C17"/>
    <w:rsid w:val="0435D500"/>
    <w:rsid w:val="044823E0"/>
    <w:rsid w:val="04B88C84"/>
    <w:rsid w:val="04B8D9B6"/>
    <w:rsid w:val="04C9F7CE"/>
    <w:rsid w:val="0554BE90"/>
    <w:rsid w:val="05AED9DA"/>
    <w:rsid w:val="05C6F2FB"/>
    <w:rsid w:val="05D564B7"/>
    <w:rsid w:val="0614AB56"/>
    <w:rsid w:val="064DA324"/>
    <w:rsid w:val="066ADCC0"/>
    <w:rsid w:val="068F8871"/>
    <w:rsid w:val="06926368"/>
    <w:rsid w:val="0725EB6D"/>
    <w:rsid w:val="0727E146"/>
    <w:rsid w:val="07348C18"/>
    <w:rsid w:val="076F6418"/>
    <w:rsid w:val="07DCCF32"/>
    <w:rsid w:val="083F3CCA"/>
    <w:rsid w:val="08513317"/>
    <w:rsid w:val="086C3A4C"/>
    <w:rsid w:val="08965CD7"/>
    <w:rsid w:val="090BD8A4"/>
    <w:rsid w:val="093F348E"/>
    <w:rsid w:val="093F7ED4"/>
    <w:rsid w:val="097398D5"/>
    <w:rsid w:val="0981099D"/>
    <w:rsid w:val="09B2622B"/>
    <w:rsid w:val="0A19C430"/>
    <w:rsid w:val="0A5E8216"/>
    <w:rsid w:val="0B5B71B0"/>
    <w:rsid w:val="0BB3D91D"/>
    <w:rsid w:val="0C46E276"/>
    <w:rsid w:val="0C5EDBE3"/>
    <w:rsid w:val="0CD24E5F"/>
    <w:rsid w:val="0CF0C86E"/>
    <w:rsid w:val="0D44B76A"/>
    <w:rsid w:val="0D54AF84"/>
    <w:rsid w:val="0D68300A"/>
    <w:rsid w:val="0D6C999D"/>
    <w:rsid w:val="0E084D36"/>
    <w:rsid w:val="0E67EC3F"/>
    <w:rsid w:val="0E74130D"/>
    <w:rsid w:val="0F03F998"/>
    <w:rsid w:val="0F3E8A85"/>
    <w:rsid w:val="0F5C4D38"/>
    <w:rsid w:val="0F921F43"/>
    <w:rsid w:val="100B97E8"/>
    <w:rsid w:val="102A39C0"/>
    <w:rsid w:val="109F71DE"/>
    <w:rsid w:val="10B01EDC"/>
    <w:rsid w:val="10D0CA1E"/>
    <w:rsid w:val="1109ED47"/>
    <w:rsid w:val="1214A251"/>
    <w:rsid w:val="122733E2"/>
    <w:rsid w:val="122EA5AE"/>
    <w:rsid w:val="1246BFDE"/>
    <w:rsid w:val="12599940"/>
    <w:rsid w:val="12E134B8"/>
    <w:rsid w:val="12F19383"/>
    <w:rsid w:val="13021D07"/>
    <w:rsid w:val="1311F09D"/>
    <w:rsid w:val="133BFC63"/>
    <w:rsid w:val="134D86C5"/>
    <w:rsid w:val="1354858F"/>
    <w:rsid w:val="136DC31C"/>
    <w:rsid w:val="13714B17"/>
    <w:rsid w:val="1381F3DB"/>
    <w:rsid w:val="140AC34C"/>
    <w:rsid w:val="140EA2B5"/>
    <w:rsid w:val="1427868F"/>
    <w:rsid w:val="1431DB92"/>
    <w:rsid w:val="143AF808"/>
    <w:rsid w:val="14D707C0"/>
    <w:rsid w:val="14F4C699"/>
    <w:rsid w:val="1506B4AC"/>
    <w:rsid w:val="15084843"/>
    <w:rsid w:val="1509937D"/>
    <w:rsid w:val="1553337F"/>
    <w:rsid w:val="15635CAB"/>
    <w:rsid w:val="1590953F"/>
    <w:rsid w:val="15B217A0"/>
    <w:rsid w:val="15BCD662"/>
    <w:rsid w:val="169FD05E"/>
    <w:rsid w:val="16BA4F16"/>
    <w:rsid w:val="16FA1894"/>
    <w:rsid w:val="179540ED"/>
    <w:rsid w:val="17CEBE81"/>
    <w:rsid w:val="1814FC31"/>
    <w:rsid w:val="183F518D"/>
    <w:rsid w:val="183FA0A8"/>
    <w:rsid w:val="18756B85"/>
    <w:rsid w:val="189A24B2"/>
    <w:rsid w:val="18A3C9CD"/>
    <w:rsid w:val="18A6A4C4"/>
    <w:rsid w:val="18AE78DF"/>
    <w:rsid w:val="18BBC33A"/>
    <w:rsid w:val="18DE7C5F"/>
    <w:rsid w:val="18FC313A"/>
    <w:rsid w:val="1914BADB"/>
    <w:rsid w:val="1945E38D"/>
    <w:rsid w:val="197A367E"/>
    <w:rsid w:val="19859578"/>
    <w:rsid w:val="198F3A93"/>
    <w:rsid w:val="19A47218"/>
    <w:rsid w:val="19EC6B87"/>
    <w:rsid w:val="19F1EFD8"/>
    <w:rsid w:val="1A0BFFBB"/>
    <w:rsid w:val="1A15BF61"/>
    <w:rsid w:val="1A44925C"/>
    <w:rsid w:val="1A6C54AE"/>
    <w:rsid w:val="1A70342B"/>
    <w:rsid w:val="1A993699"/>
    <w:rsid w:val="1AAD4659"/>
    <w:rsid w:val="1AC5BA55"/>
    <w:rsid w:val="1BA0FC13"/>
    <w:rsid w:val="1BC0BC73"/>
    <w:rsid w:val="1C1E6940"/>
    <w:rsid w:val="1C60AF5A"/>
    <w:rsid w:val="1CB17299"/>
    <w:rsid w:val="1CFE23E1"/>
    <w:rsid w:val="1D0ED9BE"/>
    <w:rsid w:val="1D155D9D"/>
    <w:rsid w:val="1D9A15E4"/>
    <w:rsid w:val="1DF9A9F8"/>
    <w:rsid w:val="1E077096"/>
    <w:rsid w:val="1E0C87C8"/>
    <w:rsid w:val="1E41E5E9"/>
    <w:rsid w:val="1E48FAB4"/>
    <w:rsid w:val="1E93FFF5"/>
    <w:rsid w:val="1EBD67CD"/>
    <w:rsid w:val="1EE8B9CF"/>
    <w:rsid w:val="1F2E0ACD"/>
    <w:rsid w:val="1F459135"/>
    <w:rsid w:val="1F4989F0"/>
    <w:rsid w:val="1F5E5B34"/>
    <w:rsid w:val="1F992B78"/>
    <w:rsid w:val="20581DAB"/>
    <w:rsid w:val="207B413F"/>
    <w:rsid w:val="2122FAD6"/>
    <w:rsid w:val="21340837"/>
    <w:rsid w:val="21539CF9"/>
    <w:rsid w:val="2189A8BD"/>
    <w:rsid w:val="21E682EE"/>
    <w:rsid w:val="21E76DFA"/>
    <w:rsid w:val="2250A060"/>
    <w:rsid w:val="226899CD"/>
    <w:rsid w:val="22967DE2"/>
    <w:rsid w:val="229B8B9C"/>
    <w:rsid w:val="22DA45E1"/>
    <w:rsid w:val="22E5D61F"/>
    <w:rsid w:val="230F3B81"/>
    <w:rsid w:val="234A6578"/>
    <w:rsid w:val="236C0400"/>
    <w:rsid w:val="23976DEB"/>
    <w:rsid w:val="23D1F318"/>
    <w:rsid w:val="23D3C0B6"/>
    <w:rsid w:val="241525FD"/>
    <w:rsid w:val="245E97A7"/>
    <w:rsid w:val="246647C4"/>
    <w:rsid w:val="24DFCF0D"/>
    <w:rsid w:val="24E8B7B7"/>
    <w:rsid w:val="24FB51D8"/>
    <w:rsid w:val="2527A4CD"/>
    <w:rsid w:val="253E8A19"/>
    <w:rsid w:val="25BDC3A2"/>
    <w:rsid w:val="26170235"/>
    <w:rsid w:val="26448957"/>
    <w:rsid w:val="26531CD1"/>
    <w:rsid w:val="2690FD36"/>
    <w:rsid w:val="26DA8808"/>
    <w:rsid w:val="26ECCB7F"/>
    <w:rsid w:val="26F26714"/>
    <w:rsid w:val="26FAB846"/>
    <w:rsid w:val="270A6081"/>
    <w:rsid w:val="271C56CE"/>
    <w:rsid w:val="273F321E"/>
    <w:rsid w:val="27630A1F"/>
    <w:rsid w:val="276EFCBF"/>
    <w:rsid w:val="2771BEEA"/>
    <w:rsid w:val="2775E5E7"/>
    <w:rsid w:val="278B1500"/>
    <w:rsid w:val="27F17F03"/>
    <w:rsid w:val="280AEFBD"/>
    <w:rsid w:val="28164EB7"/>
    <w:rsid w:val="281E603B"/>
    <w:rsid w:val="28755B4F"/>
    <w:rsid w:val="288F9C15"/>
    <w:rsid w:val="289627DA"/>
    <w:rsid w:val="28FDEE0E"/>
    <w:rsid w:val="290D8F4B"/>
    <w:rsid w:val="2918B512"/>
    <w:rsid w:val="2919B8EA"/>
    <w:rsid w:val="29215789"/>
    <w:rsid w:val="292E8A2E"/>
    <w:rsid w:val="29454F58"/>
    <w:rsid w:val="297B0901"/>
    <w:rsid w:val="29A16D85"/>
    <w:rsid w:val="29E42ECD"/>
    <w:rsid w:val="29ECFD72"/>
    <w:rsid w:val="2A21CFAE"/>
    <w:rsid w:val="2A3359FC"/>
    <w:rsid w:val="2A54C1D9"/>
    <w:rsid w:val="2A88B066"/>
    <w:rsid w:val="2AB3ECEF"/>
    <w:rsid w:val="2AE2AE38"/>
    <w:rsid w:val="2AE508AB"/>
    <w:rsid w:val="2B3D3DE6"/>
    <w:rsid w:val="2B55AE08"/>
    <w:rsid w:val="2B7004CA"/>
    <w:rsid w:val="2B885BF3"/>
    <w:rsid w:val="2B96E651"/>
    <w:rsid w:val="2C2FE3F7"/>
    <w:rsid w:val="2CEF03E3"/>
    <w:rsid w:val="2D4078C9"/>
    <w:rsid w:val="2D4FB695"/>
    <w:rsid w:val="2DA728CB"/>
    <w:rsid w:val="2DAD6A74"/>
    <w:rsid w:val="2DD71B06"/>
    <w:rsid w:val="2DE27A00"/>
    <w:rsid w:val="2E13082C"/>
    <w:rsid w:val="2E476CCF"/>
    <w:rsid w:val="2E65A17E"/>
    <w:rsid w:val="2E7F296F"/>
    <w:rsid w:val="2E808A35"/>
    <w:rsid w:val="2EAD87B7"/>
    <w:rsid w:val="2EDA8539"/>
    <w:rsid w:val="2EEB86F6"/>
    <w:rsid w:val="2F273A4A"/>
    <w:rsid w:val="2F49D8C8"/>
    <w:rsid w:val="2F6784B9"/>
    <w:rsid w:val="2F7A8ADE"/>
    <w:rsid w:val="2FA937D4"/>
    <w:rsid w:val="2FB7FF9B"/>
    <w:rsid w:val="2FCBF166"/>
    <w:rsid w:val="300B981E"/>
    <w:rsid w:val="301DBC25"/>
    <w:rsid w:val="306F325D"/>
    <w:rsid w:val="3086B207"/>
    <w:rsid w:val="308B16AD"/>
    <w:rsid w:val="309C2FDF"/>
    <w:rsid w:val="30B45C1D"/>
    <w:rsid w:val="30D61199"/>
    <w:rsid w:val="3105140C"/>
    <w:rsid w:val="311CC82D"/>
    <w:rsid w:val="318E70ED"/>
    <w:rsid w:val="320C6423"/>
    <w:rsid w:val="32254384"/>
    <w:rsid w:val="322E3189"/>
    <w:rsid w:val="326D8264"/>
    <w:rsid w:val="327E8B65"/>
    <w:rsid w:val="3290DB27"/>
    <w:rsid w:val="32ADB357"/>
    <w:rsid w:val="32BC5F17"/>
    <w:rsid w:val="32D30941"/>
    <w:rsid w:val="330B3ACF"/>
    <w:rsid w:val="3339A90A"/>
    <w:rsid w:val="3373B9B6"/>
    <w:rsid w:val="337CE73F"/>
    <w:rsid w:val="33873C42"/>
    <w:rsid w:val="338BD955"/>
    <w:rsid w:val="3422E025"/>
    <w:rsid w:val="345C5675"/>
    <w:rsid w:val="34B754DC"/>
    <w:rsid w:val="34BABD0B"/>
    <w:rsid w:val="34FCC224"/>
    <w:rsid w:val="3552FAA8"/>
    <w:rsid w:val="355E87D0"/>
    <w:rsid w:val="3566B858"/>
    <w:rsid w:val="35AA10BC"/>
    <w:rsid w:val="35B9D4A2"/>
    <w:rsid w:val="35C1A06A"/>
    <w:rsid w:val="360FCD1C"/>
    <w:rsid w:val="36516CAD"/>
    <w:rsid w:val="36621107"/>
    <w:rsid w:val="36AF197A"/>
    <w:rsid w:val="36DCCB2E"/>
    <w:rsid w:val="36F88731"/>
    <w:rsid w:val="3732A275"/>
    <w:rsid w:val="3742C487"/>
    <w:rsid w:val="3756F417"/>
    <w:rsid w:val="3793F737"/>
    <w:rsid w:val="37FF8030"/>
    <w:rsid w:val="384ADEE7"/>
    <w:rsid w:val="3850AB57"/>
    <w:rsid w:val="3850B92F"/>
    <w:rsid w:val="38BD1521"/>
    <w:rsid w:val="38D258BA"/>
    <w:rsid w:val="39413AEF"/>
    <w:rsid w:val="39476DDE"/>
    <w:rsid w:val="39542362"/>
    <w:rsid w:val="398DBB57"/>
    <w:rsid w:val="39F9B4E7"/>
    <w:rsid w:val="3A1C08F0"/>
    <w:rsid w:val="3A1F00A6"/>
    <w:rsid w:val="3A578D95"/>
    <w:rsid w:val="3A89C8E8"/>
    <w:rsid w:val="3AC770FC"/>
    <w:rsid w:val="3ACB97F9"/>
    <w:rsid w:val="3AEBEA7B"/>
    <w:rsid w:val="3B671238"/>
    <w:rsid w:val="3BB76D66"/>
    <w:rsid w:val="3BBCD17F"/>
    <w:rsid w:val="3BBE9F01"/>
    <w:rsid w:val="3BC7818C"/>
    <w:rsid w:val="3C008EE6"/>
    <w:rsid w:val="3C259949"/>
    <w:rsid w:val="3C44E14E"/>
    <w:rsid w:val="3C4E4741"/>
    <w:rsid w:val="3CE445F2"/>
    <w:rsid w:val="3CF71F97"/>
    <w:rsid w:val="3CFD4C35"/>
    <w:rsid w:val="3D40EE61"/>
    <w:rsid w:val="3D67F62B"/>
    <w:rsid w:val="3D686CE0"/>
    <w:rsid w:val="3D96A863"/>
    <w:rsid w:val="3D96E6AE"/>
    <w:rsid w:val="3D997E96"/>
    <w:rsid w:val="3D9BFA44"/>
    <w:rsid w:val="3DC66F86"/>
    <w:rsid w:val="3DC9146C"/>
    <w:rsid w:val="3DCA96F0"/>
    <w:rsid w:val="3DF8C8D1"/>
    <w:rsid w:val="3DFF5C60"/>
    <w:rsid w:val="3E0531A9"/>
    <w:rsid w:val="3E14ADA7"/>
    <w:rsid w:val="3E1ADF01"/>
    <w:rsid w:val="3E281E25"/>
    <w:rsid w:val="3E6993BE"/>
    <w:rsid w:val="3ECFE336"/>
    <w:rsid w:val="3EF2D4B1"/>
    <w:rsid w:val="3EFFEB9C"/>
    <w:rsid w:val="3F0E52C0"/>
    <w:rsid w:val="3F1B425C"/>
    <w:rsid w:val="3F22C6EC"/>
    <w:rsid w:val="3F4F65E6"/>
    <w:rsid w:val="3F623FE7"/>
    <w:rsid w:val="3F666751"/>
    <w:rsid w:val="3F6E97C0"/>
    <w:rsid w:val="3F707F47"/>
    <w:rsid w:val="3F8FFE21"/>
    <w:rsid w:val="3FF4C863"/>
    <w:rsid w:val="4034ECF7"/>
    <w:rsid w:val="4078E7C7"/>
    <w:rsid w:val="4088BABE"/>
    <w:rsid w:val="40C2D754"/>
    <w:rsid w:val="40D53991"/>
    <w:rsid w:val="40EEC695"/>
    <w:rsid w:val="414203A2"/>
    <w:rsid w:val="41ABA642"/>
    <w:rsid w:val="41AD0708"/>
    <w:rsid w:val="426291A2"/>
    <w:rsid w:val="4287119B"/>
    <w:rsid w:val="42E049B4"/>
    <w:rsid w:val="430BD16D"/>
    <w:rsid w:val="43539928"/>
    <w:rsid w:val="4386DDEC"/>
    <w:rsid w:val="4429561B"/>
    <w:rsid w:val="44347B9F"/>
    <w:rsid w:val="447529A9"/>
    <w:rsid w:val="44B97054"/>
    <w:rsid w:val="44C2A49B"/>
    <w:rsid w:val="4504DDD8"/>
    <w:rsid w:val="455C470B"/>
    <w:rsid w:val="4568AC9C"/>
    <w:rsid w:val="457DE378"/>
    <w:rsid w:val="45BAAFD4"/>
    <w:rsid w:val="45F6EF93"/>
    <w:rsid w:val="4609AD31"/>
    <w:rsid w:val="4642807B"/>
    <w:rsid w:val="469C7B7F"/>
    <w:rsid w:val="46A42E7B"/>
    <w:rsid w:val="46B6A3D5"/>
    <w:rsid w:val="46BE1A07"/>
    <w:rsid w:val="47435233"/>
    <w:rsid w:val="47526AC0"/>
    <w:rsid w:val="4761A494"/>
    <w:rsid w:val="47673C04"/>
    <w:rsid w:val="47686896"/>
    <w:rsid w:val="4778C196"/>
    <w:rsid w:val="479CCCE1"/>
    <w:rsid w:val="483DA8B5"/>
    <w:rsid w:val="4852C72B"/>
    <w:rsid w:val="48ACC22F"/>
    <w:rsid w:val="48B29658"/>
    <w:rsid w:val="48C35AD6"/>
    <w:rsid w:val="48CC5AF2"/>
    <w:rsid w:val="48FC08BB"/>
    <w:rsid w:val="48FD1818"/>
    <w:rsid w:val="490FD9A9"/>
    <w:rsid w:val="491BD01B"/>
    <w:rsid w:val="493B9D47"/>
    <w:rsid w:val="49832EE0"/>
    <w:rsid w:val="49EF3FAA"/>
    <w:rsid w:val="4A281520"/>
    <w:rsid w:val="4A63920C"/>
    <w:rsid w:val="4A6E9FA6"/>
    <w:rsid w:val="4A89740A"/>
    <w:rsid w:val="4A9B9D28"/>
    <w:rsid w:val="4AC112C6"/>
    <w:rsid w:val="4B2CE019"/>
    <w:rsid w:val="4B5D05C4"/>
    <w:rsid w:val="4BEA371A"/>
    <w:rsid w:val="4BFF626D"/>
    <w:rsid w:val="4C4843B9"/>
    <w:rsid w:val="4C6B1F09"/>
    <w:rsid w:val="4CB8D764"/>
    <w:rsid w:val="4D0A0F94"/>
    <w:rsid w:val="4D25E559"/>
    <w:rsid w:val="4D4A4D26"/>
    <w:rsid w:val="4D53B7BC"/>
    <w:rsid w:val="4D747D2D"/>
    <w:rsid w:val="4D9093AF"/>
    <w:rsid w:val="4DDA1ECB"/>
    <w:rsid w:val="4E1487E5"/>
    <w:rsid w:val="4E5A7719"/>
    <w:rsid w:val="4EF55F25"/>
    <w:rsid w:val="4F04F0D9"/>
    <w:rsid w:val="4F10665A"/>
    <w:rsid w:val="4F6BE7BC"/>
    <w:rsid w:val="4F772E46"/>
    <w:rsid w:val="4FBAF645"/>
    <w:rsid w:val="50318918"/>
    <w:rsid w:val="50344DFD"/>
    <w:rsid w:val="50594110"/>
    <w:rsid w:val="50614B7F"/>
    <w:rsid w:val="506D98C0"/>
    <w:rsid w:val="508E2382"/>
    <w:rsid w:val="50B019FE"/>
    <w:rsid w:val="50E62C13"/>
    <w:rsid w:val="50FC338B"/>
    <w:rsid w:val="5104E284"/>
    <w:rsid w:val="5129310D"/>
    <w:rsid w:val="51D13F76"/>
    <w:rsid w:val="51F2F612"/>
    <w:rsid w:val="524F43BF"/>
    <w:rsid w:val="5253BDAE"/>
    <w:rsid w:val="52A3887E"/>
    <w:rsid w:val="52E16969"/>
    <w:rsid w:val="52E64B85"/>
    <w:rsid w:val="5335FFCE"/>
    <w:rsid w:val="53454E0B"/>
    <w:rsid w:val="53A0664D"/>
    <w:rsid w:val="53C14864"/>
    <w:rsid w:val="53D06604"/>
    <w:rsid w:val="53EE45E6"/>
    <w:rsid w:val="54067224"/>
    <w:rsid w:val="541D2785"/>
    <w:rsid w:val="5443495B"/>
    <w:rsid w:val="54DCDED5"/>
    <w:rsid w:val="54FD0F13"/>
    <w:rsid w:val="557ADEE5"/>
    <w:rsid w:val="558374F6"/>
    <w:rsid w:val="558E84D5"/>
    <w:rsid w:val="559D558E"/>
    <w:rsid w:val="55A14666"/>
    <w:rsid w:val="55D37BC4"/>
    <w:rsid w:val="561A204F"/>
    <w:rsid w:val="56B39F42"/>
    <w:rsid w:val="570F0400"/>
    <w:rsid w:val="5734308F"/>
    <w:rsid w:val="575AAA16"/>
    <w:rsid w:val="57706D3D"/>
    <w:rsid w:val="5784017B"/>
    <w:rsid w:val="57B6C4F2"/>
    <w:rsid w:val="57C80B00"/>
    <w:rsid w:val="57CEF130"/>
    <w:rsid w:val="57D8E7AB"/>
    <w:rsid w:val="57D8F084"/>
    <w:rsid w:val="57E3F545"/>
    <w:rsid w:val="57F64DE0"/>
    <w:rsid w:val="5828EC34"/>
    <w:rsid w:val="58638E20"/>
    <w:rsid w:val="587ECB05"/>
    <w:rsid w:val="58FCBE3B"/>
    <w:rsid w:val="595A5008"/>
    <w:rsid w:val="5963DB61"/>
    <w:rsid w:val="59B37726"/>
    <w:rsid w:val="59BD9958"/>
    <w:rsid w:val="59D5C596"/>
    <w:rsid w:val="59E0B830"/>
    <w:rsid w:val="59EB2E52"/>
    <w:rsid w:val="59F0CFAA"/>
    <w:rsid w:val="59F9E08D"/>
    <w:rsid w:val="59FF8ABE"/>
    <w:rsid w:val="5A11B9D0"/>
    <w:rsid w:val="5A1A9B66"/>
    <w:rsid w:val="5A55EE5A"/>
    <w:rsid w:val="5A988E9C"/>
    <w:rsid w:val="5AB3990C"/>
    <w:rsid w:val="5AC3DE82"/>
    <w:rsid w:val="5AD93A05"/>
    <w:rsid w:val="5BA2CF36"/>
    <w:rsid w:val="5BAC7451"/>
    <w:rsid w:val="5BF1BEBB"/>
    <w:rsid w:val="5BF75F8D"/>
    <w:rsid w:val="5CA63969"/>
    <w:rsid w:val="5D319BDA"/>
    <w:rsid w:val="5D412175"/>
    <w:rsid w:val="5D440F89"/>
    <w:rsid w:val="5D492B45"/>
    <w:rsid w:val="5D6E4A84"/>
    <w:rsid w:val="5DA9A39C"/>
    <w:rsid w:val="5DA9BD88"/>
    <w:rsid w:val="5E5316A5"/>
    <w:rsid w:val="5EC1DF13"/>
    <w:rsid w:val="5ECD6C3B"/>
    <w:rsid w:val="5ED2FBE1"/>
    <w:rsid w:val="5F054645"/>
    <w:rsid w:val="5F0EE786"/>
    <w:rsid w:val="5F2B0F77"/>
    <w:rsid w:val="5F52A4ED"/>
    <w:rsid w:val="5F80D4B3"/>
    <w:rsid w:val="5FA05D48"/>
    <w:rsid w:val="5FCE6996"/>
    <w:rsid w:val="602070DC"/>
    <w:rsid w:val="6029C186"/>
    <w:rsid w:val="6031D30A"/>
    <w:rsid w:val="60365BF9"/>
    <w:rsid w:val="6067ECA6"/>
    <w:rsid w:val="607B31C9"/>
    <w:rsid w:val="60A06383"/>
    <w:rsid w:val="60E28230"/>
    <w:rsid w:val="60E8BE6A"/>
    <w:rsid w:val="61360F74"/>
    <w:rsid w:val="6156B92A"/>
    <w:rsid w:val="6166C3AE"/>
    <w:rsid w:val="617A342C"/>
    <w:rsid w:val="61F17446"/>
    <w:rsid w:val="620C84EE"/>
    <w:rsid w:val="6228934A"/>
    <w:rsid w:val="62296576"/>
    <w:rsid w:val="6274DCF3"/>
    <w:rsid w:val="633D7269"/>
    <w:rsid w:val="638D44A7"/>
    <w:rsid w:val="63CA086D"/>
    <w:rsid w:val="63DAD0C5"/>
    <w:rsid w:val="6477E565"/>
    <w:rsid w:val="6485D38B"/>
    <w:rsid w:val="64A1DAB9"/>
    <w:rsid w:val="64AC2FBC"/>
    <w:rsid w:val="64AE7B8E"/>
    <w:rsid w:val="64B78FEF"/>
    <w:rsid w:val="64CAC336"/>
    <w:rsid w:val="64DAD0C8"/>
    <w:rsid w:val="64FF1D0F"/>
    <w:rsid w:val="6522A847"/>
    <w:rsid w:val="653B5DC9"/>
    <w:rsid w:val="65DA3991"/>
    <w:rsid w:val="66189649"/>
    <w:rsid w:val="669F6950"/>
    <w:rsid w:val="66CBE7A0"/>
    <w:rsid w:val="66D72E2A"/>
    <w:rsid w:val="6711506F"/>
    <w:rsid w:val="67DF391D"/>
    <w:rsid w:val="67EBA063"/>
    <w:rsid w:val="6814BAA2"/>
    <w:rsid w:val="683BE18C"/>
    <w:rsid w:val="685B0B99"/>
    <w:rsid w:val="6861C315"/>
    <w:rsid w:val="691F45B4"/>
    <w:rsid w:val="69CB064E"/>
    <w:rsid w:val="69E3328C"/>
    <w:rsid w:val="6A10300E"/>
    <w:rsid w:val="6A1B4EFE"/>
    <w:rsid w:val="6A3C6347"/>
    <w:rsid w:val="6A502C58"/>
    <w:rsid w:val="6A5BE537"/>
    <w:rsid w:val="6A68CCBE"/>
    <w:rsid w:val="6A9887DE"/>
    <w:rsid w:val="6B5FD517"/>
    <w:rsid w:val="6BA4DD32"/>
    <w:rsid w:val="6BAEBC62"/>
    <w:rsid w:val="6BB6027D"/>
    <w:rsid w:val="6BB71F5F"/>
    <w:rsid w:val="6BDE4FD2"/>
    <w:rsid w:val="6BF7B598"/>
    <w:rsid w:val="6C277502"/>
    <w:rsid w:val="6C77CEC5"/>
    <w:rsid w:val="6CE0A3E1"/>
    <w:rsid w:val="6D020F98"/>
    <w:rsid w:val="6D275304"/>
    <w:rsid w:val="6D52EFC0"/>
    <w:rsid w:val="6D7EB416"/>
    <w:rsid w:val="6DABB198"/>
    <w:rsid w:val="6DC082DC"/>
    <w:rsid w:val="6DEDB32F"/>
    <w:rsid w:val="6E2AA70C"/>
    <w:rsid w:val="6E7EF620"/>
    <w:rsid w:val="6E8CE9A5"/>
    <w:rsid w:val="6EC3ED0F"/>
    <w:rsid w:val="6EDEC173"/>
    <w:rsid w:val="6EEDA33F"/>
    <w:rsid w:val="6F16A2B9"/>
    <w:rsid w:val="6FBD3510"/>
    <w:rsid w:val="6FD2B63C"/>
    <w:rsid w:val="6FF85BC3"/>
    <w:rsid w:val="7028BA06"/>
    <w:rsid w:val="70912980"/>
    <w:rsid w:val="7091416A"/>
    <w:rsid w:val="70B9AE7B"/>
    <w:rsid w:val="711E5CF1"/>
    <w:rsid w:val="71668CD9"/>
    <w:rsid w:val="716E07E1"/>
    <w:rsid w:val="718934B9"/>
    <w:rsid w:val="7196A9A6"/>
    <w:rsid w:val="71AB620A"/>
    <w:rsid w:val="71AC8D20"/>
    <w:rsid w:val="721BA221"/>
    <w:rsid w:val="7273DEA3"/>
    <w:rsid w:val="728C6C1B"/>
    <w:rsid w:val="72FCFFC6"/>
    <w:rsid w:val="7319B290"/>
    <w:rsid w:val="732557AB"/>
    <w:rsid w:val="7356A7D5"/>
    <w:rsid w:val="7380C9F3"/>
    <w:rsid w:val="73AB55F7"/>
    <w:rsid w:val="73F14F3D"/>
    <w:rsid w:val="73F1DB22"/>
    <w:rsid w:val="744E4992"/>
    <w:rsid w:val="747929DD"/>
    <w:rsid w:val="74A5E11D"/>
    <w:rsid w:val="74E37981"/>
    <w:rsid w:val="75472658"/>
    <w:rsid w:val="75480EAA"/>
    <w:rsid w:val="7551B3C5"/>
    <w:rsid w:val="759E97DE"/>
    <w:rsid w:val="75A293ED"/>
    <w:rsid w:val="75EF1221"/>
    <w:rsid w:val="76130200"/>
    <w:rsid w:val="76268A68"/>
    <w:rsid w:val="76282076"/>
    <w:rsid w:val="76337F70"/>
    <w:rsid w:val="763D248B"/>
    <w:rsid w:val="763FCCB1"/>
    <w:rsid w:val="77135E6B"/>
    <w:rsid w:val="77405BED"/>
    <w:rsid w:val="777BE092"/>
    <w:rsid w:val="7783F216"/>
    <w:rsid w:val="77861851"/>
    <w:rsid w:val="77C7EC8A"/>
    <w:rsid w:val="77FE9617"/>
    <w:rsid w:val="7843C620"/>
    <w:rsid w:val="78499411"/>
    <w:rsid w:val="785BBF8D"/>
    <w:rsid w:val="78C4C060"/>
    <w:rsid w:val="78D62275"/>
    <w:rsid w:val="790FA009"/>
    <w:rsid w:val="79100A0B"/>
    <w:rsid w:val="7922E311"/>
    <w:rsid w:val="796204B7"/>
    <w:rsid w:val="797C9C4C"/>
    <w:rsid w:val="7997863C"/>
    <w:rsid w:val="7A03A065"/>
    <w:rsid w:val="7A1DBEA9"/>
    <w:rsid w:val="7A4D42AC"/>
    <w:rsid w:val="7A6DF2ED"/>
    <w:rsid w:val="7ABA71C0"/>
    <w:rsid w:val="7AC6A730"/>
    <w:rsid w:val="7B08DAF9"/>
    <w:rsid w:val="7B23E22E"/>
    <w:rsid w:val="7B4DD1E8"/>
    <w:rsid w:val="7B6198F7"/>
    <w:rsid w:val="7BBD310A"/>
    <w:rsid w:val="7BBE6593"/>
    <w:rsid w:val="7BF18F46"/>
    <w:rsid w:val="7C0C452C"/>
    <w:rsid w:val="7C2A1DCA"/>
    <w:rsid w:val="7C6440AE"/>
    <w:rsid w:val="7C9ECF7D"/>
    <w:rsid w:val="7CAEA2D0"/>
    <w:rsid w:val="7CD4EDBF"/>
    <w:rsid w:val="7CF3EE18"/>
    <w:rsid w:val="7D058D2D"/>
    <w:rsid w:val="7D0E83DC"/>
    <w:rsid w:val="7D27DB9D"/>
    <w:rsid w:val="7DD0FD9A"/>
    <w:rsid w:val="7DE009B7"/>
    <w:rsid w:val="7DE9AEFF"/>
    <w:rsid w:val="7DF81A10"/>
    <w:rsid w:val="7E5CD67D"/>
    <w:rsid w:val="7E6B80FF"/>
    <w:rsid w:val="7EA81035"/>
    <w:rsid w:val="7EF4E53D"/>
    <w:rsid w:val="7EFCF6C1"/>
    <w:rsid w:val="7EFE8A58"/>
    <w:rsid w:val="7F21E2BF"/>
    <w:rsid w:val="7F52F238"/>
    <w:rsid w:val="7F64C8A4"/>
    <w:rsid w:val="7FC0B5AE"/>
    <w:rsid w:val="7FD71B84"/>
    <w:rsid w:val="7FDE619F"/>
    <w:rsid w:val="7FECF076"/>
    <w:rsid w:val="7FF84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5E6BB0"/>
  <w15:docId w15:val="{E9840886-66ED-4F0F-BD01-C610502E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iPriority="0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0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023"/>
    <w:pPr>
      <w:tabs>
        <w:tab w:val="left" w:pos="851"/>
      </w:tabs>
      <w:spacing w:line="360" w:lineRule="auto"/>
      <w:jc w:val="both"/>
    </w:pPr>
    <w:rPr>
      <w:rFonts w:ascii="Arial" w:hAnsi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"/>
    <w:uiPriority w:val="99"/>
    <w:qFormat/>
    <w:rsid w:val="003513EB"/>
    <w:pPr>
      <w:keepNext/>
      <w:pageBreakBefore/>
      <w:numPr>
        <w:numId w:val="1"/>
      </w:numPr>
      <w:tabs>
        <w:tab w:val="clear" w:pos="851"/>
      </w:tabs>
      <w:spacing w:after="480" w:line="240" w:lineRule="auto"/>
      <w:outlineLvl w:val="0"/>
    </w:pPr>
    <w:rPr>
      <w:rFonts w:cs="Arial"/>
      <w:b/>
      <w:bCs/>
      <w:caps/>
      <w:kern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CC16C5"/>
    <w:pPr>
      <w:keepNext/>
      <w:numPr>
        <w:ilvl w:val="1"/>
        <w:numId w:val="1"/>
      </w:numPr>
      <w:tabs>
        <w:tab w:val="clear" w:pos="851"/>
      </w:tabs>
      <w:spacing w:before="480" w:after="360" w:line="240" w:lineRule="auto"/>
      <w:outlineLvl w:val="1"/>
    </w:pPr>
    <w:rPr>
      <w:rFonts w:cs="Arial"/>
      <w:bCs/>
      <w:iCs/>
      <w:caps/>
    </w:rPr>
  </w:style>
  <w:style w:type="paragraph" w:styleId="Ttulo3">
    <w:name w:val="heading 3"/>
    <w:basedOn w:val="Normal"/>
    <w:next w:val="Normal"/>
    <w:link w:val="Ttulo3Char"/>
    <w:uiPriority w:val="99"/>
    <w:qFormat/>
    <w:rsid w:val="003513EB"/>
    <w:pPr>
      <w:keepNext/>
      <w:numPr>
        <w:ilvl w:val="2"/>
        <w:numId w:val="1"/>
      </w:numPr>
      <w:tabs>
        <w:tab w:val="clear" w:pos="851"/>
      </w:tabs>
      <w:spacing w:before="480" w:after="360" w:line="240" w:lineRule="auto"/>
      <w:outlineLvl w:val="2"/>
    </w:pPr>
    <w:rPr>
      <w:rFonts w:cs="Arial"/>
      <w:bCs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3513EB"/>
    <w:pPr>
      <w:keepNext/>
      <w:numPr>
        <w:ilvl w:val="3"/>
        <w:numId w:val="1"/>
      </w:numPr>
      <w:tabs>
        <w:tab w:val="clear" w:pos="851"/>
      </w:tabs>
      <w:spacing w:before="480" w:after="360" w:line="240" w:lineRule="auto"/>
      <w:outlineLvl w:val="3"/>
    </w:pPr>
    <w:rPr>
      <w:bCs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3513EB"/>
    <w:pPr>
      <w:keepNext/>
      <w:numPr>
        <w:ilvl w:val="4"/>
        <w:numId w:val="1"/>
      </w:numPr>
      <w:tabs>
        <w:tab w:val="clear" w:pos="851"/>
      </w:tabs>
      <w:spacing w:before="480" w:after="360" w:line="240" w:lineRule="auto"/>
      <w:outlineLvl w:val="4"/>
    </w:pPr>
    <w:rPr>
      <w:bCs/>
      <w:iCs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3513EB"/>
    <w:pPr>
      <w:keepNext/>
      <w:numPr>
        <w:ilvl w:val="5"/>
        <w:numId w:val="1"/>
      </w:numPr>
      <w:tabs>
        <w:tab w:val="clear" w:pos="851"/>
      </w:tabs>
      <w:spacing w:before="480" w:after="360" w:line="240" w:lineRule="auto"/>
      <w:outlineLvl w:val="5"/>
    </w:pPr>
    <w:rPr>
      <w:bCs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3513EB"/>
    <w:pPr>
      <w:keepNext/>
      <w:numPr>
        <w:ilvl w:val="6"/>
        <w:numId w:val="1"/>
      </w:numPr>
      <w:tabs>
        <w:tab w:val="clear" w:pos="851"/>
      </w:tabs>
      <w:spacing w:before="480" w:after="360" w:line="240" w:lineRule="auto"/>
      <w:outlineLvl w:val="6"/>
    </w:pPr>
  </w:style>
  <w:style w:type="paragraph" w:styleId="Ttulo8">
    <w:name w:val="heading 8"/>
    <w:basedOn w:val="Normal"/>
    <w:next w:val="Normal"/>
    <w:link w:val="Ttulo8Char"/>
    <w:uiPriority w:val="99"/>
    <w:qFormat/>
    <w:rsid w:val="003513EB"/>
    <w:pPr>
      <w:keepNext/>
      <w:numPr>
        <w:ilvl w:val="7"/>
        <w:numId w:val="1"/>
      </w:numPr>
      <w:tabs>
        <w:tab w:val="clear" w:pos="851"/>
      </w:tabs>
      <w:spacing w:before="480" w:after="360" w:line="240" w:lineRule="auto"/>
      <w:outlineLvl w:val="7"/>
    </w:pPr>
    <w:rPr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3513EB"/>
    <w:pPr>
      <w:keepNext/>
      <w:numPr>
        <w:ilvl w:val="8"/>
        <w:numId w:val="1"/>
      </w:numPr>
      <w:tabs>
        <w:tab w:val="clear" w:pos="851"/>
      </w:tabs>
      <w:spacing w:before="480" w:after="360" w:line="240" w:lineRule="auto"/>
      <w:outlineLvl w:val="8"/>
    </w:pPr>
    <w:rPr>
      <w:rFonts w:cs="Arial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0B3FA6"/>
    <w:rPr>
      <w:rFonts w:ascii="Arial" w:hAnsi="Arial" w:cs="Arial"/>
      <w:b/>
      <w:bCs/>
      <w:caps/>
      <w:kern w:val="32"/>
      <w:sz w:val="24"/>
      <w:szCs w:val="24"/>
      <w:lang w:eastAsia="en-US"/>
    </w:rPr>
  </w:style>
  <w:style w:type="character" w:customStyle="1" w:styleId="Ttulo2Char">
    <w:name w:val="Título 2 Char"/>
    <w:basedOn w:val="Fontepargpadro"/>
    <w:link w:val="Ttulo2"/>
    <w:uiPriority w:val="99"/>
    <w:locked/>
    <w:rsid w:val="00CC16C5"/>
    <w:rPr>
      <w:rFonts w:ascii="Arial" w:hAnsi="Arial" w:cs="Arial"/>
      <w:bCs/>
      <w:iCs/>
      <w:caps/>
      <w:sz w:val="24"/>
      <w:szCs w:val="24"/>
      <w:lang w:eastAsia="en-US"/>
    </w:rPr>
  </w:style>
  <w:style w:type="character" w:customStyle="1" w:styleId="Ttulo3Char">
    <w:name w:val="Título 3 Char"/>
    <w:basedOn w:val="Fontepargpadro"/>
    <w:link w:val="Ttulo3"/>
    <w:uiPriority w:val="99"/>
    <w:locked/>
    <w:rsid w:val="000B3FA6"/>
    <w:rPr>
      <w:rFonts w:ascii="Arial" w:hAnsi="Arial" w:cs="Arial"/>
      <w:bCs/>
      <w:sz w:val="24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locked/>
    <w:rsid w:val="000B3FA6"/>
    <w:rPr>
      <w:rFonts w:ascii="Arial" w:hAnsi="Arial"/>
      <w:bCs/>
      <w:sz w:val="24"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9"/>
    <w:locked/>
    <w:rsid w:val="000B3FA6"/>
    <w:rPr>
      <w:rFonts w:ascii="Arial" w:hAnsi="Arial"/>
      <w:bCs/>
      <w:iCs/>
      <w:sz w:val="24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9"/>
    <w:locked/>
    <w:rsid w:val="000B3FA6"/>
    <w:rPr>
      <w:rFonts w:ascii="Arial" w:hAnsi="Arial"/>
      <w:bCs/>
      <w:sz w:val="24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9"/>
    <w:locked/>
    <w:rsid w:val="000B3FA6"/>
    <w:rPr>
      <w:rFonts w:ascii="Arial" w:hAnsi="Arial"/>
      <w:sz w:val="24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9"/>
    <w:locked/>
    <w:rsid w:val="000B3FA6"/>
    <w:rPr>
      <w:rFonts w:ascii="Arial" w:hAnsi="Arial"/>
      <w:iCs/>
      <w:sz w:val="24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9"/>
    <w:locked/>
    <w:rsid w:val="000B3FA6"/>
    <w:rPr>
      <w:rFonts w:ascii="Arial" w:hAnsi="Arial" w:cs="Arial"/>
      <w:sz w:val="24"/>
      <w:szCs w:val="22"/>
      <w:lang w:eastAsia="en-US"/>
    </w:rPr>
  </w:style>
  <w:style w:type="paragraph" w:styleId="Sumrio2">
    <w:name w:val="toc 2"/>
    <w:basedOn w:val="Normal"/>
    <w:next w:val="Normal"/>
    <w:link w:val="Sumrio2Char"/>
    <w:uiPriority w:val="39"/>
    <w:rsid w:val="008B5601"/>
    <w:pPr>
      <w:tabs>
        <w:tab w:val="clear" w:pos="851"/>
        <w:tab w:val="left" w:pos="601"/>
        <w:tab w:val="right" w:leader="dot" w:pos="9072"/>
      </w:tabs>
      <w:spacing w:after="120" w:line="240" w:lineRule="auto"/>
      <w:ind w:left="601" w:right="284" w:hanging="601"/>
      <w:jc w:val="left"/>
    </w:pPr>
    <w:rPr>
      <w:caps/>
    </w:rPr>
  </w:style>
  <w:style w:type="paragraph" w:styleId="Sumrio1">
    <w:name w:val="toc 1"/>
    <w:basedOn w:val="Normal"/>
    <w:next w:val="Normal"/>
    <w:link w:val="Sumrio1Char"/>
    <w:autoRedefine/>
    <w:uiPriority w:val="39"/>
    <w:rsid w:val="00501430"/>
    <w:pPr>
      <w:tabs>
        <w:tab w:val="clear" w:pos="851"/>
        <w:tab w:val="right" w:leader="dot" w:pos="9072"/>
      </w:tabs>
      <w:spacing w:after="120" w:line="240" w:lineRule="auto"/>
      <w:ind w:left="397" w:right="284" w:hanging="397"/>
      <w:jc w:val="left"/>
    </w:pPr>
    <w:rPr>
      <w:b/>
      <w:caps/>
      <w:noProof/>
    </w:rPr>
  </w:style>
  <w:style w:type="paragraph" w:styleId="Sumrio3">
    <w:name w:val="toc 3"/>
    <w:basedOn w:val="Normal"/>
    <w:next w:val="Normal"/>
    <w:autoRedefine/>
    <w:uiPriority w:val="99"/>
    <w:rsid w:val="008B5601"/>
    <w:pPr>
      <w:tabs>
        <w:tab w:val="clear" w:pos="851"/>
        <w:tab w:val="left" w:pos="805"/>
        <w:tab w:val="right" w:leader="dot" w:pos="9072"/>
      </w:tabs>
      <w:spacing w:after="120" w:line="240" w:lineRule="auto"/>
      <w:ind w:left="805" w:right="284" w:hanging="805"/>
      <w:jc w:val="left"/>
    </w:pPr>
  </w:style>
  <w:style w:type="paragraph" w:styleId="Sumrio4">
    <w:name w:val="toc 4"/>
    <w:basedOn w:val="Normal"/>
    <w:next w:val="Normal"/>
    <w:autoRedefine/>
    <w:uiPriority w:val="99"/>
    <w:rsid w:val="008B5601"/>
    <w:pPr>
      <w:tabs>
        <w:tab w:val="clear" w:pos="851"/>
        <w:tab w:val="left" w:pos="1015"/>
        <w:tab w:val="right" w:leader="dot" w:pos="9072"/>
      </w:tabs>
      <w:spacing w:after="120" w:line="240" w:lineRule="auto"/>
      <w:ind w:left="1015" w:right="284" w:hanging="1015"/>
      <w:jc w:val="left"/>
    </w:pPr>
  </w:style>
  <w:style w:type="character" w:styleId="AcrnimoHTML">
    <w:name w:val="HTML Acronym"/>
    <w:basedOn w:val="Fontepargpadro"/>
    <w:uiPriority w:val="99"/>
    <w:semiHidden/>
    <w:rsid w:val="000E52BA"/>
    <w:rPr>
      <w:rFonts w:cs="Times New Roman"/>
    </w:rPr>
  </w:style>
  <w:style w:type="paragraph" w:styleId="Sumrio5">
    <w:name w:val="toc 5"/>
    <w:basedOn w:val="Normal"/>
    <w:next w:val="Normal"/>
    <w:autoRedefine/>
    <w:uiPriority w:val="99"/>
    <w:rsid w:val="008B5601"/>
    <w:pPr>
      <w:tabs>
        <w:tab w:val="clear" w:pos="851"/>
        <w:tab w:val="left" w:pos="1219"/>
        <w:tab w:val="right" w:leader="dot" w:pos="9072"/>
      </w:tabs>
      <w:spacing w:after="120" w:line="240" w:lineRule="auto"/>
      <w:ind w:left="1219" w:right="284" w:hanging="1219"/>
      <w:jc w:val="left"/>
    </w:pPr>
  </w:style>
  <w:style w:type="paragraph" w:styleId="Sumrio6">
    <w:name w:val="toc 6"/>
    <w:basedOn w:val="Normal"/>
    <w:next w:val="Normal"/>
    <w:autoRedefine/>
    <w:uiPriority w:val="99"/>
    <w:rsid w:val="008B5601"/>
    <w:pPr>
      <w:tabs>
        <w:tab w:val="clear" w:pos="851"/>
        <w:tab w:val="left" w:pos="1423"/>
        <w:tab w:val="right" w:leader="dot" w:pos="9072"/>
      </w:tabs>
      <w:spacing w:after="120" w:line="240" w:lineRule="auto"/>
      <w:ind w:left="1423" w:right="284" w:hanging="1423"/>
      <w:jc w:val="left"/>
    </w:pPr>
  </w:style>
  <w:style w:type="paragraph" w:styleId="Sumrio7">
    <w:name w:val="toc 7"/>
    <w:basedOn w:val="Normal"/>
    <w:next w:val="Normal"/>
    <w:autoRedefine/>
    <w:uiPriority w:val="99"/>
    <w:rsid w:val="008B5601"/>
    <w:pPr>
      <w:tabs>
        <w:tab w:val="clear" w:pos="851"/>
        <w:tab w:val="left" w:pos="1627"/>
        <w:tab w:val="right" w:leader="dot" w:pos="9072"/>
      </w:tabs>
      <w:spacing w:after="120" w:line="240" w:lineRule="auto"/>
      <w:ind w:left="1627" w:right="284" w:hanging="1627"/>
      <w:jc w:val="left"/>
    </w:pPr>
  </w:style>
  <w:style w:type="paragraph" w:styleId="Sumrio8">
    <w:name w:val="toc 8"/>
    <w:basedOn w:val="Normal"/>
    <w:next w:val="Normal"/>
    <w:autoRedefine/>
    <w:uiPriority w:val="99"/>
    <w:rsid w:val="008B5601"/>
    <w:pPr>
      <w:tabs>
        <w:tab w:val="clear" w:pos="851"/>
        <w:tab w:val="left" w:pos="1837"/>
        <w:tab w:val="right" w:leader="dot" w:pos="9072"/>
      </w:tabs>
      <w:spacing w:after="120" w:line="240" w:lineRule="auto"/>
      <w:ind w:left="1837" w:right="284" w:hanging="1837"/>
      <w:jc w:val="left"/>
    </w:pPr>
  </w:style>
  <w:style w:type="paragraph" w:styleId="Sumrio9">
    <w:name w:val="toc 9"/>
    <w:basedOn w:val="Normal"/>
    <w:next w:val="Normal"/>
    <w:autoRedefine/>
    <w:uiPriority w:val="39"/>
    <w:rsid w:val="00501430"/>
    <w:pPr>
      <w:tabs>
        <w:tab w:val="clear" w:pos="851"/>
        <w:tab w:val="left" w:pos="2041"/>
        <w:tab w:val="right" w:leader="dot" w:pos="9072"/>
      </w:tabs>
      <w:spacing w:after="120" w:line="240" w:lineRule="auto"/>
      <w:ind w:left="1701" w:right="284" w:hanging="1701"/>
      <w:jc w:val="left"/>
    </w:pPr>
    <w:rPr>
      <w:b/>
      <w:caps/>
    </w:rPr>
  </w:style>
  <w:style w:type="paragraph" w:styleId="Assinatura">
    <w:name w:val="Signature"/>
    <w:basedOn w:val="Normal"/>
    <w:link w:val="AssinaturaChar"/>
    <w:uiPriority w:val="99"/>
    <w:semiHidden/>
    <w:rsid w:val="000E52BA"/>
    <w:pPr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AssinaturadeEmail">
    <w:name w:val="E-mail Signature"/>
    <w:basedOn w:val="Normal"/>
    <w:link w:val="AssinaturadeEmailChar"/>
    <w:uiPriority w:val="99"/>
    <w:semiHidden/>
    <w:rsid w:val="000E52BA"/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">
    <w:name w:val="header"/>
    <w:basedOn w:val="Normal"/>
    <w:link w:val="CabealhoChar"/>
    <w:semiHidden/>
    <w:rsid w:val="000E52B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abealhodamensagem">
    <w:name w:val="Message Header"/>
    <w:basedOn w:val="Normal"/>
    <w:link w:val="CabealhodamensagemChar"/>
    <w:uiPriority w:val="99"/>
    <w:semiHidden/>
    <w:rsid w:val="000E52B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locked/>
    <w:rsid w:val="000B3FA6"/>
    <w:rPr>
      <w:rFonts w:ascii="Cambria" w:hAnsi="Cambria" w:cs="Times New Roman"/>
      <w:sz w:val="24"/>
      <w:szCs w:val="24"/>
      <w:shd w:val="pct20" w:color="auto" w:fill="auto"/>
      <w:lang w:eastAsia="en-US"/>
    </w:rPr>
  </w:style>
  <w:style w:type="character" w:styleId="CitaoHTML">
    <w:name w:val="HTML Cite"/>
    <w:basedOn w:val="Fontepargpadro"/>
    <w:uiPriority w:val="99"/>
    <w:semiHidden/>
    <w:rsid w:val="000E52BA"/>
    <w:rPr>
      <w:rFonts w:cs="Times New Roman"/>
      <w:i/>
      <w:iCs/>
    </w:rPr>
  </w:style>
  <w:style w:type="character" w:styleId="CdigoHTML">
    <w:name w:val="HTML Code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Commarcadores">
    <w:name w:val="List Bullet"/>
    <w:basedOn w:val="Normal"/>
    <w:uiPriority w:val="99"/>
    <w:semiHidden/>
    <w:rsid w:val="000E52BA"/>
    <w:pPr>
      <w:tabs>
        <w:tab w:val="num" w:pos="360"/>
      </w:tabs>
      <w:ind w:left="360" w:hanging="360"/>
    </w:pPr>
  </w:style>
  <w:style w:type="paragraph" w:styleId="Commarcadores2">
    <w:name w:val="List Bullet 2"/>
    <w:basedOn w:val="Normal"/>
    <w:uiPriority w:val="99"/>
    <w:semiHidden/>
    <w:rsid w:val="000E52BA"/>
    <w:pPr>
      <w:tabs>
        <w:tab w:val="num" w:pos="643"/>
      </w:tabs>
      <w:ind w:left="643" w:hanging="360"/>
    </w:pPr>
  </w:style>
  <w:style w:type="paragraph" w:styleId="Commarcadores3">
    <w:name w:val="List Bullet 3"/>
    <w:basedOn w:val="Normal"/>
    <w:uiPriority w:val="99"/>
    <w:semiHidden/>
    <w:rsid w:val="000E52BA"/>
    <w:pPr>
      <w:tabs>
        <w:tab w:val="num" w:pos="926"/>
      </w:tabs>
      <w:ind w:left="926" w:hanging="360"/>
    </w:pPr>
  </w:style>
  <w:style w:type="paragraph" w:styleId="Commarcadores4">
    <w:name w:val="List Bullet 4"/>
    <w:basedOn w:val="Normal"/>
    <w:uiPriority w:val="99"/>
    <w:semiHidden/>
    <w:rsid w:val="000E52BA"/>
    <w:pPr>
      <w:tabs>
        <w:tab w:val="num" w:pos="1209"/>
      </w:tabs>
      <w:ind w:left="1209" w:hanging="360"/>
    </w:pPr>
  </w:style>
  <w:style w:type="paragraph" w:styleId="Commarcadores5">
    <w:name w:val="List Bullet 5"/>
    <w:basedOn w:val="Normal"/>
    <w:uiPriority w:val="99"/>
    <w:semiHidden/>
    <w:rsid w:val="000E52BA"/>
    <w:pPr>
      <w:tabs>
        <w:tab w:val="num" w:pos="1492"/>
      </w:tabs>
      <w:ind w:left="1492" w:hanging="360"/>
    </w:pPr>
  </w:style>
  <w:style w:type="paragraph" w:styleId="Corpodetexto">
    <w:name w:val="Body Text"/>
    <w:basedOn w:val="Normal"/>
    <w:link w:val="CorpodetextoChar"/>
    <w:semiHidden/>
    <w:rsid w:val="000E52BA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2">
    <w:name w:val="Body Text 2"/>
    <w:basedOn w:val="Normal"/>
    <w:link w:val="Corpodetexto2Char"/>
    <w:uiPriority w:val="99"/>
    <w:semiHidden/>
    <w:rsid w:val="000E52BA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Corpodetexto3">
    <w:name w:val="Body Text 3"/>
    <w:basedOn w:val="Normal"/>
    <w:link w:val="Corpodetexto3Char"/>
    <w:uiPriority w:val="99"/>
    <w:semiHidden/>
    <w:rsid w:val="000E52BA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Data">
    <w:name w:val="Date"/>
    <w:basedOn w:val="Normal"/>
    <w:next w:val="Normal"/>
    <w:link w:val="DataChar"/>
    <w:uiPriority w:val="99"/>
    <w:semiHidden/>
    <w:rsid w:val="000E52BA"/>
  </w:style>
  <w:style w:type="character" w:customStyle="1" w:styleId="DataChar">
    <w:name w:val="Data Char"/>
    <w:basedOn w:val="Fontepargpadro"/>
    <w:link w:val="Da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character" w:styleId="DefinioHTML">
    <w:name w:val="HTML Definition"/>
    <w:basedOn w:val="Fontepargpadro"/>
    <w:uiPriority w:val="99"/>
    <w:semiHidden/>
    <w:rsid w:val="000E52BA"/>
    <w:rPr>
      <w:rFonts w:cs="Times New Roman"/>
      <w:i/>
      <w:iCs/>
    </w:rPr>
  </w:style>
  <w:style w:type="paragraph" w:styleId="Destinatrio">
    <w:name w:val="envelope address"/>
    <w:basedOn w:val="Normal"/>
    <w:uiPriority w:val="99"/>
    <w:semiHidden/>
    <w:rsid w:val="000E52BA"/>
    <w:pPr>
      <w:framePr w:w="7938" w:h="1984" w:hRule="exact" w:hSpace="141" w:wrap="auto" w:hAnchor="page" w:xAlign="center" w:yAlign="bottom"/>
      <w:ind w:left="2835"/>
    </w:pPr>
    <w:rPr>
      <w:rFonts w:cs="Arial"/>
    </w:rPr>
  </w:style>
  <w:style w:type="paragraph" w:styleId="Encerramento">
    <w:name w:val="Closing"/>
    <w:basedOn w:val="Normal"/>
    <w:link w:val="EncerramentoChar"/>
    <w:uiPriority w:val="99"/>
    <w:semiHidden/>
    <w:rsid w:val="000E52BA"/>
    <w:pPr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EndereoHTML">
    <w:name w:val="HTML Address"/>
    <w:basedOn w:val="Normal"/>
    <w:link w:val="EndereoHTMLChar"/>
    <w:uiPriority w:val="99"/>
    <w:semiHidden/>
    <w:rsid w:val="000E52BA"/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locked/>
    <w:rsid w:val="000B3FA6"/>
    <w:rPr>
      <w:rFonts w:ascii="Arial" w:hAnsi="Arial" w:cs="Times New Roman"/>
      <w:i/>
      <w:iCs/>
      <w:sz w:val="24"/>
      <w:szCs w:val="24"/>
      <w:lang w:eastAsia="en-US"/>
    </w:rPr>
  </w:style>
  <w:style w:type="character" w:styleId="nfase">
    <w:name w:val="Emphasis"/>
    <w:basedOn w:val="Fontepargpadro"/>
    <w:uiPriority w:val="99"/>
    <w:qFormat/>
    <w:rsid w:val="000E52BA"/>
    <w:rPr>
      <w:rFonts w:cs="Times New Roman"/>
      <w:i/>
      <w:iCs/>
    </w:rPr>
  </w:style>
  <w:style w:type="character" w:styleId="ExemploHTML">
    <w:name w:val="HTML Sample"/>
    <w:basedOn w:val="Fontepargpadro"/>
    <w:uiPriority w:val="99"/>
    <w:semiHidden/>
    <w:rsid w:val="000E52BA"/>
    <w:rPr>
      <w:rFonts w:ascii="Courier New" w:hAnsi="Courier New" w:cs="Courier New"/>
    </w:rPr>
  </w:style>
  <w:style w:type="character" w:styleId="Forte">
    <w:name w:val="Strong"/>
    <w:basedOn w:val="Fontepargpadro"/>
    <w:uiPriority w:val="99"/>
    <w:qFormat/>
    <w:rsid w:val="000E52BA"/>
    <w:rPr>
      <w:rFonts w:cs="Times New Roman"/>
      <w:b/>
      <w:bCs/>
    </w:rPr>
  </w:style>
  <w:style w:type="character" w:styleId="HiperlinkVisitado">
    <w:name w:val="FollowedHyperlink"/>
    <w:basedOn w:val="Fontepargpadro"/>
    <w:uiPriority w:val="99"/>
    <w:semiHidden/>
    <w:rsid w:val="000E52BA"/>
    <w:rPr>
      <w:rFonts w:cs="Times New Roman"/>
      <w:color w:val="800080"/>
      <w:u w:val="single"/>
    </w:rPr>
  </w:style>
  <w:style w:type="character" w:styleId="Hyperlink">
    <w:name w:val="Hyperlink"/>
    <w:basedOn w:val="Fontepargpadro"/>
    <w:uiPriority w:val="99"/>
    <w:semiHidden/>
    <w:rsid w:val="000E52BA"/>
    <w:rPr>
      <w:rFonts w:cs="Times New Roman"/>
      <w:color w:val="0000FF"/>
      <w:u w:val="single"/>
    </w:rPr>
  </w:style>
  <w:style w:type="paragraph" w:styleId="Lista">
    <w:name w:val="List"/>
    <w:basedOn w:val="Normal"/>
    <w:uiPriority w:val="99"/>
    <w:semiHidden/>
    <w:rsid w:val="000E52BA"/>
    <w:pPr>
      <w:ind w:left="283" w:hanging="283"/>
    </w:pPr>
  </w:style>
  <w:style w:type="paragraph" w:styleId="Lista2">
    <w:name w:val="List 2"/>
    <w:basedOn w:val="Normal"/>
    <w:uiPriority w:val="99"/>
    <w:semiHidden/>
    <w:rsid w:val="000E52BA"/>
    <w:pPr>
      <w:ind w:left="566" w:hanging="283"/>
    </w:pPr>
  </w:style>
  <w:style w:type="paragraph" w:styleId="Lista3">
    <w:name w:val="List 3"/>
    <w:basedOn w:val="Normal"/>
    <w:uiPriority w:val="99"/>
    <w:semiHidden/>
    <w:rsid w:val="000E52BA"/>
    <w:pPr>
      <w:ind w:left="849" w:hanging="283"/>
    </w:pPr>
  </w:style>
  <w:style w:type="paragraph" w:styleId="Lista4">
    <w:name w:val="List 4"/>
    <w:basedOn w:val="Normal"/>
    <w:uiPriority w:val="99"/>
    <w:semiHidden/>
    <w:rsid w:val="000E52BA"/>
    <w:pPr>
      <w:ind w:left="1132" w:hanging="283"/>
    </w:pPr>
  </w:style>
  <w:style w:type="paragraph" w:styleId="Lista5">
    <w:name w:val="List 5"/>
    <w:basedOn w:val="Normal"/>
    <w:uiPriority w:val="99"/>
    <w:semiHidden/>
    <w:rsid w:val="000E52BA"/>
    <w:pPr>
      <w:ind w:left="1415" w:hanging="283"/>
    </w:pPr>
  </w:style>
  <w:style w:type="paragraph" w:styleId="Listadecontinuao">
    <w:name w:val="List Continue"/>
    <w:basedOn w:val="Normal"/>
    <w:uiPriority w:val="99"/>
    <w:semiHidden/>
    <w:rsid w:val="000E52BA"/>
    <w:pPr>
      <w:spacing w:after="120"/>
      <w:ind w:left="283"/>
    </w:pPr>
  </w:style>
  <w:style w:type="paragraph" w:styleId="Listadecontinuao2">
    <w:name w:val="List Continue 2"/>
    <w:basedOn w:val="Normal"/>
    <w:uiPriority w:val="99"/>
    <w:semiHidden/>
    <w:rsid w:val="000E52BA"/>
    <w:pPr>
      <w:spacing w:after="120"/>
      <w:ind w:left="566"/>
    </w:pPr>
  </w:style>
  <w:style w:type="paragraph" w:styleId="Listadecontinuao3">
    <w:name w:val="List Continue 3"/>
    <w:basedOn w:val="Normal"/>
    <w:uiPriority w:val="99"/>
    <w:semiHidden/>
    <w:rsid w:val="000E52BA"/>
    <w:pPr>
      <w:spacing w:after="120"/>
      <w:ind w:left="849"/>
    </w:pPr>
  </w:style>
  <w:style w:type="paragraph" w:styleId="Listadecontinuao4">
    <w:name w:val="List Continue 4"/>
    <w:basedOn w:val="Normal"/>
    <w:uiPriority w:val="99"/>
    <w:semiHidden/>
    <w:rsid w:val="000E52BA"/>
    <w:pPr>
      <w:spacing w:after="120"/>
      <w:ind w:left="1132"/>
    </w:pPr>
  </w:style>
  <w:style w:type="paragraph" w:styleId="Listadecontinuao5">
    <w:name w:val="List Continue 5"/>
    <w:basedOn w:val="Normal"/>
    <w:uiPriority w:val="99"/>
    <w:semiHidden/>
    <w:rsid w:val="000E52BA"/>
    <w:pPr>
      <w:spacing w:after="120"/>
      <w:ind w:left="1415"/>
    </w:pPr>
  </w:style>
  <w:style w:type="character" w:styleId="MquinadeescreverHTML">
    <w:name w:val="HTML Typewriter"/>
    <w:basedOn w:val="Fontepargpadro"/>
    <w:uiPriority w:val="99"/>
    <w:semiHidden/>
    <w:rsid w:val="000E52BA"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rsid w:val="000E52BA"/>
    <w:rPr>
      <w:rFonts w:ascii="Times New Roman" w:hAnsi="Times New Roman"/>
    </w:rPr>
  </w:style>
  <w:style w:type="paragraph" w:styleId="Numerada2">
    <w:name w:val="List Number 2"/>
    <w:basedOn w:val="Normal"/>
    <w:uiPriority w:val="99"/>
    <w:semiHidden/>
    <w:rsid w:val="00221114"/>
    <w:pPr>
      <w:tabs>
        <w:tab w:val="num" w:pos="643"/>
      </w:tabs>
      <w:ind w:left="643" w:hanging="360"/>
    </w:pPr>
  </w:style>
  <w:style w:type="paragraph" w:styleId="Numerada3">
    <w:name w:val="List Number 3"/>
    <w:basedOn w:val="Normal"/>
    <w:uiPriority w:val="99"/>
    <w:semiHidden/>
    <w:rsid w:val="00221114"/>
    <w:pPr>
      <w:tabs>
        <w:tab w:val="num" w:pos="926"/>
      </w:tabs>
      <w:ind w:left="926" w:hanging="360"/>
    </w:pPr>
  </w:style>
  <w:style w:type="paragraph" w:styleId="Numerada4">
    <w:name w:val="List Number 4"/>
    <w:basedOn w:val="Normal"/>
    <w:uiPriority w:val="99"/>
    <w:semiHidden/>
    <w:rsid w:val="00221114"/>
    <w:pPr>
      <w:tabs>
        <w:tab w:val="num" w:pos="1209"/>
      </w:tabs>
      <w:ind w:left="1209" w:hanging="360"/>
    </w:pPr>
  </w:style>
  <w:style w:type="paragraph" w:styleId="Numerada5">
    <w:name w:val="List Number 5"/>
    <w:basedOn w:val="Normal"/>
    <w:uiPriority w:val="99"/>
    <w:semiHidden/>
    <w:rsid w:val="00221114"/>
    <w:pPr>
      <w:tabs>
        <w:tab w:val="num" w:pos="1492"/>
      </w:tabs>
      <w:ind w:left="1492" w:hanging="360"/>
    </w:pPr>
  </w:style>
  <w:style w:type="character" w:styleId="Nmerodelinha">
    <w:name w:val="line number"/>
    <w:basedOn w:val="Fontepargpadro"/>
    <w:uiPriority w:val="99"/>
    <w:semiHidden/>
    <w:rsid w:val="00221114"/>
    <w:rPr>
      <w:rFonts w:cs="Times New Roman"/>
    </w:rPr>
  </w:style>
  <w:style w:type="paragraph" w:styleId="Pr-formataoHTML">
    <w:name w:val="HTML Preformatted"/>
    <w:basedOn w:val="Normal"/>
    <w:link w:val="Pr-formataoHTML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rsid w:val="00221114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">
    <w:name w:val="Body Text Indent"/>
    <w:basedOn w:val="Normal"/>
    <w:link w:val="RecuodecorpodetextoChar"/>
    <w:uiPriority w:val="99"/>
    <w:semiHidden/>
    <w:rsid w:val="00221114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rsid w:val="00221114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221114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221114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locked/>
    <w:rsid w:val="000B3FA6"/>
    <w:rPr>
      <w:rFonts w:ascii="Arial" w:hAnsi="Arial" w:cs="Times New Roman"/>
      <w:sz w:val="16"/>
      <w:szCs w:val="16"/>
      <w:lang w:eastAsia="en-US"/>
    </w:rPr>
  </w:style>
  <w:style w:type="paragraph" w:styleId="Recuonormal">
    <w:name w:val="Normal Indent"/>
    <w:basedOn w:val="Normal"/>
    <w:uiPriority w:val="99"/>
    <w:semiHidden/>
    <w:rsid w:val="00221114"/>
    <w:pPr>
      <w:ind w:left="708"/>
    </w:pPr>
  </w:style>
  <w:style w:type="paragraph" w:styleId="Remetente">
    <w:name w:val="envelope return"/>
    <w:basedOn w:val="Normal"/>
    <w:uiPriority w:val="99"/>
    <w:semiHidden/>
    <w:rsid w:val="00221114"/>
    <w:rPr>
      <w:rFonts w:cs="Arial"/>
      <w:sz w:val="20"/>
      <w:szCs w:val="20"/>
    </w:rPr>
  </w:style>
  <w:style w:type="paragraph" w:styleId="Saudao">
    <w:name w:val="Salutation"/>
    <w:basedOn w:val="Normal"/>
    <w:next w:val="Normal"/>
    <w:link w:val="SaudaoChar"/>
    <w:uiPriority w:val="99"/>
    <w:semiHidden/>
    <w:rsid w:val="00221114"/>
  </w:style>
  <w:style w:type="character" w:customStyle="1" w:styleId="SaudaoChar">
    <w:name w:val="Saudação Char"/>
    <w:basedOn w:val="Fontepargpadro"/>
    <w:link w:val="Saudao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Subttulo">
    <w:name w:val="Subtitle"/>
    <w:basedOn w:val="Normal"/>
    <w:link w:val="SubttuloChar"/>
    <w:uiPriority w:val="99"/>
    <w:qFormat/>
    <w:rsid w:val="00221114"/>
    <w:pPr>
      <w:spacing w:after="60"/>
      <w:jc w:val="center"/>
      <w:outlineLvl w:val="1"/>
    </w:pPr>
    <w:rPr>
      <w:rFonts w:cs="Arial"/>
    </w:rPr>
  </w:style>
  <w:style w:type="character" w:customStyle="1" w:styleId="SubttuloChar">
    <w:name w:val="Subtítulo Char"/>
    <w:basedOn w:val="Fontepargpadro"/>
    <w:link w:val="Subttulo"/>
    <w:uiPriority w:val="99"/>
    <w:locked/>
    <w:rsid w:val="000B3FA6"/>
    <w:rPr>
      <w:rFonts w:ascii="Cambria" w:hAnsi="Cambria" w:cs="Times New Roman"/>
      <w:sz w:val="24"/>
      <w:szCs w:val="24"/>
      <w:lang w:eastAsia="en-US"/>
    </w:rPr>
  </w:style>
  <w:style w:type="table" w:styleId="Tabelaclssica1">
    <w:name w:val="Table Classic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rFonts w:cs="Times New Roman"/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rFonts w:cs="Times New Roman"/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rPr>
        <w:rFonts w:cs="Times New Roman"/>
      </w:rPr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comefeitos3D1">
    <w:name w:val="Table 3D effect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cPr>
      <w:shd w:val="solid" w:color="C0C0C0" w:fill="FFFFFF"/>
    </w:tcPr>
    <w:tblStylePr w:type="firstRow">
      <w:rPr>
        <w:rFonts w:cs="Times New Roman"/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</w:rPr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rPr>
        <w:rFonts w:cs="Times New Roman"/>
      </w:rPr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StyleColBandSize w:val="1"/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50" w:color="C0C0C0" w:fill="FFFFFF"/>
      </w:tcPr>
    </w:tblStylePr>
    <w:tblStylePr w:type="band1Horz">
      <w:rPr>
        <w:rFonts w:cs="Times New Roman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">
    <w:name w:val="Table Grid"/>
    <w:basedOn w:val="Tabelanormal"/>
    <w:uiPriority w:val="59"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2">
    <w:name w:val="Table Grid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ntempornea">
    <w:name w:val="Table Contemporary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daWeb1">
    <w:name w:val="Table Web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legante">
    <w:name w:val="Table Elegant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1">
    <w:name w:val="Table Columns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25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FF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30" w:color="000000" w:fill="FFFFFF"/>
      </w:tcPr>
    </w:tblStylePr>
    <w:tblStylePr w:type="band2Vert">
      <w:rPr>
        <w:rFonts w:cs="Times New Roman"/>
        <w:color w:val="auto"/>
      </w:rPr>
      <w:tblPr/>
      <w:tcPr>
        <w:shd w:val="pct25" w:color="00FF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pct50" w:color="00808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</w:tblStylePr>
  </w:style>
  <w:style w:type="table" w:styleId="Tabelaemlista1">
    <w:name w:val="Table List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rFonts w:cs="Times New Roman"/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rPr>
        <w:rFonts w:cs="Times New Roman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rFonts w:cs="Times New Roman"/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rFonts w:cs="Times New Roman"/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aprofissional">
    <w:name w:val="Table Professional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blStylePr w:type="firstRow">
      <w:rPr>
        <w:rFonts w:cs="Times New Roman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/>
    <w:tblStylePr w:type="firstRow">
      <w:rPr>
        <w:rFonts w:cs="Times New Roman"/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StyleRowBandSize w:val="1"/>
    </w:tblPr>
    <w:tblStylePr w:type="firstRow">
      <w:rPr>
        <w:rFonts w:cs="Times New Roman"/>
      </w:rPr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rFonts w:cs="Times New Roman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rsid w:val="00221114"/>
    <w:pPr>
      <w:tabs>
        <w:tab w:val="left" w:pos="709"/>
      </w:tabs>
      <w:spacing w:line="36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rPr>
        <w:rFonts w:cs="Times New Roman"/>
      </w:rPr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TecladoHTML">
    <w:name w:val="HTML Keyboard"/>
    <w:basedOn w:val="Fontepargpadro"/>
    <w:uiPriority w:val="99"/>
    <w:semiHidden/>
    <w:rsid w:val="00221114"/>
    <w:rPr>
      <w:rFonts w:ascii="Courier New" w:hAnsi="Courier New" w:cs="Courier New"/>
      <w:sz w:val="20"/>
      <w:szCs w:val="20"/>
    </w:rPr>
  </w:style>
  <w:style w:type="paragraph" w:styleId="Textoembloco">
    <w:name w:val="Block Text"/>
    <w:basedOn w:val="Normal"/>
    <w:uiPriority w:val="99"/>
    <w:semiHidden/>
    <w:rsid w:val="00221114"/>
    <w:pPr>
      <w:spacing w:after="120"/>
      <w:ind w:left="1440" w:right="1440"/>
    </w:pPr>
  </w:style>
  <w:style w:type="paragraph" w:styleId="TextosemFormatao">
    <w:name w:val="Plain Text"/>
    <w:basedOn w:val="Normal"/>
    <w:link w:val="TextosemFormataoChar"/>
    <w:uiPriority w:val="99"/>
    <w:semiHidden/>
    <w:rsid w:val="00221114"/>
    <w:rPr>
      <w:rFonts w:ascii="Courier New" w:hAnsi="Courier New" w:cs="Courier New"/>
      <w:sz w:val="20"/>
      <w:szCs w:val="20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locked/>
    <w:rsid w:val="000B3FA6"/>
    <w:rPr>
      <w:rFonts w:ascii="Courier New" w:hAnsi="Courier New" w:cs="Courier New"/>
      <w:sz w:val="20"/>
      <w:szCs w:val="20"/>
      <w:lang w:eastAsia="en-US"/>
    </w:rPr>
  </w:style>
  <w:style w:type="character" w:styleId="VarivelHTML">
    <w:name w:val="HTML Variable"/>
    <w:basedOn w:val="Fontepargpadro"/>
    <w:uiPriority w:val="99"/>
    <w:semiHidden/>
    <w:rsid w:val="00221114"/>
    <w:rPr>
      <w:rFonts w:cs="Times New Roman"/>
      <w:i/>
      <w:iCs/>
    </w:rPr>
  </w:style>
  <w:style w:type="paragraph" w:styleId="Ttulo">
    <w:name w:val="Title"/>
    <w:basedOn w:val="Normal"/>
    <w:link w:val="TtuloChar"/>
    <w:uiPriority w:val="99"/>
    <w:qFormat/>
    <w:rsid w:val="00E2548A"/>
    <w:pPr>
      <w:jc w:val="center"/>
      <w:outlineLvl w:val="0"/>
    </w:pPr>
    <w:rPr>
      <w:rFonts w:cs="Arial"/>
      <w:b/>
      <w:bCs/>
      <w:caps/>
      <w:kern w:val="28"/>
      <w:szCs w:val="32"/>
    </w:rPr>
  </w:style>
  <w:style w:type="character" w:customStyle="1" w:styleId="TtuloChar">
    <w:name w:val="Título Char"/>
    <w:basedOn w:val="Fontepargpadro"/>
    <w:link w:val="Ttulo"/>
    <w:uiPriority w:val="99"/>
    <w:locked/>
    <w:rsid w:val="000B3FA6"/>
    <w:rPr>
      <w:rFonts w:ascii="Cambria" w:hAnsi="Cambria" w:cs="Times New Roman"/>
      <w:b/>
      <w:bCs/>
      <w:kern w:val="28"/>
      <w:sz w:val="32"/>
      <w:szCs w:val="32"/>
      <w:lang w:eastAsia="en-US"/>
    </w:rPr>
  </w:style>
  <w:style w:type="paragraph" w:customStyle="1" w:styleId="Normalmenor">
    <w:name w:val="Normal menor"/>
    <w:basedOn w:val="Normal"/>
    <w:next w:val="Normal"/>
    <w:link w:val="NormalmenorChar"/>
    <w:rsid w:val="001B6DBD"/>
    <w:pPr>
      <w:spacing w:line="240" w:lineRule="auto"/>
    </w:pPr>
    <w:rPr>
      <w:sz w:val="20"/>
    </w:rPr>
  </w:style>
  <w:style w:type="paragraph" w:customStyle="1" w:styleId="Capa-Grauacadmico">
    <w:name w:val="Capa - Grau acadêmico"/>
    <w:basedOn w:val="Normalmenor"/>
    <w:link w:val="Capa-GrauacadmicoCharChar"/>
    <w:rsid w:val="00DF7F27"/>
    <w:pPr>
      <w:ind w:left="4536"/>
    </w:pPr>
    <w:rPr>
      <w:b/>
    </w:rPr>
  </w:style>
  <w:style w:type="paragraph" w:customStyle="1" w:styleId="Figura">
    <w:name w:val="Figura"/>
    <w:basedOn w:val="Normal"/>
    <w:uiPriority w:val="99"/>
    <w:rsid w:val="00BF52CB"/>
    <w:pPr>
      <w:spacing w:after="240" w:line="240" w:lineRule="auto"/>
      <w:jc w:val="center"/>
    </w:pPr>
  </w:style>
  <w:style w:type="character" w:customStyle="1" w:styleId="NormalmenorChar">
    <w:name w:val="Normal menor Char"/>
    <w:basedOn w:val="Fontepargpadro"/>
    <w:link w:val="Normalmenor"/>
    <w:locked/>
    <w:rsid w:val="00DF7F27"/>
    <w:rPr>
      <w:rFonts w:ascii="Arial" w:hAnsi="Arial" w:cs="Times New Roman"/>
      <w:sz w:val="24"/>
      <w:szCs w:val="24"/>
      <w:lang w:val="pt-BR" w:eastAsia="en-US" w:bidi="ar-SA"/>
    </w:rPr>
  </w:style>
  <w:style w:type="character" w:customStyle="1" w:styleId="Capa-GrauacadmicoCharChar">
    <w:name w:val="Capa - Grau acadêmico Char Char"/>
    <w:basedOn w:val="NormalmenorChar"/>
    <w:link w:val="Capa-Grauacadmico"/>
    <w:locked/>
    <w:rsid w:val="00DF7F27"/>
    <w:rPr>
      <w:rFonts w:ascii="Arial" w:hAnsi="Arial" w:cs="Times New Roman"/>
      <w:b/>
      <w:sz w:val="24"/>
      <w:szCs w:val="24"/>
      <w:lang w:val="pt-BR" w:eastAsia="en-US" w:bidi="ar-SA"/>
    </w:rPr>
  </w:style>
  <w:style w:type="character" w:customStyle="1" w:styleId="TtulodaFiguraChar">
    <w:name w:val="Título da Figura Char"/>
    <w:basedOn w:val="Fontepargpadro"/>
    <w:link w:val="TtulodaFigura"/>
    <w:uiPriority w:val="99"/>
    <w:locked/>
    <w:rsid w:val="00322649"/>
    <w:rPr>
      <w:rFonts w:ascii="Arial" w:hAnsi="Arial"/>
      <w:caps/>
      <w:szCs w:val="24"/>
      <w:lang w:eastAsia="en-US"/>
    </w:rPr>
  </w:style>
  <w:style w:type="character" w:customStyle="1" w:styleId="Sumrio2Char">
    <w:name w:val="Sumário 2 Char"/>
    <w:basedOn w:val="Fontepargpadro"/>
    <w:link w:val="Sumrio2"/>
    <w:uiPriority w:val="99"/>
    <w:locked/>
    <w:rsid w:val="008B5601"/>
    <w:rPr>
      <w:rFonts w:ascii="Arial" w:hAnsi="Arial" w:cs="Times New Roman"/>
      <w:caps/>
      <w:sz w:val="24"/>
      <w:szCs w:val="24"/>
      <w:lang w:val="pt-BR" w:eastAsia="en-US" w:bidi="ar-SA"/>
    </w:rPr>
  </w:style>
  <w:style w:type="paragraph" w:customStyle="1" w:styleId="NormalGrande">
    <w:name w:val="Normal Grande"/>
    <w:basedOn w:val="Normal"/>
    <w:rsid w:val="001B12A8"/>
    <w:pPr>
      <w:jc w:val="center"/>
    </w:pPr>
    <w:rPr>
      <w:b/>
      <w:caps/>
    </w:rPr>
  </w:style>
  <w:style w:type="paragraph" w:styleId="Numerada">
    <w:name w:val="List Number"/>
    <w:basedOn w:val="Normal"/>
    <w:uiPriority w:val="99"/>
    <w:semiHidden/>
    <w:rsid w:val="00510234"/>
    <w:pPr>
      <w:tabs>
        <w:tab w:val="num" w:pos="360"/>
      </w:tabs>
      <w:ind w:left="360" w:hanging="360"/>
    </w:pPr>
  </w:style>
  <w:style w:type="character" w:styleId="Nmerodepgina">
    <w:name w:val="page number"/>
    <w:basedOn w:val="Fontepargpadro"/>
    <w:rsid w:val="00E37DB5"/>
    <w:rPr>
      <w:rFonts w:ascii="Arial" w:hAnsi="Arial" w:cs="Times New Roman"/>
      <w:sz w:val="20"/>
    </w:rPr>
  </w:style>
  <w:style w:type="paragraph" w:styleId="Rodap">
    <w:name w:val="footer"/>
    <w:basedOn w:val="Normal"/>
    <w:link w:val="RodapChar"/>
    <w:rsid w:val="00D64084"/>
    <w:pPr>
      <w:tabs>
        <w:tab w:val="clear" w:pos="851"/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styleId="Textodenotaderodap">
    <w:name w:val="footnote text"/>
    <w:basedOn w:val="Normal"/>
    <w:link w:val="TextodenotaderodapChar"/>
    <w:uiPriority w:val="99"/>
    <w:semiHidden/>
    <w:rsid w:val="00B40D8B"/>
    <w:pPr>
      <w:ind w:firstLine="851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character" w:styleId="Refdenotaderodap">
    <w:name w:val="footnote reference"/>
    <w:basedOn w:val="Fontepargpadro"/>
    <w:uiPriority w:val="99"/>
    <w:semiHidden/>
    <w:rsid w:val="00B40D8B"/>
    <w:rPr>
      <w:rFonts w:cs="Times New Roman"/>
      <w:vertAlign w:val="superscript"/>
    </w:rPr>
  </w:style>
  <w:style w:type="table" w:customStyle="1" w:styleId="Tabela">
    <w:name w:val="Tabela"/>
    <w:basedOn w:val="Tabelacomgrade"/>
    <w:uiPriority w:val="99"/>
    <w:rsid w:val="00954C3E"/>
    <w:pPr>
      <w:keepNext/>
      <w:keepLines/>
      <w:tabs>
        <w:tab w:val="clear" w:pos="709"/>
      </w:tabs>
      <w:spacing w:line="240" w:lineRule="auto"/>
      <w:jc w:val="center"/>
    </w:pPr>
    <w:rPr>
      <w:rFonts w:ascii="Arial" w:hAnsi="Arial"/>
    </w:rPr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</w:tblPr>
    <w:trPr>
      <w:jc w:val="center"/>
    </w:trPr>
  </w:style>
  <w:style w:type="paragraph" w:customStyle="1" w:styleId="TtulodaTabela">
    <w:name w:val="Título da Tabela"/>
    <w:basedOn w:val="Normal"/>
    <w:uiPriority w:val="99"/>
    <w:rsid w:val="00392DD0"/>
    <w:pPr>
      <w:keepNext/>
      <w:numPr>
        <w:numId w:val="7"/>
      </w:numPr>
      <w:tabs>
        <w:tab w:val="clear" w:pos="0"/>
        <w:tab w:val="clear" w:pos="851"/>
      </w:tabs>
      <w:spacing w:before="240" w:after="240" w:line="240" w:lineRule="auto"/>
    </w:pPr>
    <w:rPr>
      <w:caps/>
      <w:sz w:val="20"/>
    </w:rPr>
  </w:style>
  <w:style w:type="paragraph" w:customStyle="1" w:styleId="Normalnegrito">
    <w:name w:val="Normal negrito"/>
    <w:basedOn w:val="Normal"/>
    <w:uiPriority w:val="99"/>
    <w:rsid w:val="0018638D"/>
    <w:rPr>
      <w:b/>
    </w:rPr>
  </w:style>
  <w:style w:type="paragraph" w:customStyle="1" w:styleId="Normalitlico">
    <w:name w:val="Normal itálico"/>
    <w:basedOn w:val="Normal"/>
    <w:link w:val="NormalitlicoChar"/>
    <w:uiPriority w:val="99"/>
    <w:rsid w:val="0018638D"/>
    <w:rPr>
      <w:i/>
    </w:rPr>
  </w:style>
  <w:style w:type="paragraph" w:customStyle="1" w:styleId="ResumoeAbstract">
    <w:name w:val="Resumo e Abstract"/>
    <w:basedOn w:val="Normal"/>
    <w:rsid w:val="00996D2B"/>
    <w:pPr>
      <w:tabs>
        <w:tab w:val="clear" w:pos="851"/>
      </w:tabs>
      <w:spacing w:line="240" w:lineRule="auto"/>
    </w:pPr>
  </w:style>
  <w:style w:type="paragraph" w:styleId="Legenda">
    <w:name w:val="caption"/>
    <w:basedOn w:val="Normal"/>
    <w:next w:val="Normal"/>
    <w:uiPriority w:val="99"/>
    <w:qFormat/>
    <w:rsid w:val="00753695"/>
    <w:pPr>
      <w:spacing w:line="240" w:lineRule="auto"/>
      <w:ind w:left="1304" w:hanging="1304"/>
    </w:pPr>
    <w:rPr>
      <w:bCs/>
      <w:caps/>
    </w:rPr>
  </w:style>
  <w:style w:type="table" w:styleId="Tabelacomgrade1">
    <w:name w:val="Table Grid 1"/>
    <w:basedOn w:val="Tabelanormal"/>
    <w:uiPriority w:val="99"/>
    <w:semiHidden/>
    <w:rsid w:val="007B4DFD"/>
    <w:pPr>
      <w:tabs>
        <w:tab w:val="left" w:pos="851"/>
      </w:tabs>
      <w:spacing w:line="36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anota">
    <w:name w:val="Note Heading"/>
    <w:basedOn w:val="Normal"/>
    <w:next w:val="Normal"/>
    <w:link w:val="TtulodanotaChar"/>
    <w:uiPriority w:val="99"/>
    <w:semiHidden/>
    <w:rsid w:val="007B4DFD"/>
  </w:style>
  <w:style w:type="character" w:customStyle="1" w:styleId="TtulodanotaChar">
    <w:name w:val="Título da nota Char"/>
    <w:basedOn w:val="Fontepargpadro"/>
    <w:link w:val="Ttulodanota"/>
    <w:uiPriority w:val="99"/>
    <w:semiHidden/>
    <w:locked/>
    <w:rsid w:val="000B3FA6"/>
    <w:rPr>
      <w:rFonts w:ascii="Arial" w:hAnsi="Arial" w:cs="Times New Roman"/>
      <w:sz w:val="24"/>
      <w:szCs w:val="24"/>
      <w:lang w:eastAsia="en-US"/>
    </w:rPr>
  </w:style>
  <w:style w:type="paragraph" w:customStyle="1" w:styleId="TtulodaFigura">
    <w:name w:val="Título da Figura"/>
    <w:basedOn w:val="Normal"/>
    <w:next w:val="Normal"/>
    <w:link w:val="TtulodaFiguraChar"/>
    <w:uiPriority w:val="99"/>
    <w:rsid w:val="00322649"/>
    <w:pPr>
      <w:keepNext/>
      <w:keepLines/>
      <w:numPr>
        <w:numId w:val="6"/>
      </w:numPr>
      <w:tabs>
        <w:tab w:val="clear" w:pos="120"/>
        <w:tab w:val="clear" w:pos="851"/>
      </w:tabs>
      <w:spacing w:before="240" w:after="240" w:line="240" w:lineRule="auto"/>
    </w:pPr>
    <w:rPr>
      <w:caps/>
      <w:sz w:val="20"/>
    </w:rPr>
  </w:style>
  <w:style w:type="character" w:customStyle="1" w:styleId="Sumrio1Char">
    <w:name w:val="Sumário 1 Char"/>
    <w:basedOn w:val="Fontepargpadro"/>
    <w:link w:val="Sumrio1"/>
    <w:uiPriority w:val="99"/>
    <w:locked/>
    <w:rsid w:val="00501430"/>
    <w:rPr>
      <w:rFonts w:ascii="Arial" w:hAnsi="Arial" w:cs="Times New Roman"/>
      <w:b/>
      <w:caps/>
      <w:noProof/>
      <w:sz w:val="24"/>
      <w:szCs w:val="24"/>
      <w:lang w:val="pt-BR" w:eastAsia="en-US" w:bidi="ar-SA"/>
    </w:rPr>
  </w:style>
  <w:style w:type="paragraph" w:styleId="ndicedeilustraes">
    <w:name w:val="table of figures"/>
    <w:basedOn w:val="Normal"/>
    <w:next w:val="Normal"/>
    <w:uiPriority w:val="99"/>
    <w:semiHidden/>
    <w:rsid w:val="00B30672"/>
    <w:pPr>
      <w:tabs>
        <w:tab w:val="clear" w:pos="851"/>
        <w:tab w:val="right" w:leader="dot" w:pos="9072"/>
      </w:tabs>
      <w:spacing w:after="60" w:line="240" w:lineRule="auto"/>
      <w:ind w:left="1361" w:right="284" w:hanging="1361"/>
      <w:jc w:val="left"/>
    </w:pPr>
    <w:rPr>
      <w:caps/>
      <w:sz w:val="20"/>
    </w:rPr>
  </w:style>
  <w:style w:type="character" w:customStyle="1" w:styleId="NormalitlicoChar">
    <w:name w:val="Normal itálico Char"/>
    <w:basedOn w:val="Fontepargpadro"/>
    <w:link w:val="Normalitlico"/>
    <w:uiPriority w:val="99"/>
    <w:locked/>
    <w:rsid w:val="005B6806"/>
    <w:rPr>
      <w:rFonts w:ascii="Arial" w:hAnsi="Arial" w:cs="Times New Roman"/>
      <w:i/>
      <w:sz w:val="24"/>
      <w:szCs w:val="24"/>
      <w:lang w:val="pt-BR" w:eastAsia="en-US" w:bidi="ar-SA"/>
    </w:rPr>
  </w:style>
  <w:style w:type="paragraph" w:customStyle="1" w:styleId="FolhadeRostodosCaptulos">
    <w:name w:val="Folha de Rosto dos Capítulos"/>
    <w:basedOn w:val="Normal"/>
    <w:rsid w:val="00387F07"/>
    <w:pPr>
      <w:spacing w:before="12000"/>
      <w:ind w:right="567"/>
      <w:jc w:val="right"/>
    </w:pPr>
    <w:rPr>
      <w:b/>
      <w:caps/>
      <w:sz w:val="32"/>
    </w:rPr>
  </w:style>
  <w:style w:type="table" w:customStyle="1" w:styleId="Quadro">
    <w:name w:val="Quadro"/>
    <w:basedOn w:val="Tabelacomgrade"/>
    <w:uiPriority w:val="99"/>
    <w:rsid w:val="00954C3E"/>
    <w:pPr>
      <w:jc w:val="center"/>
    </w:pPr>
    <w:rPr>
      <w:rFonts w:ascii="Arial" w:hAnsi="Arial"/>
    </w:rPr>
    <w:tblPr/>
  </w:style>
  <w:style w:type="character" w:styleId="Refdecomentrio">
    <w:name w:val="annotation reference"/>
    <w:basedOn w:val="Fontepargpadro"/>
    <w:uiPriority w:val="99"/>
    <w:semiHidden/>
    <w:rsid w:val="00C7184E"/>
    <w:rPr>
      <w:rFonts w:cs="Times New Roman"/>
      <w:sz w:val="16"/>
      <w:szCs w:val="16"/>
    </w:rPr>
  </w:style>
  <w:style w:type="paragraph" w:customStyle="1" w:styleId="Textodasilustraes">
    <w:name w:val="Texto das ilustrações"/>
    <w:basedOn w:val="Normalmenor"/>
    <w:uiPriority w:val="99"/>
    <w:rsid w:val="0075471D"/>
    <w:pPr>
      <w:keepLines/>
      <w:spacing w:before="120" w:after="120"/>
      <w:jc w:val="center"/>
    </w:pPr>
  </w:style>
  <w:style w:type="paragraph" w:styleId="Textodecomentrio">
    <w:name w:val="annotation text"/>
    <w:basedOn w:val="Normal"/>
    <w:link w:val="TextodecomentrioChar"/>
    <w:uiPriority w:val="99"/>
    <w:semiHidden/>
    <w:rsid w:val="00C718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C718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locked/>
    <w:rsid w:val="000B3FA6"/>
    <w:rPr>
      <w:rFonts w:ascii="Arial" w:hAnsi="Arial" w:cs="Times New Roman"/>
      <w:b/>
      <w:bCs/>
      <w:sz w:val="20"/>
      <w:szCs w:val="20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rsid w:val="00C7184E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locked/>
    <w:rsid w:val="000B3FA6"/>
    <w:rPr>
      <w:rFonts w:cs="Times New Roman"/>
      <w:sz w:val="2"/>
      <w:lang w:eastAsia="en-US"/>
    </w:rPr>
  </w:style>
  <w:style w:type="paragraph" w:customStyle="1" w:styleId="TtulodoApndice">
    <w:name w:val="Título do Apêndice"/>
    <w:basedOn w:val="Normal"/>
    <w:next w:val="Normal"/>
    <w:uiPriority w:val="99"/>
    <w:rsid w:val="00C20B7C"/>
    <w:pPr>
      <w:keepNext/>
      <w:keepLines/>
      <w:pageBreakBefore/>
      <w:numPr>
        <w:numId w:val="11"/>
      </w:numPr>
      <w:tabs>
        <w:tab w:val="clear" w:pos="851"/>
        <w:tab w:val="left" w:pos="0"/>
      </w:tabs>
      <w:spacing w:after="360" w:line="240" w:lineRule="auto"/>
      <w:outlineLvl w:val="8"/>
    </w:pPr>
    <w:rPr>
      <w:b/>
      <w:caps/>
    </w:rPr>
  </w:style>
  <w:style w:type="paragraph" w:customStyle="1" w:styleId="TtulodoAnexo">
    <w:name w:val="Título do Anexo"/>
    <w:basedOn w:val="Normal"/>
    <w:next w:val="Normal"/>
    <w:rsid w:val="00501430"/>
    <w:pPr>
      <w:keepNext/>
      <w:keepLines/>
      <w:pageBreakBefore/>
      <w:numPr>
        <w:numId w:val="12"/>
      </w:numPr>
      <w:spacing w:after="360" w:line="240" w:lineRule="auto"/>
      <w:outlineLvl w:val="8"/>
    </w:pPr>
    <w:rPr>
      <w:b/>
      <w:caps/>
    </w:rPr>
  </w:style>
  <w:style w:type="paragraph" w:customStyle="1" w:styleId="Referncias">
    <w:name w:val="Referências"/>
    <w:basedOn w:val="Normal"/>
    <w:uiPriority w:val="99"/>
    <w:rsid w:val="00311941"/>
    <w:pPr>
      <w:spacing w:after="240" w:line="240" w:lineRule="auto"/>
    </w:pPr>
    <w:rPr>
      <w:lang w:val="en-US"/>
    </w:rPr>
  </w:style>
  <w:style w:type="paragraph" w:customStyle="1" w:styleId="EstiloNormalGrandeesquerda">
    <w:name w:val="Estilo Normal Grande + À esquerda"/>
    <w:basedOn w:val="NormalGrande"/>
    <w:uiPriority w:val="99"/>
    <w:rsid w:val="00BD4083"/>
    <w:pPr>
      <w:keepNext/>
      <w:jc w:val="left"/>
    </w:pPr>
    <w:rPr>
      <w:bCs/>
      <w:szCs w:val="20"/>
    </w:rPr>
  </w:style>
  <w:style w:type="paragraph" w:customStyle="1" w:styleId="TtulodoQuadro">
    <w:name w:val="Título do Quadro"/>
    <w:basedOn w:val="Normal"/>
    <w:uiPriority w:val="99"/>
    <w:rsid w:val="002F1ACC"/>
    <w:pPr>
      <w:keepNext/>
      <w:numPr>
        <w:numId w:val="9"/>
      </w:numPr>
      <w:spacing w:before="240" w:after="240" w:line="240" w:lineRule="auto"/>
    </w:pPr>
    <w:rPr>
      <w:caps/>
      <w:sz w:val="20"/>
    </w:rPr>
  </w:style>
  <w:style w:type="paragraph" w:customStyle="1" w:styleId="TtulodoGrfico">
    <w:name w:val="Título do Gráfico"/>
    <w:basedOn w:val="Normal"/>
    <w:uiPriority w:val="99"/>
    <w:rsid w:val="00322649"/>
    <w:pPr>
      <w:keepNext/>
      <w:keepLines/>
      <w:numPr>
        <w:numId w:val="10"/>
      </w:numPr>
      <w:tabs>
        <w:tab w:val="clear" w:pos="0"/>
        <w:tab w:val="clear" w:pos="851"/>
      </w:tabs>
      <w:spacing w:before="240" w:after="240" w:line="240" w:lineRule="auto"/>
    </w:pPr>
    <w:rPr>
      <w:caps/>
      <w:sz w:val="20"/>
    </w:rPr>
  </w:style>
  <w:style w:type="paragraph" w:styleId="MapadoDocumento">
    <w:name w:val="Document Map"/>
    <w:basedOn w:val="Normal"/>
    <w:link w:val="MapadoDocumentoChar"/>
    <w:uiPriority w:val="99"/>
    <w:semiHidden/>
    <w:rsid w:val="008F369C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locked/>
    <w:rsid w:val="000B3FA6"/>
    <w:rPr>
      <w:rFonts w:cs="Times New Roman"/>
      <w:sz w:val="2"/>
      <w:lang w:eastAsia="en-US"/>
    </w:rPr>
  </w:style>
  <w:style w:type="paragraph" w:styleId="ndicedeautoridades">
    <w:name w:val="table of authorities"/>
    <w:basedOn w:val="Normal"/>
    <w:next w:val="Normal"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1">
    <w:name w:val="index 1"/>
    <w:basedOn w:val="Normal"/>
    <w:next w:val="Normal"/>
    <w:autoRedefine/>
    <w:uiPriority w:val="99"/>
    <w:semiHidden/>
    <w:rsid w:val="008F369C"/>
    <w:pPr>
      <w:tabs>
        <w:tab w:val="clear" w:pos="851"/>
      </w:tabs>
      <w:ind w:left="240" w:hanging="240"/>
    </w:pPr>
  </w:style>
  <w:style w:type="paragraph" w:styleId="Remissivo2">
    <w:name w:val="index 2"/>
    <w:basedOn w:val="Normal"/>
    <w:next w:val="Normal"/>
    <w:autoRedefine/>
    <w:uiPriority w:val="99"/>
    <w:semiHidden/>
    <w:rsid w:val="008F369C"/>
    <w:pPr>
      <w:tabs>
        <w:tab w:val="clear" w:pos="851"/>
      </w:tabs>
      <w:ind w:left="480" w:hanging="240"/>
    </w:pPr>
  </w:style>
  <w:style w:type="paragraph" w:styleId="Remissivo3">
    <w:name w:val="index 3"/>
    <w:basedOn w:val="Normal"/>
    <w:next w:val="Normal"/>
    <w:autoRedefine/>
    <w:uiPriority w:val="99"/>
    <w:semiHidden/>
    <w:rsid w:val="008F369C"/>
    <w:pPr>
      <w:tabs>
        <w:tab w:val="clear" w:pos="851"/>
      </w:tabs>
      <w:ind w:left="720" w:hanging="240"/>
    </w:pPr>
  </w:style>
  <w:style w:type="paragraph" w:styleId="Remissivo4">
    <w:name w:val="index 4"/>
    <w:basedOn w:val="Normal"/>
    <w:next w:val="Normal"/>
    <w:autoRedefine/>
    <w:uiPriority w:val="99"/>
    <w:semiHidden/>
    <w:rsid w:val="008F369C"/>
    <w:pPr>
      <w:tabs>
        <w:tab w:val="clear" w:pos="851"/>
      </w:tabs>
      <w:ind w:left="960" w:hanging="240"/>
    </w:pPr>
  </w:style>
  <w:style w:type="paragraph" w:styleId="Remissivo5">
    <w:name w:val="index 5"/>
    <w:basedOn w:val="Normal"/>
    <w:next w:val="Normal"/>
    <w:autoRedefine/>
    <w:uiPriority w:val="99"/>
    <w:semiHidden/>
    <w:rsid w:val="008F369C"/>
    <w:pPr>
      <w:tabs>
        <w:tab w:val="clear" w:pos="851"/>
      </w:tabs>
      <w:ind w:left="1200" w:hanging="240"/>
    </w:pPr>
  </w:style>
  <w:style w:type="paragraph" w:styleId="Remissivo6">
    <w:name w:val="index 6"/>
    <w:basedOn w:val="Normal"/>
    <w:next w:val="Normal"/>
    <w:autoRedefine/>
    <w:uiPriority w:val="99"/>
    <w:semiHidden/>
    <w:rsid w:val="008F369C"/>
    <w:pPr>
      <w:tabs>
        <w:tab w:val="clear" w:pos="851"/>
      </w:tabs>
      <w:ind w:left="1440" w:hanging="240"/>
    </w:pPr>
  </w:style>
  <w:style w:type="paragraph" w:styleId="Remissivo7">
    <w:name w:val="index 7"/>
    <w:basedOn w:val="Normal"/>
    <w:next w:val="Normal"/>
    <w:autoRedefine/>
    <w:uiPriority w:val="99"/>
    <w:semiHidden/>
    <w:rsid w:val="008F369C"/>
    <w:pPr>
      <w:tabs>
        <w:tab w:val="clear" w:pos="851"/>
      </w:tabs>
      <w:ind w:left="1680" w:hanging="240"/>
    </w:pPr>
  </w:style>
  <w:style w:type="paragraph" w:styleId="Remissivo8">
    <w:name w:val="index 8"/>
    <w:basedOn w:val="Normal"/>
    <w:next w:val="Normal"/>
    <w:autoRedefine/>
    <w:uiPriority w:val="99"/>
    <w:semiHidden/>
    <w:rsid w:val="008F369C"/>
    <w:pPr>
      <w:tabs>
        <w:tab w:val="clear" w:pos="851"/>
      </w:tabs>
      <w:ind w:left="1920" w:hanging="240"/>
    </w:pPr>
  </w:style>
  <w:style w:type="paragraph" w:styleId="Remissivo9">
    <w:name w:val="index 9"/>
    <w:basedOn w:val="Normal"/>
    <w:next w:val="Normal"/>
    <w:autoRedefine/>
    <w:uiPriority w:val="99"/>
    <w:semiHidden/>
    <w:rsid w:val="008F369C"/>
    <w:pPr>
      <w:tabs>
        <w:tab w:val="clear" w:pos="851"/>
      </w:tabs>
      <w:ind w:left="2160" w:hanging="240"/>
    </w:pPr>
  </w:style>
  <w:style w:type="paragraph" w:styleId="Textodemacro">
    <w:name w:val="macro"/>
    <w:link w:val="TextodemacroChar"/>
    <w:uiPriority w:val="99"/>
    <w:semiHidden/>
    <w:rsid w:val="008F36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jc w:val="both"/>
    </w:pPr>
    <w:rPr>
      <w:rFonts w:ascii="Courier New" w:hAnsi="Courier New" w:cs="Courier New"/>
      <w:lang w:eastAsia="en-US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locked/>
    <w:rsid w:val="000B3FA6"/>
    <w:rPr>
      <w:rFonts w:ascii="Courier New" w:hAnsi="Courier New" w:cs="Courier New"/>
      <w:lang w:val="pt-BR" w:eastAsia="en-US" w:bidi="ar-SA"/>
    </w:rPr>
  </w:style>
  <w:style w:type="paragraph" w:styleId="Textodenotadefim">
    <w:name w:val="endnote text"/>
    <w:basedOn w:val="Normal"/>
    <w:link w:val="TextodenotadefimChar"/>
    <w:uiPriority w:val="99"/>
    <w:semiHidden/>
    <w:rsid w:val="008F369C"/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locked/>
    <w:rsid w:val="000B3FA6"/>
    <w:rPr>
      <w:rFonts w:ascii="Arial" w:hAnsi="Arial" w:cs="Times New Roman"/>
      <w:sz w:val="20"/>
      <w:szCs w:val="20"/>
      <w:lang w:eastAsia="en-US"/>
    </w:rPr>
  </w:style>
  <w:style w:type="paragraph" w:styleId="Ttulodendicedeautoridades">
    <w:name w:val="toa heading"/>
    <w:basedOn w:val="Normal"/>
    <w:next w:val="Normal"/>
    <w:uiPriority w:val="99"/>
    <w:semiHidden/>
    <w:rsid w:val="008F369C"/>
    <w:pPr>
      <w:spacing w:before="120"/>
    </w:pPr>
    <w:rPr>
      <w:rFonts w:cs="Arial"/>
      <w:b/>
      <w:bCs/>
    </w:rPr>
  </w:style>
  <w:style w:type="paragraph" w:styleId="Ttulodendiceremissivo">
    <w:name w:val="index heading"/>
    <w:basedOn w:val="Normal"/>
    <w:next w:val="Remissivo1"/>
    <w:uiPriority w:val="99"/>
    <w:semiHidden/>
    <w:rsid w:val="008F369C"/>
    <w:rPr>
      <w:rFonts w:cs="Arial"/>
      <w:b/>
      <w:bCs/>
    </w:rPr>
  </w:style>
  <w:style w:type="paragraph" w:customStyle="1" w:styleId="Legenda1">
    <w:name w:val="Legenda1"/>
    <w:basedOn w:val="Normal"/>
    <w:next w:val="Normal"/>
    <w:uiPriority w:val="99"/>
    <w:rsid w:val="00151454"/>
    <w:pPr>
      <w:tabs>
        <w:tab w:val="clear" w:pos="851"/>
        <w:tab w:val="left" w:pos="567"/>
      </w:tabs>
      <w:suppressAutoHyphens/>
      <w:spacing w:after="60" w:line="100" w:lineRule="atLeast"/>
      <w:jc w:val="center"/>
    </w:pPr>
    <w:rPr>
      <w:b/>
      <w:sz w:val="20"/>
      <w:szCs w:val="20"/>
      <w:lang w:eastAsia="ar-SA"/>
    </w:rPr>
  </w:style>
  <w:style w:type="numbering" w:styleId="1ai">
    <w:name w:val="Outline List 1"/>
    <w:basedOn w:val="Semlista"/>
    <w:uiPriority w:val="99"/>
    <w:semiHidden/>
    <w:unhideWhenUsed/>
    <w:locked/>
    <w:rsid w:val="00B40135"/>
    <w:pPr>
      <w:numPr>
        <w:numId w:val="4"/>
      </w:numPr>
    </w:pPr>
  </w:style>
  <w:style w:type="numbering" w:customStyle="1" w:styleId="ListaNumerada-Nmeros">
    <w:name w:val="Lista Numerada - Números"/>
    <w:rsid w:val="00B40135"/>
    <w:pPr>
      <w:numPr>
        <w:numId w:val="8"/>
      </w:numPr>
    </w:pPr>
  </w:style>
  <w:style w:type="numbering" w:customStyle="1" w:styleId="ListaNumerada-AlneaseIncisos">
    <w:name w:val="Lista Numerada - Alíneas e Incisos"/>
    <w:rsid w:val="00B40135"/>
    <w:pPr>
      <w:numPr>
        <w:numId w:val="5"/>
      </w:numPr>
    </w:pPr>
  </w:style>
  <w:style w:type="numbering" w:styleId="Artigoseo">
    <w:name w:val="Outline List 3"/>
    <w:basedOn w:val="Semlista"/>
    <w:uiPriority w:val="99"/>
    <w:semiHidden/>
    <w:unhideWhenUsed/>
    <w:locked/>
    <w:rsid w:val="00B40135"/>
    <w:pPr>
      <w:numPr>
        <w:numId w:val="2"/>
      </w:numPr>
    </w:pPr>
  </w:style>
  <w:style w:type="numbering" w:styleId="111111">
    <w:name w:val="Outline List 2"/>
    <w:basedOn w:val="Semlista"/>
    <w:uiPriority w:val="99"/>
    <w:semiHidden/>
    <w:unhideWhenUsed/>
    <w:locked/>
    <w:rsid w:val="00B40135"/>
    <w:pPr>
      <w:numPr>
        <w:numId w:val="3"/>
      </w:numPr>
    </w:pPr>
  </w:style>
  <w:style w:type="paragraph" w:styleId="PargrafodaLista">
    <w:name w:val="List Paragraph"/>
    <w:basedOn w:val="Normal"/>
    <w:uiPriority w:val="34"/>
    <w:qFormat/>
    <w:rsid w:val="001F5530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0D46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020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20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12"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3.xml"/><Relationship Id="rId26" Type="http://schemas.openxmlformats.org/officeDocument/2006/relationships/image" Target="media/image6.png"/><Relationship Id="rId39" Type="http://schemas.openxmlformats.org/officeDocument/2006/relationships/image" Target="media/image13.png"/><Relationship Id="rId21" Type="http://schemas.openxmlformats.org/officeDocument/2006/relationships/footer" Target="footer5.xml"/><Relationship Id="rId34" Type="http://schemas.openxmlformats.org/officeDocument/2006/relationships/footer" Target="footer9.xm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eader" Target="header10.xml"/><Relationship Id="rId63" Type="http://schemas.openxmlformats.org/officeDocument/2006/relationships/header" Target="header13.xml"/><Relationship Id="rId68" Type="http://schemas.openxmlformats.org/officeDocument/2006/relationships/header" Target="header15.xml"/><Relationship Id="rId76" Type="http://schemas.openxmlformats.org/officeDocument/2006/relationships/header" Target="header18.xml"/><Relationship Id="rId7" Type="http://schemas.openxmlformats.org/officeDocument/2006/relationships/settings" Target="settings.xml"/><Relationship Id="rId71" Type="http://schemas.openxmlformats.org/officeDocument/2006/relationships/footer" Target="footer16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header" Target="header6.xml"/><Relationship Id="rId11" Type="http://schemas.openxmlformats.org/officeDocument/2006/relationships/header" Target="header1.xml"/><Relationship Id="rId24" Type="http://schemas.openxmlformats.org/officeDocument/2006/relationships/image" Target="media/image4.png"/><Relationship Id="rId32" Type="http://schemas.openxmlformats.org/officeDocument/2006/relationships/footer" Target="footer8.xm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header" Target="header11.xml"/><Relationship Id="rId66" Type="http://schemas.openxmlformats.org/officeDocument/2006/relationships/hyperlink" Target="https://www.thinkdigital.com.br/blog/entenda-como-usar-o-visual-merchandising/" TargetMode="External"/><Relationship Id="rId74" Type="http://schemas.openxmlformats.org/officeDocument/2006/relationships/header" Target="header17.xml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eader" Target="header12.xml"/><Relationship Id="rId10" Type="http://schemas.openxmlformats.org/officeDocument/2006/relationships/endnotes" Target="endnotes.xml"/><Relationship Id="rId19" Type="http://schemas.openxmlformats.org/officeDocument/2006/relationships/header" Target="header4.xml"/><Relationship Id="rId31" Type="http://schemas.openxmlformats.org/officeDocument/2006/relationships/footer" Target="footer7.xml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28.jpg"/><Relationship Id="rId65" Type="http://schemas.openxmlformats.org/officeDocument/2006/relationships/image" Target="media/image29.png"/><Relationship Id="rId73" Type="http://schemas.openxmlformats.org/officeDocument/2006/relationships/hyperlink" Target="https://ajuda.sympla.com.br/hc/pt-br/articles/360033102571-Como-definir-a-lota%C3%A7%C3%A3o-m%C3%A1xima-do-meu-evento-" TargetMode="External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image" Target="media/image7.png"/><Relationship Id="rId30" Type="http://schemas.openxmlformats.org/officeDocument/2006/relationships/header" Target="header7.xml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footer" Target="footer10.xml"/><Relationship Id="rId64" Type="http://schemas.openxmlformats.org/officeDocument/2006/relationships/footer" Target="footer14.xml"/><Relationship Id="rId69" Type="http://schemas.openxmlformats.org/officeDocument/2006/relationships/footer" Target="footer15.xml"/><Relationship Id="rId77" Type="http://schemas.openxmlformats.org/officeDocument/2006/relationships/footer" Target="footer18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72" Type="http://schemas.openxmlformats.org/officeDocument/2006/relationships/hyperlink" Target="https://negociossc.com.br/blog/o-mercado-esportivo-no-brasil-ainda-pode-crescer-mais" TargetMode="External"/><Relationship Id="rId80" Type="http://schemas.microsoft.com/office/2020/10/relationships/intelligence" Target="intelligence2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header" Target="header8.xml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footer" Target="footer12.xml"/><Relationship Id="rId67" Type="http://schemas.openxmlformats.org/officeDocument/2006/relationships/header" Target="header14.xml"/><Relationship Id="rId20" Type="http://schemas.openxmlformats.org/officeDocument/2006/relationships/footer" Target="footer4.xml"/><Relationship Id="rId41" Type="http://schemas.openxmlformats.org/officeDocument/2006/relationships/image" Target="media/image15.png"/><Relationship Id="rId54" Type="http://schemas.openxmlformats.org/officeDocument/2006/relationships/header" Target="header9.xml"/><Relationship Id="rId62" Type="http://schemas.openxmlformats.org/officeDocument/2006/relationships/footer" Target="footer13.xml"/><Relationship Id="rId70" Type="http://schemas.openxmlformats.org/officeDocument/2006/relationships/header" Target="header16.xml"/><Relationship Id="rId75" Type="http://schemas.openxmlformats.org/officeDocument/2006/relationships/footer" Target="footer17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footer" Target="footer6.xml"/><Relationship Id="rId28" Type="http://schemas.openxmlformats.org/officeDocument/2006/relationships/image" Target="media/image8.png"/><Relationship Id="rId36" Type="http://schemas.openxmlformats.org/officeDocument/2006/relationships/image" Target="media/image10.jpg"/><Relationship Id="rId49" Type="http://schemas.openxmlformats.org/officeDocument/2006/relationships/image" Target="media/image23.png"/><Relationship Id="rId57" Type="http://schemas.openxmlformats.org/officeDocument/2006/relationships/footer" Target="footer1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Fam&#237;lia%20Czeczko\Meus%20documentos\Alex\Documentos\Modelos\Teses%20e%20Disserta&#231;&#245;e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4351161D70F4CAEBD7B86231B3DDF" ma:contentTypeVersion="10" ma:contentTypeDescription="Create a new document." ma:contentTypeScope="" ma:versionID="13e1dc753d919f73709ef783129657ad">
  <xsd:schema xmlns:xsd="http://www.w3.org/2001/XMLSchema" xmlns:xs="http://www.w3.org/2001/XMLSchema" xmlns:p="http://schemas.microsoft.com/office/2006/metadata/properties" xmlns:ns3="4bc5c97c-1d73-4ddd-b761-3e2b250dfd29" xmlns:ns4="8531b0eb-b9ec-4304-8fd5-4ef867e31f75" targetNamespace="http://schemas.microsoft.com/office/2006/metadata/properties" ma:root="true" ma:fieldsID="1fafe60c938d69344cbb444232e516b4" ns3:_="" ns4:_="">
    <xsd:import namespace="4bc5c97c-1d73-4ddd-b761-3e2b250dfd29"/>
    <xsd:import namespace="8531b0eb-b9ec-4304-8fd5-4ef867e31f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c5c97c-1d73-4ddd-b761-3e2b250dfd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31b0eb-b9ec-4304-8fd5-4ef867e31f7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9EDF73-439E-424A-AC5A-5664E6C9A37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EA6547A-F708-46DC-B995-ED4FAF6999A7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8531b0eb-b9ec-4304-8fd5-4ef867e31f75"/>
    <ds:schemaRef ds:uri="4bc5c97c-1d73-4ddd-b761-3e2b250dfd29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6B092167-EB08-4F8F-9D24-8FA5DED811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c5c97c-1d73-4ddd-b761-3e2b250dfd29"/>
    <ds:schemaRef ds:uri="8531b0eb-b9ec-4304-8fd5-4ef867e31f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9AAC88-8935-4B6B-8FDD-E3BE8DB4C1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Teses%20e%20Dissertações.dot</Template>
  <TotalTime>1</TotalTime>
  <Pages>31</Pages>
  <Words>3546</Words>
  <Characters>19153</Characters>
  <Application>Microsoft Office Word</Application>
  <DocSecurity>0</DocSecurity>
  <Lines>159</Lines>
  <Paragraphs>45</Paragraphs>
  <ScaleCrop>false</ScaleCrop>
  <Company>Pós Graduação</Company>
  <LinksUpToDate>false</LinksUpToDate>
  <CharactersWithSpaces>22654</CharactersWithSpaces>
  <SharedDoc>false</SharedDoc>
  <HLinks>
    <vt:vector size="18" baseType="variant">
      <vt:variant>
        <vt:i4>5308509</vt:i4>
      </vt:variant>
      <vt:variant>
        <vt:i4>15</vt:i4>
      </vt:variant>
      <vt:variant>
        <vt:i4>0</vt:i4>
      </vt:variant>
      <vt:variant>
        <vt:i4>5</vt:i4>
      </vt:variant>
      <vt:variant>
        <vt:lpwstr>https://ajuda.sympla.com.br/hc/pt-br/articles/360033102571-Como-definir-a-lota%C3%A7%C3%A3o-m%C3%A1xima-do-meu-evento-</vt:lpwstr>
      </vt:variant>
      <vt:variant>
        <vt:lpwstr>:~:text=Em%20m%C3%A9dia%2C%20o%20c%C3%A1lculo%20de,de%203%20a%209%20pessoas</vt:lpwstr>
      </vt:variant>
      <vt:variant>
        <vt:i4>6291496</vt:i4>
      </vt:variant>
      <vt:variant>
        <vt:i4>12</vt:i4>
      </vt:variant>
      <vt:variant>
        <vt:i4>0</vt:i4>
      </vt:variant>
      <vt:variant>
        <vt:i4>5</vt:i4>
      </vt:variant>
      <vt:variant>
        <vt:lpwstr>https://negociossc.com.br/blog/o-mercado-esportivo-no-brasil-ainda-pode-crescer-mais</vt:lpwstr>
      </vt:variant>
      <vt:variant>
        <vt:lpwstr>:~:text=O%20mercado%20de%20esportes%20no,5%25%20ao%20ano%20at%C3%A9%202025</vt:lpwstr>
      </vt:variant>
      <vt:variant>
        <vt:i4>3538992</vt:i4>
      </vt:variant>
      <vt:variant>
        <vt:i4>9</vt:i4>
      </vt:variant>
      <vt:variant>
        <vt:i4>0</vt:i4>
      </vt:variant>
      <vt:variant>
        <vt:i4>5</vt:i4>
      </vt:variant>
      <vt:variant>
        <vt:lpwstr>https://www.thinkdigital.com.br/blog/entenda-como-usar-o-visual-merchandising/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Teses e Dissertações</dc:title>
  <dc:subject/>
  <dc:creator>Czeczko</dc:creator>
  <cp:keywords/>
  <dc:description/>
  <cp:lastModifiedBy>RAUL MEIRA DE SOUZA .</cp:lastModifiedBy>
  <cp:revision>2</cp:revision>
  <cp:lastPrinted>2009-11-03T18:12:00Z</cp:lastPrinted>
  <dcterms:created xsi:type="dcterms:W3CDTF">2022-06-01T18:15:00Z</dcterms:created>
  <dcterms:modified xsi:type="dcterms:W3CDTF">2022-06-01T18:15:00Z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0x010100CD94351161D70F4CAEBD7B86231B3DDF</vt:lpwstr>
  </property>
</Properties>
</file>